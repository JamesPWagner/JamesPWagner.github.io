
<file path=[Content_Types].xml><?xml version="1.0" encoding="utf-8"?>
<Types xmlns="http://schemas.openxmlformats.org/package/2006/content-types">
  <Override PartName="/word/footnotes.xml" ContentType="application/vnd.openxmlformats-officedocument.wordprocessingml.footnot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2267" w:rsidRDefault="00212267" w:rsidP="00212267">
      <w:pPr>
        <w:pStyle w:val="ModuleTitle"/>
      </w:pPr>
      <w:r>
        <w:t xml:space="preserve">HP Operations Orchestration </w:t>
      </w:r>
      <w:r w:rsidR="00D26310">
        <w:t>Studio</w:t>
      </w:r>
      <w:proofErr w:type="gramStart"/>
      <w:r w:rsidR="00D26310">
        <w:t>:</w:t>
      </w:r>
      <w:proofErr w:type="gramEnd"/>
      <w:r>
        <w:br/>
        <w:t>Advanced Authoring</w:t>
      </w:r>
    </w:p>
    <w:p w:rsidR="00212267" w:rsidRPr="009A2FBF" w:rsidRDefault="001D14EB" w:rsidP="00212267">
      <w:pPr>
        <w:pStyle w:val="ModuleNumber"/>
        <w:rPr>
          <w:color w:val="999999"/>
        </w:rPr>
      </w:pPr>
      <w:r>
        <w:rPr>
          <w:color w:val="999999"/>
        </w:rPr>
        <w:t>Student</w:t>
      </w:r>
      <w:r w:rsidR="00212267">
        <w:rPr>
          <w:color w:val="999999"/>
        </w:rPr>
        <w:t xml:space="preserve"> Guide</w:t>
      </w:r>
    </w:p>
    <w:p w:rsidR="00212267" w:rsidRDefault="00212267" w:rsidP="00212267">
      <w:r>
        <w:t xml:space="preserve">Welcome to HP Operations Orchestration Advanced Authoring training. In this course, you will learn many advanced flow development techniques that will prepare you for working on a variety of Operations Orchestration deployments. </w:t>
      </w:r>
    </w:p>
    <w:p w:rsidR="00212267" w:rsidRPr="001A1D84" w:rsidRDefault="00212267" w:rsidP="00212267">
      <w:r>
        <w:t xml:space="preserve">The version of HP Operations Orchestration used in training is </w:t>
      </w:r>
      <w:r w:rsidR="00727B4A">
        <w:t>9.00</w:t>
      </w:r>
      <w:r>
        <w:t>.</w:t>
      </w:r>
    </w:p>
    <w:p w:rsidR="005E2F4E" w:rsidRDefault="005E2F4E" w:rsidP="005E2F4E">
      <w:pPr>
        <w:pStyle w:val="Heading2"/>
      </w:pPr>
      <w:r>
        <w:t>Prerequisites</w:t>
      </w:r>
    </w:p>
    <w:p w:rsidR="005E2F4E" w:rsidRDefault="005E2F4E" w:rsidP="005E2F4E">
      <w:r>
        <w:t>To be successful in this course you should have completed the following training or have equivalent experience with HP Operations Orchestration:</w:t>
      </w:r>
    </w:p>
    <w:p w:rsidR="005E2F4E" w:rsidRDefault="005E2F4E" w:rsidP="005E2F4E">
      <w:pPr>
        <w:pStyle w:val="NumberedList1"/>
      </w:pPr>
      <w:r>
        <w:t>Getting Started With HP Operations Orchestration</w:t>
      </w:r>
    </w:p>
    <w:p w:rsidR="005E2F4E" w:rsidRDefault="005E2F4E" w:rsidP="005E2F4E">
      <w:pPr>
        <w:pStyle w:val="NumberedList1"/>
      </w:pPr>
      <w:r>
        <w:t xml:space="preserve">HP Operations Orchestration Administration </w:t>
      </w:r>
      <w:r w:rsidR="00DF67FD">
        <w:t>Essentials</w:t>
      </w:r>
    </w:p>
    <w:p w:rsidR="005E2F4E" w:rsidRDefault="005E2F4E" w:rsidP="005E2F4E">
      <w:pPr>
        <w:pStyle w:val="NumberedList1"/>
      </w:pPr>
      <w:r>
        <w:t xml:space="preserve">HP Operations Orchestration Authoring </w:t>
      </w:r>
      <w:r w:rsidR="00DF67FD">
        <w:t>Essentials</w:t>
      </w:r>
    </w:p>
    <w:p w:rsidR="00212267" w:rsidRDefault="00212267" w:rsidP="00212267">
      <w:pPr>
        <w:pStyle w:val="Heading2"/>
      </w:pPr>
      <w:r>
        <w:t>Objectives</w:t>
      </w:r>
    </w:p>
    <w:p w:rsidR="00626ADA" w:rsidRDefault="00626ADA" w:rsidP="00626ADA">
      <w:r>
        <w:t>By the end of this lesson you will be able to:</w:t>
      </w:r>
    </w:p>
    <w:p w:rsidR="00626ADA" w:rsidRDefault="00626ADA" w:rsidP="00626ADA">
      <w:pPr>
        <w:pStyle w:val="Bullet1"/>
      </w:pPr>
      <w:r>
        <w:t xml:space="preserve">Use Operations and </w:t>
      </w:r>
      <w:proofErr w:type="spellStart"/>
      <w:r>
        <w:t>Subflows</w:t>
      </w:r>
      <w:proofErr w:type="spellEnd"/>
      <w:r>
        <w:t xml:space="preserve"> to expand</w:t>
      </w:r>
      <w:r w:rsidR="00146DF8">
        <w:t xml:space="preserve"> your Operations Orchestration L</w:t>
      </w:r>
      <w:r>
        <w:t>ibrary</w:t>
      </w:r>
    </w:p>
    <w:p w:rsidR="00626ADA" w:rsidRDefault="00626ADA" w:rsidP="00626ADA">
      <w:pPr>
        <w:pStyle w:val="Bullet1"/>
      </w:pPr>
      <w:r>
        <w:t>Incorporate Looping and Iteration into flows</w:t>
      </w:r>
    </w:p>
    <w:p w:rsidR="00626ADA" w:rsidRDefault="00626ADA" w:rsidP="00626ADA">
      <w:pPr>
        <w:pStyle w:val="Bullet1"/>
      </w:pPr>
      <w:r>
        <w:t>Filter flow data</w:t>
      </w:r>
    </w:p>
    <w:p w:rsidR="00626ADA" w:rsidRDefault="00626ADA" w:rsidP="00626ADA">
      <w:pPr>
        <w:pStyle w:val="Bullet1"/>
      </w:pPr>
      <w:r>
        <w:t>Use Parallel Processing to increase the efficiency of your flows</w:t>
      </w:r>
    </w:p>
    <w:p w:rsidR="00626ADA" w:rsidRDefault="00626ADA" w:rsidP="00626ADA">
      <w:pPr>
        <w:pStyle w:val="Bullet1"/>
      </w:pPr>
      <w:r>
        <w:t>Use responses, rules, and transitions to control flow execution</w:t>
      </w:r>
    </w:p>
    <w:p w:rsidR="00626ADA" w:rsidRDefault="00626ADA" w:rsidP="00626ADA">
      <w:pPr>
        <w:pStyle w:val="Bullet1"/>
      </w:pPr>
      <w:r>
        <w:t>Use Remote Action Service to extend HP OO to remote networks</w:t>
      </w:r>
    </w:p>
    <w:p w:rsidR="00626ADA" w:rsidRDefault="00626ADA" w:rsidP="00626ADA">
      <w:pPr>
        <w:pStyle w:val="Bullet1"/>
      </w:pPr>
      <w:r>
        <w:t>Control access to Operations Orchestration objects</w:t>
      </w:r>
    </w:p>
    <w:p w:rsidR="00626ADA" w:rsidRDefault="00626ADA" w:rsidP="00626ADA">
      <w:pPr>
        <w:pStyle w:val="Bullet1"/>
      </w:pPr>
      <w:r>
        <w:t>Persist data across flow runs</w:t>
      </w:r>
    </w:p>
    <w:p w:rsidR="00626ADA" w:rsidRDefault="00626ADA" w:rsidP="00626ADA">
      <w:pPr>
        <w:pStyle w:val="Bullet1"/>
      </w:pPr>
      <w:r>
        <w:t>Use XML Processing content and filters to extract information from XML documents</w:t>
      </w:r>
    </w:p>
    <w:p w:rsidR="00626ADA" w:rsidRDefault="00626ADA" w:rsidP="00626ADA">
      <w:pPr>
        <w:pStyle w:val="Bullet1"/>
      </w:pPr>
      <w:r>
        <w:t>Work With File Systems</w:t>
      </w:r>
    </w:p>
    <w:p w:rsidR="00626ADA" w:rsidRDefault="00626ADA" w:rsidP="00626ADA">
      <w:pPr>
        <w:pStyle w:val="Bullet1"/>
      </w:pPr>
      <w:r>
        <w:t>Work With Email</w:t>
      </w:r>
    </w:p>
    <w:p w:rsidR="006F2579" w:rsidRDefault="006F2579" w:rsidP="006F2579">
      <w:pPr>
        <w:pStyle w:val="Heading2"/>
      </w:pPr>
      <w:r>
        <w:t>Exercises</w:t>
      </w:r>
    </w:p>
    <w:p w:rsidR="00302620" w:rsidRPr="00302620" w:rsidRDefault="00302620" w:rsidP="00302620">
      <w:r>
        <w:t xml:space="preserve">Refer to the HP Operations Orchestration Advanced </w:t>
      </w:r>
      <w:proofErr w:type="spellStart"/>
      <w:r>
        <w:t>Authoriong</w:t>
      </w:r>
      <w:proofErr w:type="spellEnd"/>
      <w:r>
        <w:t xml:space="preserve"> Lab Guide.</w:t>
      </w:r>
    </w:p>
    <w:p w:rsidR="003D0CE1" w:rsidRDefault="003D0CE1" w:rsidP="003D0CE1">
      <w:r>
        <w:t xml:space="preserve">Exercise 1: Working With Operations and </w:t>
      </w:r>
      <w:proofErr w:type="spellStart"/>
      <w:r>
        <w:t>Subflows</w:t>
      </w:r>
      <w:proofErr w:type="spellEnd"/>
    </w:p>
    <w:p w:rsidR="003D0CE1" w:rsidRDefault="003D0CE1" w:rsidP="003D0CE1">
      <w:r>
        <w:lastRenderedPageBreak/>
        <w:t>Exercise 2: Looping and Iteration</w:t>
      </w:r>
    </w:p>
    <w:p w:rsidR="003D0CE1" w:rsidRDefault="003D0CE1" w:rsidP="003D0CE1">
      <w:r>
        <w:t>Exercise 3: Filtering Flow Data</w:t>
      </w:r>
    </w:p>
    <w:p w:rsidR="003D0CE1" w:rsidRDefault="003D0CE1" w:rsidP="003D0CE1">
      <w:r>
        <w:t>Exercise 4: Parallel Processing</w:t>
      </w:r>
    </w:p>
    <w:p w:rsidR="003D0CE1" w:rsidRDefault="003D0CE1" w:rsidP="003D0CE1">
      <w:r>
        <w:t>Exercise 5: Using Responses, Rules, and Transitions Control Flow Execution</w:t>
      </w:r>
    </w:p>
    <w:p w:rsidR="003D0CE1" w:rsidRDefault="003D0CE1" w:rsidP="003D0CE1">
      <w:r w:rsidRPr="006A7B50">
        <w:t xml:space="preserve">Exercise </w:t>
      </w:r>
      <w:r>
        <w:t>6</w:t>
      </w:r>
      <w:r w:rsidRPr="006A7B50">
        <w:t>: R</w:t>
      </w:r>
      <w:r>
        <w:t>emote</w:t>
      </w:r>
      <w:r w:rsidRPr="006A7B50">
        <w:t xml:space="preserve"> Action Service</w:t>
      </w:r>
    </w:p>
    <w:p w:rsidR="003D0CE1" w:rsidRDefault="003D0CE1" w:rsidP="003D0CE1">
      <w:r>
        <w:t>Exercise 7: Controlling Access to OO Objects</w:t>
      </w:r>
    </w:p>
    <w:p w:rsidR="003D0CE1" w:rsidRDefault="003D0CE1" w:rsidP="003D0CE1">
      <w:r>
        <w:t xml:space="preserve">Exercise 8: Persisting Data </w:t>
      </w:r>
      <w:proofErr w:type="gramStart"/>
      <w:r>
        <w:t>Across</w:t>
      </w:r>
      <w:proofErr w:type="gramEnd"/>
      <w:r>
        <w:t xml:space="preserve"> Flow Runs</w:t>
      </w:r>
    </w:p>
    <w:p w:rsidR="003D0CE1" w:rsidRDefault="003D0CE1" w:rsidP="003D0CE1">
      <w:r>
        <w:t>Exercise 9: XML Processing</w:t>
      </w:r>
    </w:p>
    <w:p w:rsidR="003D0CE1" w:rsidRPr="006F48C7" w:rsidRDefault="003D0CE1" w:rsidP="003D0CE1">
      <w:r w:rsidRPr="006F48C7">
        <w:t xml:space="preserve">Exercise </w:t>
      </w:r>
      <w:r>
        <w:t>10</w:t>
      </w:r>
      <w:r w:rsidRPr="006F48C7">
        <w:t>: Working With File Systems</w:t>
      </w:r>
    </w:p>
    <w:p w:rsidR="003D0CE1" w:rsidRDefault="003D0CE1" w:rsidP="003D0CE1">
      <w:r w:rsidRPr="006F48C7">
        <w:t xml:space="preserve">Exercise </w:t>
      </w:r>
      <w:r>
        <w:t>11</w:t>
      </w:r>
      <w:r w:rsidRPr="006F48C7">
        <w:t>: Working With Email</w:t>
      </w:r>
    </w:p>
    <w:p w:rsidR="003D0CE1" w:rsidRPr="006F48C7" w:rsidRDefault="003D0CE1" w:rsidP="003D0CE1"/>
    <w:p w:rsidR="0040551D" w:rsidRDefault="00212267" w:rsidP="00EA216F">
      <w:pPr>
        <w:pStyle w:val="Heading1"/>
        <w:rPr>
          <w:color w:val="999999"/>
          <w:sz w:val="28"/>
          <w:szCs w:val="28"/>
        </w:rPr>
      </w:pPr>
      <w:r w:rsidRPr="006F48C7">
        <w:rPr>
          <w:color w:val="999999"/>
          <w:sz w:val="28"/>
          <w:szCs w:val="28"/>
        </w:rPr>
        <w:br w:type="page"/>
      </w:r>
    </w:p>
    <w:p w:rsidR="0040551D" w:rsidRDefault="001C3B29" w:rsidP="0040551D">
      <w:pPr>
        <w:pStyle w:val="Heading1"/>
      </w:pPr>
      <w:r>
        <w:lastRenderedPageBreak/>
        <w:t xml:space="preserve">Working With </w:t>
      </w:r>
      <w:r w:rsidR="0040551D">
        <w:t xml:space="preserve">Operations and </w:t>
      </w:r>
      <w:proofErr w:type="spellStart"/>
      <w:r w:rsidR="0040551D" w:rsidRPr="0040551D">
        <w:t>Subflows</w:t>
      </w:r>
      <w:proofErr w:type="spellEnd"/>
    </w:p>
    <w:p w:rsidR="0040551D" w:rsidRDefault="009E1F61" w:rsidP="0040551D">
      <w:r w:rsidRPr="009E1F61">
        <w:object w:dxaOrig="7203" w:dyaOrig="53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69.4pt" o:ole="" o:bordertopcolor="this" o:borderleftcolor="this" o:borderbottomcolor="this" o:borderrightcolor="this">
            <v:imagedata r:id="rId7" o:title=""/>
            <w10:bordertop type="single" width="8"/>
            <w10:borderleft type="single" width="8"/>
            <w10:borderbottom type="single" width="8"/>
            <w10:borderright type="single" width="8"/>
          </v:shape>
          <o:OLEObject Type="Embed" ProgID="PowerPoint.Slide.12" ShapeID="_x0000_i1025" DrawAspect="Content" ObjectID="_1367754770" r:id="rId8"/>
        </w:object>
      </w:r>
    </w:p>
    <w:p w:rsidR="009E1F61" w:rsidRDefault="002E6F2D" w:rsidP="0040551D">
      <w:r>
        <w:t xml:space="preserve">In this module you will learn how to work with Operations and </w:t>
      </w:r>
      <w:proofErr w:type="spellStart"/>
      <w:r>
        <w:t>Subflows</w:t>
      </w:r>
      <w:proofErr w:type="spellEnd"/>
      <w:r>
        <w:t xml:space="preserve"> to control and add content to the OO Library.</w:t>
      </w:r>
    </w:p>
    <w:p w:rsidR="009E1F61" w:rsidRDefault="009E1F61" w:rsidP="0040551D"/>
    <w:p w:rsidR="009E1F61" w:rsidRDefault="009E1F61" w:rsidP="0040551D"/>
    <w:p w:rsidR="009E1F61" w:rsidRDefault="009E1F61">
      <w:pPr>
        <w:spacing w:after="0"/>
        <w:ind w:left="0"/>
      </w:pPr>
      <w:r>
        <w:br w:type="page"/>
      </w:r>
    </w:p>
    <w:p w:rsidR="009E1F61" w:rsidRDefault="009E1F61" w:rsidP="0040551D">
      <w:r w:rsidRPr="009E1F61">
        <w:object w:dxaOrig="7203" w:dyaOrig="5391">
          <v:shape id="_x0000_i1026" type="#_x0000_t75" style="width:5in;height:269.4pt" o:ole="" o:bordertopcolor="this" o:borderleftcolor="this" o:borderbottomcolor="this" o:borderrightcolor="this">
            <v:imagedata r:id="rId9" o:title=""/>
            <w10:bordertop type="single" width="8"/>
            <w10:borderleft type="single" width="8"/>
            <w10:borderbottom type="single" width="8"/>
            <w10:borderright type="single" width="8"/>
          </v:shape>
          <o:OLEObject Type="Embed" ProgID="PowerPoint.Slide.12" ShapeID="_x0000_i1026" DrawAspect="Content" ObjectID="_1367754771" r:id="rId10"/>
        </w:object>
      </w:r>
    </w:p>
    <w:p w:rsidR="009E1F61" w:rsidRDefault="009326EF" w:rsidP="0040551D">
      <w:r>
        <w:t xml:space="preserve">In this module you will learn how to expand your Operations Orchestration content library by adding new operations and </w:t>
      </w:r>
      <w:proofErr w:type="spellStart"/>
      <w:r>
        <w:t>subflows</w:t>
      </w:r>
      <w:proofErr w:type="spellEnd"/>
      <w:r>
        <w:t xml:space="preserve">. Both operations and </w:t>
      </w:r>
      <w:proofErr w:type="spellStart"/>
      <w:r>
        <w:t>subflows</w:t>
      </w:r>
      <w:proofErr w:type="spellEnd"/>
      <w:r>
        <w:t xml:space="preserve"> can be the basis of steps in a flow, and for this reason they are functionally equivalent in many respects. Learning how to manage both is a key skill in OO.</w:t>
      </w:r>
    </w:p>
    <w:p w:rsidR="009326EF" w:rsidRDefault="009326EF" w:rsidP="0040551D">
      <w:r>
        <w:t xml:space="preserve">This module will begin with operations, </w:t>
      </w:r>
      <w:proofErr w:type="gramStart"/>
      <w:r>
        <w:t>then</w:t>
      </w:r>
      <w:proofErr w:type="gramEnd"/>
      <w:r>
        <w:t xml:space="preserve"> focus on </w:t>
      </w:r>
      <w:proofErr w:type="spellStart"/>
      <w:r>
        <w:t>subflows</w:t>
      </w:r>
      <w:proofErr w:type="spellEnd"/>
      <w:r>
        <w:t>. Here you will learn:</w:t>
      </w:r>
    </w:p>
    <w:p w:rsidR="009326EF" w:rsidRDefault="009326EF" w:rsidP="00702BA5">
      <w:pPr>
        <w:pStyle w:val="Bullet1"/>
      </w:pPr>
      <w:r>
        <w:t xml:space="preserve">How operations and </w:t>
      </w:r>
      <w:proofErr w:type="spellStart"/>
      <w:r>
        <w:t>subflows</w:t>
      </w:r>
      <w:proofErr w:type="spellEnd"/>
      <w:r>
        <w:t xml:space="preserve"> are used as steps in a flow</w:t>
      </w:r>
    </w:p>
    <w:p w:rsidR="009326EF" w:rsidRDefault="009326EF" w:rsidP="00702BA5">
      <w:pPr>
        <w:pStyle w:val="Bullet1"/>
      </w:pPr>
      <w:r>
        <w:t>How to modify an operation’s properties</w:t>
      </w:r>
    </w:p>
    <w:p w:rsidR="009326EF" w:rsidRDefault="009326EF" w:rsidP="00702BA5">
      <w:pPr>
        <w:pStyle w:val="Bullet1"/>
      </w:pPr>
      <w:r>
        <w:t xml:space="preserve">Create new operations, both “local” and </w:t>
      </w:r>
      <w:proofErr w:type="spellStart"/>
      <w:r w:rsidR="00AA3723">
        <w:t>iAction</w:t>
      </w:r>
      <w:proofErr w:type="spellEnd"/>
      <w:r>
        <w:t>-based</w:t>
      </w:r>
    </w:p>
    <w:p w:rsidR="00AA3723" w:rsidRDefault="00AA3723" w:rsidP="00702BA5">
      <w:pPr>
        <w:pStyle w:val="Bullet1"/>
      </w:pPr>
      <w:r>
        <w:t xml:space="preserve">Use </w:t>
      </w:r>
      <w:proofErr w:type="spellStart"/>
      <w:r>
        <w:t>subflows</w:t>
      </w:r>
      <w:proofErr w:type="spellEnd"/>
      <w:r>
        <w:t xml:space="preserve"> in a parent flow</w:t>
      </w:r>
    </w:p>
    <w:p w:rsidR="00AA3723" w:rsidRDefault="00AA3723" w:rsidP="00702BA5">
      <w:pPr>
        <w:pStyle w:val="Bullet1"/>
      </w:pPr>
      <w:r>
        <w:t xml:space="preserve">Explain the best practices for working with </w:t>
      </w:r>
      <w:proofErr w:type="spellStart"/>
      <w:r>
        <w:t>subflows</w:t>
      </w:r>
      <w:proofErr w:type="spellEnd"/>
    </w:p>
    <w:p w:rsidR="00AA3723" w:rsidRDefault="00AA3723" w:rsidP="00702BA5">
      <w:pPr>
        <w:pStyle w:val="Bullet1"/>
      </w:pPr>
      <w:r>
        <w:t xml:space="preserve">Use step results in a </w:t>
      </w:r>
      <w:proofErr w:type="spellStart"/>
      <w:r>
        <w:t>subflow</w:t>
      </w:r>
      <w:proofErr w:type="spellEnd"/>
      <w:r>
        <w:t xml:space="preserve"> to assign data to flow output fields that can then be accessed in a parent flow</w:t>
      </w:r>
    </w:p>
    <w:p w:rsidR="00AA3723" w:rsidRDefault="00AA3723" w:rsidP="00702BA5">
      <w:pPr>
        <w:pStyle w:val="Bullet1"/>
      </w:pPr>
      <w:r>
        <w:t xml:space="preserve">Work with a </w:t>
      </w:r>
      <w:proofErr w:type="spellStart"/>
      <w:r>
        <w:t>subflow’s</w:t>
      </w:r>
      <w:proofErr w:type="spellEnd"/>
      <w:r>
        <w:t xml:space="preserve"> properties editor</w:t>
      </w:r>
    </w:p>
    <w:p w:rsidR="009E1F61" w:rsidRDefault="009E1F61" w:rsidP="0040551D"/>
    <w:p w:rsidR="009E1F61" w:rsidRDefault="009E1F61">
      <w:pPr>
        <w:spacing w:after="0"/>
        <w:ind w:left="0"/>
      </w:pPr>
      <w:r>
        <w:br w:type="page"/>
      </w:r>
    </w:p>
    <w:p w:rsidR="009E1F61" w:rsidRDefault="009E1F61" w:rsidP="0040551D">
      <w:r w:rsidRPr="009E1F61">
        <w:object w:dxaOrig="7203" w:dyaOrig="5391">
          <v:shape id="_x0000_i1027" type="#_x0000_t75" style="width:5in;height:269.4pt" o:ole="" o:bordertopcolor="this" o:borderleftcolor="this" o:borderbottomcolor="this" o:borderrightcolor="this">
            <v:imagedata r:id="rId11" o:title=""/>
            <w10:bordertop type="single" width="8"/>
            <w10:borderleft type="single" width="8"/>
            <w10:borderbottom type="single" width="8"/>
            <w10:borderright type="single" width="8"/>
          </v:shape>
          <o:OLEObject Type="Embed" ProgID="PowerPoint.Slide.12" ShapeID="_x0000_i1027" DrawAspect="Content" ObjectID="_1367754772" r:id="rId12"/>
        </w:object>
      </w:r>
    </w:p>
    <w:p w:rsidR="009E1F61" w:rsidRDefault="00BD76B0" w:rsidP="0040551D">
      <w:r>
        <w:t xml:space="preserve">The Operations Orchestration consists of individual operations and flows that are built from operations and </w:t>
      </w:r>
      <w:proofErr w:type="spellStart"/>
      <w:r>
        <w:t>subflows</w:t>
      </w:r>
      <w:proofErr w:type="spellEnd"/>
      <w:r>
        <w:t xml:space="preserve"> stored in the Library.</w:t>
      </w:r>
    </w:p>
    <w:p w:rsidR="00BD76B0" w:rsidRDefault="00BD76B0" w:rsidP="0040551D">
      <w:r>
        <w:t>There are essentially two types of operations:</w:t>
      </w:r>
    </w:p>
    <w:p w:rsidR="00BD76B0" w:rsidRDefault="00BD76B0" w:rsidP="0040551D">
      <w:r>
        <w:t xml:space="preserve">“Local” operations that run natively in OO and do not access a deployed Java or .NET </w:t>
      </w:r>
      <w:proofErr w:type="spellStart"/>
      <w:r>
        <w:t>iAction</w:t>
      </w:r>
      <w:proofErr w:type="spellEnd"/>
    </w:p>
    <w:p w:rsidR="00BD76B0" w:rsidRDefault="00BD76B0" w:rsidP="0040551D">
      <w:r>
        <w:t xml:space="preserve">RAS-based flows that locate a deployed </w:t>
      </w:r>
      <w:proofErr w:type="spellStart"/>
      <w:r>
        <w:t>iAction</w:t>
      </w:r>
      <w:proofErr w:type="spellEnd"/>
      <w:r>
        <w:t xml:space="preserve"> on a Remote Action Server</w:t>
      </w:r>
    </w:p>
    <w:p w:rsidR="00B9516B" w:rsidRDefault="00B9516B" w:rsidP="0040551D">
      <w:r>
        <w:t>This module will cover both cases.</w:t>
      </w:r>
    </w:p>
    <w:p w:rsidR="00B9516B" w:rsidRDefault="00B9516B" w:rsidP="0040551D">
      <w:r>
        <w:t>Most operations are located in the following folders in the OO Library:</w:t>
      </w:r>
    </w:p>
    <w:p w:rsidR="00B9516B" w:rsidRDefault="00B9516B" w:rsidP="009E3056">
      <w:pPr>
        <w:pStyle w:val="Bullet1"/>
      </w:pPr>
      <w:r>
        <w:t>Integrations</w:t>
      </w:r>
    </w:p>
    <w:p w:rsidR="00B9516B" w:rsidRDefault="00B9516B" w:rsidP="009E3056">
      <w:pPr>
        <w:pStyle w:val="Bullet1"/>
      </w:pPr>
      <w:r>
        <w:t>Operations</w:t>
      </w:r>
    </w:p>
    <w:p w:rsidR="00B9516B" w:rsidRDefault="00B9516B" w:rsidP="009E3056">
      <w:pPr>
        <w:pStyle w:val="Bullet1"/>
      </w:pPr>
      <w:r>
        <w:t>Utility Operations</w:t>
      </w:r>
    </w:p>
    <w:p w:rsidR="00B9516B" w:rsidRDefault="00B9516B" w:rsidP="0040551D">
      <w:r>
        <w:t xml:space="preserve">The Accelerator Packs folder in the Library contains deployable </w:t>
      </w:r>
      <w:proofErr w:type="spellStart"/>
      <w:r>
        <w:t>subflows</w:t>
      </w:r>
      <w:proofErr w:type="spellEnd"/>
      <w:r>
        <w:t xml:space="preserve"> that can be used as is, with modification, or as </w:t>
      </w:r>
      <w:proofErr w:type="spellStart"/>
      <w:r>
        <w:t>subflow</w:t>
      </w:r>
      <w:proofErr w:type="spellEnd"/>
      <w:r>
        <w:t xml:space="preserve"> steps in parent flows.</w:t>
      </w:r>
    </w:p>
    <w:p w:rsidR="009E1F61" w:rsidRDefault="009E1F61" w:rsidP="0040551D"/>
    <w:p w:rsidR="009E1F61" w:rsidRDefault="009E1F61">
      <w:pPr>
        <w:spacing w:after="0"/>
        <w:ind w:left="0"/>
      </w:pPr>
      <w:r>
        <w:br w:type="page"/>
      </w:r>
    </w:p>
    <w:p w:rsidR="009E1F61" w:rsidRDefault="009E1F61" w:rsidP="0040551D">
      <w:r w:rsidRPr="009E1F61">
        <w:object w:dxaOrig="7203" w:dyaOrig="5391">
          <v:shape id="_x0000_i1028" type="#_x0000_t75" style="width:5in;height:269.4pt" o:ole="" o:bordertopcolor="this" o:borderleftcolor="this" o:borderbottomcolor="this" o:borderrightcolor="this">
            <v:imagedata r:id="rId13" o:title=""/>
            <w10:bordertop type="single" width="8"/>
            <w10:borderleft type="single" width="8"/>
            <w10:borderbottom type="single" width="8"/>
            <w10:borderright type="single" width="8"/>
          </v:shape>
          <o:OLEObject Type="Embed" ProgID="PowerPoint.Slide.12" ShapeID="_x0000_i1028" DrawAspect="Content" ObjectID="_1367754773" r:id="rId14"/>
        </w:object>
      </w:r>
    </w:p>
    <w:p w:rsidR="009E1F61" w:rsidRDefault="009C0F56" w:rsidP="0040551D">
      <w:r>
        <w:t>The slide shows the properties editor of the two types of operations available in Operations Orchestration.</w:t>
      </w:r>
    </w:p>
    <w:p w:rsidR="009C0F56" w:rsidRDefault="009C0F56" w:rsidP="0040551D">
      <w:r>
        <w:t>The Local Operation, so called because it executes locally to the OO installation, simply does whatever it is designed to do on the on the Central host.</w:t>
      </w:r>
    </w:p>
    <w:p w:rsidR="00EB3F1B" w:rsidRDefault="00EB3F1B" w:rsidP="0040551D">
      <w:r>
        <w:t>The RAS operation, on the other hand, executes an “</w:t>
      </w:r>
      <w:proofErr w:type="spellStart"/>
      <w:r>
        <w:t>iAction</w:t>
      </w:r>
      <w:proofErr w:type="spellEnd"/>
      <w:r>
        <w:t xml:space="preserve">” deployed to the Remote Action Service.  At runtime, the RAS field determines the RAS Reference or URL to the Remote Action Server. Then the </w:t>
      </w:r>
      <w:proofErr w:type="spellStart"/>
      <w:r>
        <w:t>iAction</w:t>
      </w:r>
      <w:proofErr w:type="spellEnd"/>
      <w:r>
        <w:t xml:space="preserve"> to be executed, specified in the Action Class field, is located in the Archive specified within the operation. </w:t>
      </w:r>
      <w:proofErr w:type="spellStart"/>
      <w:proofErr w:type="gramStart"/>
      <w:r>
        <w:t>iActions</w:t>
      </w:r>
      <w:proofErr w:type="spellEnd"/>
      <w:proofErr w:type="gramEnd"/>
      <w:r>
        <w:t xml:space="preserve"> can be either Java (.jar) or .NET (DLL) files located in the repository of the RAS host.</w:t>
      </w:r>
    </w:p>
    <w:p w:rsidR="009E1F61" w:rsidRDefault="00DF05C4" w:rsidP="0040551D">
      <w:r>
        <w:t xml:space="preserve">Most content in OO is RAS-based so understanding the structure of a RAS operation and the use of the RAS Reference is </w:t>
      </w:r>
      <w:proofErr w:type="gramStart"/>
      <w:r>
        <w:t>key</w:t>
      </w:r>
      <w:proofErr w:type="gramEnd"/>
      <w:r>
        <w:t xml:space="preserve"> to understanding how OO works.</w:t>
      </w:r>
    </w:p>
    <w:p w:rsidR="009E1F61" w:rsidRDefault="009E1F61">
      <w:pPr>
        <w:spacing w:after="0"/>
        <w:ind w:left="0"/>
      </w:pPr>
      <w:r>
        <w:br w:type="page"/>
      </w:r>
    </w:p>
    <w:p w:rsidR="009E1F61" w:rsidRDefault="009E1F61" w:rsidP="0040551D">
      <w:r w:rsidRPr="009E1F61">
        <w:object w:dxaOrig="7203" w:dyaOrig="5391">
          <v:shape id="_x0000_i1029" type="#_x0000_t75" style="width:5in;height:269.4pt" o:ole="" o:bordertopcolor="this" o:borderleftcolor="this" o:borderbottomcolor="this" o:borderrightcolor="this">
            <v:imagedata r:id="rId15" o:title=""/>
            <w10:bordertop type="single" width="8"/>
            <w10:borderleft type="single" width="8"/>
            <w10:borderbottom type="single" width="8"/>
            <w10:borderright type="single" width="8"/>
          </v:shape>
          <o:OLEObject Type="Embed" ProgID="PowerPoint.Slide.12" ShapeID="_x0000_i1029" DrawAspect="Content" ObjectID="_1367754774" r:id="rId16"/>
        </w:object>
      </w:r>
    </w:p>
    <w:p w:rsidR="009E1F61" w:rsidRDefault="003808D2" w:rsidP="0040551D">
      <w:r>
        <w:t>This slide outlines the basic process of providing inputs and handling outputs.</w:t>
      </w:r>
    </w:p>
    <w:p w:rsidR="003808D2" w:rsidRDefault="003808D2" w:rsidP="0040551D">
      <w:r>
        <w:t>Inputs for an operation are defined within the operation’s properties window. Those inputs are reflected in the step when the operation is referenced in a flow.</w:t>
      </w:r>
    </w:p>
    <w:p w:rsidR="003808D2" w:rsidRDefault="003808D2" w:rsidP="0040551D">
      <w:r>
        <w:t>At runtime, OO takes the step inputs and sends them to the operation, which in turn produces outputs. In OO outputs are written to “output fields” which are available to the step but not necessarily written to flow variables. The flow author captures and output and writes it to a flow variable in the step’s Results tab.</w:t>
      </w:r>
    </w:p>
    <w:p w:rsidR="00275431" w:rsidRDefault="00275431" w:rsidP="0040551D">
      <w:r>
        <w:t>All operations produce a success code, and output string (</w:t>
      </w:r>
      <w:proofErr w:type="spellStart"/>
      <w:r>
        <w:t>stdout</w:t>
      </w:r>
      <w:proofErr w:type="spellEnd"/>
      <w:r>
        <w:t>), and error string (</w:t>
      </w:r>
      <w:proofErr w:type="spellStart"/>
      <w:r>
        <w:t>stderr</w:t>
      </w:r>
      <w:proofErr w:type="spellEnd"/>
      <w:r>
        <w:t xml:space="preserve">) and a failure message. Additional outputs are defined in the </w:t>
      </w:r>
      <w:proofErr w:type="spellStart"/>
      <w:r>
        <w:t>iAction</w:t>
      </w:r>
      <w:proofErr w:type="spellEnd"/>
      <w:r>
        <w:t xml:space="preserve"> that the operation executes.</w:t>
      </w:r>
    </w:p>
    <w:p w:rsidR="002E15CC" w:rsidRDefault="002E15CC" w:rsidP="0040551D">
      <w:r>
        <w:t xml:space="preserve">It’s important to understand the Primary Output, which is essentially the </w:t>
      </w:r>
      <w:proofErr w:type="spellStart"/>
      <w:r>
        <w:t>returnResult</w:t>
      </w:r>
      <w:proofErr w:type="spellEnd"/>
      <w:r>
        <w:t xml:space="preserve"> for a step. Changing the Primary Output to suit the unique needs of a flow is a key skill in OO.</w:t>
      </w:r>
    </w:p>
    <w:p w:rsidR="009E1F61" w:rsidRDefault="009E1F61" w:rsidP="0040551D"/>
    <w:p w:rsidR="009E1F61" w:rsidRDefault="009E1F61">
      <w:pPr>
        <w:spacing w:after="0"/>
        <w:ind w:left="0"/>
      </w:pPr>
      <w:r>
        <w:br w:type="page"/>
      </w:r>
    </w:p>
    <w:p w:rsidR="009E1F61" w:rsidRDefault="009E1F61" w:rsidP="0040551D">
      <w:r w:rsidRPr="009E1F61">
        <w:object w:dxaOrig="7203" w:dyaOrig="5391">
          <v:shape id="_x0000_i1030" type="#_x0000_t75" style="width:5in;height:269.4pt" o:ole="" o:bordertopcolor="this" o:borderleftcolor="this" o:borderbottomcolor="this" o:borderrightcolor="this">
            <v:imagedata r:id="rId17" o:title=""/>
            <w10:bordertop type="single" width="8"/>
            <w10:borderleft type="single" width="8"/>
            <w10:borderbottom type="single" width="8"/>
            <w10:borderright type="single" width="8"/>
          </v:shape>
          <o:OLEObject Type="Embed" ProgID="PowerPoint.Slide.12" ShapeID="_x0000_i1030" DrawAspect="Content" ObjectID="_1367754775" r:id="rId18"/>
        </w:object>
      </w:r>
    </w:p>
    <w:p w:rsidR="009E1F61" w:rsidRDefault="00D77D21" w:rsidP="0040551D">
      <w:r>
        <w:t>This slide covers some of the most common tasks for working with operations. Authors commonly modify:</w:t>
      </w:r>
    </w:p>
    <w:p w:rsidR="00D77D21" w:rsidRDefault="00D77D21" w:rsidP="00BC0364">
      <w:pPr>
        <w:pStyle w:val="Bullet1"/>
      </w:pPr>
      <w:r>
        <w:t>Primary Output</w:t>
      </w:r>
    </w:p>
    <w:p w:rsidR="00D77D21" w:rsidRDefault="00D77D21" w:rsidP="00BC0364">
      <w:pPr>
        <w:pStyle w:val="Bullet1"/>
      </w:pPr>
      <w:r>
        <w:t>Icon</w:t>
      </w:r>
    </w:p>
    <w:p w:rsidR="00D77D21" w:rsidRDefault="00D77D21" w:rsidP="00BC0364">
      <w:pPr>
        <w:pStyle w:val="Bullet1"/>
      </w:pPr>
      <w:r>
        <w:t>Default RAS Reference</w:t>
      </w:r>
    </w:p>
    <w:p w:rsidR="00D77D21" w:rsidRDefault="00D77D21" w:rsidP="00BC0364">
      <w:pPr>
        <w:pStyle w:val="Bullet1"/>
      </w:pPr>
      <w:r>
        <w:t>Responses</w:t>
      </w:r>
    </w:p>
    <w:p w:rsidR="00D77D21" w:rsidRDefault="00D77D21" w:rsidP="00D77D21">
      <w:r>
        <w:t>It’s critically important to work with a copied version of an operation if you need to make any changes to its properties. Since a single operation can be shared among many flows, changing its properties will be reflected in all flows that refer to it. So if you were to add a Response, for example, all flows that refer to that operation would fail with an Unhandled Responses error. For that reason, most operations are locked in the Library.</w:t>
      </w:r>
    </w:p>
    <w:p w:rsidR="00D77D21" w:rsidRDefault="00BE1DA5" w:rsidP="00D77D21">
      <w:r>
        <w:t xml:space="preserve">To copy an operation, create a target folder in the Library. </w:t>
      </w:r>
      <w:proofErr w:type="gramStart"/>
      <w:r>
        <w:t>Then right-click operation and select Copy.</w:t>
      </w:r>
      <w:proofErr w:type="gramEnd"/>
      <w:r>
        <w:t xml:space="preserve"> </w:t>
      </w:r>
      <w:proofErr w:type="gramStart"/>
      <w:r>
        <w:t>Then right-click the target folder and select Paste.</w:t>
      </w:r>
      <w:proofErr w:type="gramEnd"/>
      <w:r>
        <w:t xml:space="preserve"> The operation is copied and is checked out if you are working in the public repository.</w:t>
      </w:r>
    </w:p>
    <w:p w:rsidR="00ED4DAE" w:rsidRDefault="00ED4DAE" w:rsidP="00D77D21">
      <w:r>
        <w:t>Once you change properties, use that operation only in those flows that require the changed properties.</w:t>
      </w:r>
    </w:p>
    <w:p w:rsidR="009E1F61" w:rsidRDefault="009E1F61" w:rsidP="0040551D"/>
    <w:p w:rsidR="009E1F61" w:rsidRDefault="009E1F61">
      <w:pPr>
        <w:spacing w:after="0"/>
        <w:ind w:left="0"/>
      </w:pPr>
      <w:r>
        <w:br w:type="page"/>
      </w:r>
    </w:p>
    <w:p w:rsidR="009E1F61" w:rsidRDefault="009E1F61" w:rsidP="0040551D">
      <w:r w:rsidRPr="009E1F61">
        <w:object w:dxaOrig="7203" w:dyaOrig="5391">
          <v:shape id="_x0000_i1031" type="#_x0000_t75" style="width:5in;height:269.4pt" o:ole="" o:bordertopcolor="this" o:borderleftcolor="this" o:borderbottomcolor="this" o:borderrightcolor="this">
            <v:imagedata r:id="rId19" o:title=""/>
            <w10:bordertop type="single" width="8"/>
            <w10:borderleft type="single" width="8"/>
            <w10:borderbottom type="single" width="8"/>
            <w10:borderright type="single" width="8"/>
          </v:shape>
          <o:OLEObject Type="Embed" ProgID="PowerPoint.Slide.12" ShapeID="_x0000_i1031" DrawAspect="Content" ObjectID="_1367754776" r:id="rId20"/>
        </w:object>
      </w:r>
    </w:p>
    <w:p w:rsidR="009E1F61" w:rsidRDefault="00163CE5" w:rsidP="0040551D">
      <w:r>
        <w:t>One of the more common – and useful – changes to make to an operation is to change the primary output.</w:t>
      </w:r>
    </w:p>
    <w:p w:rsidR="00163CE5" w:rsidRDefault="00163CE5" w:rsidP="0040551D">
      <w:r>
        <w:t>In this example, the Ping operation returns the full output string as its primary output. In your flow, all you are interested in is the success code – did the Ping succeed or not?</w:t>
      </w:r>
    </w:p>
    <w:p w:rsidR="00163CE5" w:rsidRDefault="00163CE5" w:rsidP="0040551D">
      <w:r>
        <w:t>To change the primary output, simply open the Properties editor of a copied version of the operation, select the Outputs tab, and choose the primary result from the pull-down menu.</w:t>
      </w:r>
    </w:p>
    <w:p w:rsidR="00163CE5" w:rsidRDefault="00163CE5" w:rsidP="0040551D">
      <w:r>
        <w:t>The pr</w:t>
      </w:r>
      <w:r w:rsidR="0050776C">
        <w:t>i</w:t>
      </w:r>
      <w:r>
        <w:t>mary output becomes the default output for the operation and you can use that to write more efficient flows. For example, in a step that follows the Ping step, you can assign a value for an input by selecting “Use Previous Step Result” and the primary output of the previous step will be assigned to that input.</w:t>
      </w:r>
    </w:p>
    <w:p w:rsidR="009E1F61" w:rsidRDefault="009E1F61" w:rsidP="0040551D"/>
    <w:p w:rsidR="003A2AB1" w:rsidRDefault="003A2AB1">
      <w:pPr>
        <w:spacing w:after="0"/>
        <w:ind w:left="0"/>
      </w:pPr>
      <w:r>
        <w:br w:type="page"/>
      </w:r>
    </w:p>
    <w:p w:rsidR="009E1F61" w:rsidRDefault="003A2AB1" w:rsidP="0040551D">
      <w:r w:rsidRPr="003A2AB1">
        <w:object w:dxaOrig="7203" w:dyaOrig="5391">
          <v:shape id="_x0000_i1032" type="#_x0000_t75" style="width:5in;height:269.4pt" o:ole="" o:bordertopcolor="this" o:borderleftcolor="this" o:borderbottomcolor="this" o:borderrightcolor="this">
            <v:imagedata r:id="rId21" o:title=""/>
            <w10:bordertop type="single" width="8"/>
            <w10:borderleft type="single" width="8"/>
            <w10:borderbottom type="single" width="8"/>
            <w10:borderright type="single" width="8"/>
          </v:shape>
          <o:OLEObject Type="Embed" ProgID="PowerPoint.Slide.12" ShapeID="_x0000_i1032" DrawAspect="Content" ObjectID="_1367754777" r:id="rId22"/>
        </w:object>
      </w:r>
    </w:p>
    <w:p w:rsidR="003A2AB1" w:rsidRDefault="003B5DBB" w:rsidP="0040551D">
      <w:r>
        <w:t>Operations Orchestration allows you to create new operations in the library. The slide lists the various types of operations you can create.</w:t>
      </w:r>
    </w:p>
    <w:p w:rsidR="003B5DBB" w:rsidRDefault="003B5DBB" w:rsidP="0040551D">
      <w:r>
        <w:t xml:space="preserve">Note that in most cases, you should use content that is already available in the Library rather than creating new content. This is especially true for Flow Run Counter and Summary Report, HTTP, </w:t>
      </w:r>
      <w:proofErr w:type="spellStart"/>
      <w:r>
        <w:t>Scriptlet</w:t>
      </w:r>
      <w:proofErr w:type="spellEnd"/>
      <w:r>
        <w:t>, Secure Shell and Telnet.</w:t>
      </w:r>
    </w:p>
    <w:p w:rsidR="003B5DBB" w:rsidRDefault="003B5DBB" w:rsidP="0040551D">
      <w:r>
        <w:t xml:space="preserve">But still there are times when it is easier and more convenient to simply create a new operation </w:t>
      </w:r>
    </w:p>
    <w:p w:rsidR="003B5DBB" w:rsidRDefault="003B5DBB" w:rsidP="0040551D">
      <w:r>
        <w:t xml:space="preserve">To create an operation, simply right-click a folder, </w:t>
      </w:r>
      <w:proofErr w:type="gramStart"/>
      <w:r>
        <w:t>select</w:t>
      </w:r>
      <w:proofErr w:type="gramEnd"/>
      <w:r>
        <w:t xml:space="preserve"> New Operation, and then choose the type to create.</w:t>
      </w:r>
    </w:p>
    <w:p w:rsidR="003A2AB1" w:rsidRDefault="003A2AB1" w:rsidP="0040551D"/>
    <w:p w:rsidR="003A2AB1" w:rsidRDefault="003A2AB1">
      <w:pPr>
        <w:spacing w:after="0"/>
        <w:ind w:left="0"/>
      </w:pPr>
      <w:r>
        <w:br w:type="page"/>
      </w:r>
    </w:p>
    <w:p w:rsidR="003A2AB1" w:rsidRDefault="003A2AB1" w:rsidP="0040551D">
      <w:r w:rsidRPr="003A2AB1">
        <w:object w:dxaOrig="7203" w:dyaOrig="5391">
          <v:shape id="_x0000_i1033" type="#_x0000_t75" style="width:5in;height:269.4pt" o:ole="" o:bordertopcolor="this" o:borderleftcolor="this" o:borderbottomcolor="this" o:borderrightcolor="this">
            <v:imagedata r:id="rId23" o:title=""/>
            <w10:bordertop type="single" width="8"/>
            <w10:borderleft type="single" width="8"/>
            <w10:borderbottom type="single" width="8"/>
            <w10:borderright type="single" width="8"/>
          </v:shape>
          <o:OLEObject Type="Embed" ProgID="PowerPoint.Slide.12" ShapeID="_x0000_i1033" DrawAspect="Content" ObjectID="_1367754778" r:id="rId24"/>
        </w:object>
      </w:r>
    </w:p>
    <w:p w:rsidR="003A2AB1" w:rsidRDefault="00CE54CE" w:rsidP="0040551D">
      <w:r>
        <w:t xml:space="preserve">In this example you are creating a local </w:t>
      </w:r>
      <w:proofErr w:type="spellStart"/>
      <w:r>
        <w:t>cmd</w:t>
      </w:r>
      <w:proofErr w:type="spellEnd"/>
      <w:r>
        <w:t xml:space="preserve"> operation that executes a Ping command. </w:t>
      </w:r>
    </w:p>
    <w:p w:rsidR="00CE54CE" w:rsidRDefault="00CE54CE" w:rsidP="0040551D">
      <w:r>
        <w:t xml:space="preserve">Note that any command issued with a </w:t>
      </w:r>
      <w:proofErr w:type="spellStart"/>
      <w:r>
        <w:t>cmd</w:t>
      </w:r>
      <w:proofErr w:type="spellEnd"/>
      <w:r>
        <w:t xml:space="preserve"> operation will execute only on the local Central server.</w:t>
      </w:r>
    </w:p>
    <w:p w:rsidR="00CE54CE" w:rsidRDefault="00CE54CE" w:rsidP="0040551D">
      <w:r>
        <w:t xml:space="preserve">You simply create the operation using New/Operation and select </w:t>
      </w:r>
      <w:proofErr w:type="spellStart"/>
      <w:r>
        <w:t>cmd</w:t>
      </w:r>
      <w:proofErr w:type="spellEnd"/>
      <w:r>
        <w:t xml:space="preserve"> as the type. Then give it a name and the operation appears in the folder where you created it.</w:t>
      </w:r>
    </w:p>
    <w:p w:rsidR="003A2AB1" w:rsidRDefault="003A2AB1" w:rsidP="0040551D"/>
    <w:p w:rsidR="003A2AB1" w:rsidRDefault="003A2AB1">
      <w:pPr>
        <w:spacing w:after="0"/>
        <w:ind w:left="0"/>
      </w:pPr>
      <w:r>
        <w:br w:type="page"/>
      </w:r>
    </w:p>
    <w:p w:rsidR="003A2AB1" w:rsidRDefault="003A2AB1" w:rsidP="0040551D">
      <w:r w:rsidRPr="003A2AB1">
        <w:object w:dxaOrig="7203" w:dyaOrig="5391">
          <v:shape id="_x0000_i1034" type="#_x0000_t75" style="width:5in;height:269.4pt" o:ole="" o:bordertopcolor="this" o:borderleftcolor="this" o:borderbottomcolor="this" o:borderrightcolor="this">
            <v:imagedata r:id="rId25" o:title=""/>
            <w10:bordertop type="single" width="8"/>
            <w10:borderleft type="single" width="8"/>
            <w10:borderbottom type="single" width="8"/>
            <w10:borderright type="single" width="8"/>
          </v:shape>
          <o:OLEObject Type="Embed" ProgID="PowerPoint.Slide.12" ShapeID="_x0000_i1034" DrawAspect="Content" ObjectID="_1367754779" r:id="rId26"/>
        </w:object>
      </w:r>
    </w:p>
    <w:p w:rsidR="003A2AB1" w:rsidRDefault="00A902CD" w:rsidP="0040551D">
      <w:r>
        <w:t>When you create a new operation, its Property editor opens and you can then define the command, arguments, and other parameters for the command.</w:t>
      </w:r>
    </w:p>
    <w:p w:rsidR="00A902CD" w:rsidRDefault="00A902CD" w:rsidP="0040551D">
      <w:r>
        <w:t xml:space="preserve">The </w:t>
      </w:r>
      <w:proofErr w:type="spellStart"/>
      <w:r>
        <w:t>cmd</w:t>
      </w:r>
      <w:proofErr w:type="spellEnd"/>
      <w:r>
        <w:t xml:space="preserve"> operation is essentially the same as opening a command or terminal window on the local Central host and executing a command at the command line.</w:t>
      </w:r>
    </w:p>
    <w:p w:rsidR="00804732" w:rsidRDefault="00804732" w:rsidP="0040551D">
      <w:r>
        <w:t>You also need to define any inputs that will be required. At runtime, the inputs are evaluated and then the command is executed against those inputs. Outputs are then provided to the calling step.</w:t>
      </w:r>
    </w:p>
    <w:p w:rsidR="003A2AB1" w:rsidRDefault="003A2AB1" w:rsidP="0040551D"/>
    <w:p w:rsidR="003A2AB1" w:rsidRDefault="003A2AB1">
      <w:pPr>
        <w:spacing w:after="0"/>
        <w:ind w:left="0"/>
      </w:pPr>
      <w:r>
        <w:br w:type="page"/>
      </w:r>
    </w:p>
    <w:p w:rsidR="003A2AB1" w:rsidRDefault="003A2AB1" w:rsidP="0040551D">
      <w:r w:rsidRPr="003A2AB1">
        <w:object w:dxaOrig="7203" w:dyaOrig="5391">
          <v:shape id="_x0000_i1035" type="#_x0000_t75" style="width:5in;height:269.4pt" o:ole="" o:bordertopcolor="this" o:borderleftcolor="this" o:borderbottomcolor="this" o:borderrightcolor="this">
            <v:imagedata r:id="rId27" o:title=""/>
            <w10:bordertop type="single" width="8"/>
            <w10:borderleft type="single" width="8"/>
            <w10:borderbottom type="single" width="8"/>
            <w10:borderright type="single" width="8"/>
          </v:shape>
          <o:OLEObject Type="Embed" ProgID="PowerPoint.Slide.12" ShapeID="_x0000_i1035" DrawAspect="Content" ObjectID="_1367754780" r:id="rId28"/>
        </w:object>
      </w:r>
    </w:p>
    <w:p w:rsidR="003A2AB1" w:rsidRDefault="00E12B1E" w:rsidP="0040551D">
      <w:r>
        <w:t>In most cases you are better off using content already present in the OO library because it has the benefit of reflecting any content changes that may be present.</w:t>
      </w:r>
    </w:p>
    <w:p w:rsidR="00E12B1E" w:rsidRDefault="00E12B1E" w:rsidP="0040551D">
      <w:r>
        <w:t>The SSH and Telnet operations are good examples. The content already present in the Library (in Operations/Network/Remote Command Execution) has important parameters that are not available when you create a new SSH or Telnet operation “by hand.”</w:t>
      </w:r>
    </w:p>
    <w:p w:rsidR="00E12B1E" w:rsidRDefault="00E12B1E" w:rsidP="0040551D">
      <w:r>
        <w:t>The slide shows the location of content in the library for a few commonly used types of operations.</w:t>
      </w:r>
    </w:p>
    <w:p w:rsidR="003A2AB1" w:rsidRDefault="003A2AB1" w:rsidP="0040551D"/>
    <w:p w:rsidR="003A2AB1" w:rsidRDefault="003A2AB1">
      <w:pPr>
        <w:spacing w:after="0"/>
        <w:ind w:left="0"/>
      </w:pPr>
      <w:r>
        <w:br w:type="page"/>
      </w:r>
    </w:p>
    <w:p w:rsidR="003A2AB1" w:rsidRDefault="003A2AB1" w:rsidP="0040551D">
      <w:r w:rsidRPr="003A2AB1">
        <w:object w:dxaOrig="7203" w:dyaOrig="5391">
          <v:shape id="_x0000_i1036" type="#_x0000_t75" style="width:5in;height:269.4pt" o:ole="" o:bordertopcolor="this" o:borderleftcolor="this" o:borderbottomcolor="this" o:borderrightcolor="this">
            <v:imagedata r:id="rId29" o:title=""/>
            <w10:bordertop type="single" width="8"/>
            <w10:borderleft type="single" width="8"/>
            <w10:borderbottom type="single" width="8"/>
            <w10:borderright type="single" width="8"/>
          </v:shape>
          <o:OLEObject Type="Embed" ProgID="PowerPoint.Slide.12" ShapeID="_x0000_i1036" DrawAspect="Content" ObjectID="_1367754781" r:id="rId30"/>
        </w:object>
      </w:r>
    </w:p>
    <w:p w:rsidR="003A2AB1" w:rsidRDefault="00A20005" w:rsidP="0040551D">
      <w:r>
        <w:t xml:space="preserve">Similar to an operation, a </w:t>
      </w:r>
      <w:proofErr w:type="spellStart"/>
      <w:r>
        <w:t>Subflow</w:t>
      </w:r>
      <w:proofErr w:type="spellEnd"/>
      <w:r>
        <w:t xml:space="preserve"> takes inputs, processes them, and returns outputs to a parent flow.</w:t>
      </w:r>
    </w:p>
    <w:p w:rsidR="00A20005" w:rsidRDefault="00A20005" w:rsidP="0040551D">
      <w:r>
        <w:t xml:space="preserve">Using </w:t>
      </w:r>
      <w:proofErr w:type="spellStart"/>
      <w:r>
        <w:t>subflows</w:t>
      </w:r>
      <w:proofErr w:type="spellEnd"/>
      <w:r>
        <w:t xml:space="preserve"> is one of the easiest and most effective ways of building a custom library of content in OO. Additionally, the Accelerator Packs folder contains many </w:t>
      </w:r>
      <w:proofErr w:type="gramStart"/>
      <w:r>
        <w:t>predefined</w:t>
      </w:r>
      <w:proofErr w:type="gramEnd"/>
      <w:r>
        <w:t xml:space="preserve"> flows that can be used as-is, copied and modified, or used as </w:t>
      </w:r>
      <w:proofErr w:type="spellStart"/>
      <w:r>
        <w:t>subflows</w:t>
      </w:r>
      <w:proofErr w:type="spellEnd"/>
      <w:r>
        <w:t>.</w:t>
      </w:r>
    </w:p>
    <w:p w:rsidR="00A20005" w:rsidRDefault="00A3342B" w:rsidP="0040551D">
      <w:proofErr w:type="spellStart"/>
      <w:r>
        <w:t>Subflows</w:t>
      </w:r>
      <w:proofErr w:type="spellEnd"/>
      <w:r>
        <w:t xml:space="preserve"> allow you to simplify flow deign by breaking various tasks into manageable pieces. It’s always a good idea to design </w:t>
      </w:r>
      <w:proofErr w:type="spellStart"/>
      <w:r>
        <w:t>subflows</w:t>
      </w:r>
      <w:proofErr w:type="spellEnd"/>
      <w:r>
        <w:t xml:space="preserve"> for reusability.</w:t>
      </w:r>
    </w:p>
    <w:p w:rsidR="00A3342B" w:rsidRDefault="00A3342B" w:rsidP="0040551D">
      <w:r>
        <w:t xml:space="preserve">Recall that operations write outputs to “output fields.” You often need to do the same thing with your </w:t>
      </w:r>
      <w:proofErr w:type="spellStart"/>
      <w:r>
        <w:t>subflows</w:t>
      </w:r>
      <w:proofErr w:type="spellEnd"/>
      <w:r>
        <w:t xml:space="preserve"> – write results from various </w:t>
      </w:r>
      <w:proofErr w:type="spellStart"/>
      <w:r>
        <w:t>subflow</w:t>
      </w:r>
      <w:proofErr w:type="spellEnd"/>
      <w:r>
        <w:t xml:space="preserve"> steps to flow output fields that can then be accessed by the parent flow. This is one of the important ways that </w:t>
      </w:r>
      <w:proofErr w:type="spellStart"/>
      <w:r>
        <w:t>subflows</w:t>
      </w:r>
      <w:proofErr w:type="spellEnd"/>
      <w:r>
        <w:t xml:space="preserve"> can essentially mimic native operations in OO.</w:t>
      </w:r>
    </w:p>
    <w:p w:rsidR="006253B1" w:rsidRDefault="006253B1" w:rsidP="0040551D">
      <w:r>
        <w:t xml:space="preserve">The OO debugger is designed to give you complete step-by-step execution control over </w:t>
      </w:r>
      <w:proofErr w:type="spellStart"/>
      <w:r>
        <w:t>subflows</w:t>
      </w:r>
      <w:proofErr w:type="spellEnd"/>
      <w:r>
        <w:t>.</w:t>
      </w:r>
    </w:p>
    <w:p w:rsidR="003A2AB1" w:rsidRDefault="003A2AB1" w:rsidP="0040551D"/>
    <w:p w:rsidR="003A2AB1" w:rsidRDefault="003A2AB1">
      <w:pPr>
        <w:spacing w:after="0"/>
        <w:ind w:left="0"/>
      </w:pPr>
      <w:r>
        <w:br w:type="page"/>
      </w:r>
    </w:p>
    <w:p w:rsidR="003A2AB1" w:rsidRDefault="003A2AB1" w:rsidP="0040551D">
      <w:r w:rsidRPr="003A2AB1">
        <w:object w:dxaOrig="7203" w:dyaOrig="5391">
          <v:shape id="_x0000_i1037" type="#_x0000_t75" style="width:5in;height:269.4pt" o:ole="" o:bordertopcolor="this" o:borderleftcolor="this" o:borderbottomcolor="this" o:borderrightcolor="this">
            <v:imagedata r:id="rId31" o:title=""/>
            <w10:bordertop type="single" width="8"/>
            <w10:borderleft type="single" width="8"/>
            <w10:borderbottom type="single" width="8"/>
            <w10:borderright type="single" width="8"/>
          </v:shape>
          <o:OLEObject Type="Embed" ProgID="PowerPoint.Slide.12" ShapeID="_x0000_i1037" DrawAspect="Content" ObjectID="_1367754782" r:id="rId32"/>
        </w:object>
      </w:r>
    </w:p>
    <w:p w:rsidR="0051392A" w:rsidRDefault="0051392A" w:rsidP="00965C4C">
      <w:r>
        <w:t xml:space="preserve">In this example, </w:t>
      </w:r>
      <w:r w:rsidR="00965C4C">
        <w:t>t</w:t>
      </w:r>
      <w:r>
        <w:t xml:space="preserve">he two </w:t>
      </w:r>
      <w:proofErr w:type="spellStart"/>
      <w:r>
        <w:t>subflows</w:t>
      </w:r>
      <w:proofErr w:type="spellEnd"/>
      <w:r>
        <w:t xml:space="preserve"> basically get available memory and disk performance statistics. </w:t>
      </w:r>
      <w:r w:rsidR="00965C4C">
        <w:t>Those values are passed up to the parent flow, which displays a little performance report</w:t>
      </w:r>
      <w:r w:rsidR="002C719D">
        <w:t>.</w:t>
      </w:r>
    </w:p>
    <w:p w:rsidR="003A2AB1" w:rsidRDefault="003A2AB1" w:rsidP="0040551D"/>
    <w:p w:rsidR="003A2AB1" w:rsidRDefault="003A2AB1">
      <w:pPr>
        <w:spacing w:after="0"/>
        <w:ind w:left="0"/>
      </w:pPr>
      <w:r>
        <w:br w:type="page"/>
      </w:r>
    </w:p>
    <w:p w:rsidR="003A2AB1" w:rsidRDefault="00BF1801" w:rsidP="0040551D">
      <w:r w:rsidRPr="00BF1801">
        <w:object w:dxaOrig="7203" w:dyaOrig="5391">
          <v:shape id="_x0000_i1170" type="#_x0000_t75" style="width:5in;height:269.4pt" o:ole="" o:bordertopcolor="this" o:borderleftcolor="this" o:borderbottomcolor="this" o:borderrightcolor="this">
            <v:imagedata r:id="rId33" o:title=""/>
            <w10:bordertop type="single" width="8"/>
            <w10:borderleft type="single" width="8"/>
            <w10:borderbottom type="single" width="8"/>
            <w10:borderright type="single" width="8"/>
          </v:shape>
          <o:OLEObject Type="Embed" ProgID="PowerPoint.Slide.12" ShapeID="_x0000_i1170" DrawAspect="Content" ObjectID="_1367754783" r:id="rId34"/>
        </w:object>
      </w:r>
    </w:p>
    <w:p w:rsidR="00EB74B6" w:rsidRDefault="00EB74B6" w:rsidP="00EB74B6">
      <w:r>
        <w:t xml:space="preserve">New flow authors are often confused when they define a variable in a </w:t>
      </w:r>
      <w:proofErr w:type="spellStart"/>
      <w:r>
        <w:t>subflow</w:t>
      </w:r>
      <w:proofErr w:type="spellEnd"/>
      <w:r>
        <w:t xml:space="preserve"> but that variable can’t be “seen” in the parent flow.</w:t>
      </w:r>
    </w:p>
    <w:p w:rsidR="00EB74B6" w:rsidRDefault="00EB74B6" w:rsidP="00EB74B6">
      <w:r>
        <w:t xml:space="preserve">That is because flow variables defined within a </w:t>
      </w:r>
      <w:proofErr w:type="spellStart"/>
      <w:r>
        <w:t>subflow</w:t>
      </w:r>
      <w:proofErr w:type="spellEnd"/>
      <w:r>
        <w:t xml:space="preserve">, while global to the </w:t>
      </w:r>
      <w:proofErr w:type="spellStart"/>
      <w:r>
        <w:t>subflow</w:t>
      </w:r>
      <w:proofErr w:type="spellEnd"/>
      <w:r>
        <w:t xml:space="preserve">, are local variables to the parent flow, meaning they are only available within the context of the </w:t>
      </w:r>
      <w:proofErr w:type="spellStart"/>
      <w:r>
        <w:t>subflow</w:t>
      </w:r>
      <w:proofErr w:type="spellEnd"/>
      <w:r>
        <w:t xml:space="preserve"> step in which they are defined.</w:t>
      </w:r>
    </w:p>
    <w:p w:rsidR="003A2AB1" w:rsidRDefault="00EB74B6" w:rsidP="00EB74B6">
      <w:r>
        <w:t xml:space="preserve">To make </w:t>
      </w:r>
      <w:proofErr w:type="spellStart"/>
      <w:r>
        <w:t>subflow</w:t>
      </w:r>
      <w:proofErr w:type="spellEnd"/>
      <w:r>
        <w:t xml:space="preserve"> variables globally available in a parent flow, you use results in the </w:t>
      </w:r>
      <w:proofErr w:type="spellStart"/>
      <w:r>
        <w:t>subflow</w:t>
      </w:r>
      <w:proofErr w:type="spellEnd"/>
      <w:r>
        <w:t xml:space="preserve"> and parent flow to “export” data from the </w:t>
      </w:r>
      <w:proofErr w:type="spellStart"/>
      <w:r>
        <w:t>subflow</w:t>
      </w:r>
      <w:proofErr w:type="spellEnd"/>
      <w:r>
        <w:t xml:space="preserve"> and “import” it into the global context of the parent flow.</w:t>
      </w:r>
    </w:p>
    <w:p w:rsidR="003A2AB1" w:rsidRDefault="003A2AB1" w:rsidP="0040551D"/>
    <w:p w:rsidR="003A2AB1" w:rsidRDefault="003A2AB1">
      <w:pPr>
        <w:spacing w:after="0"/>
        <w:ind w:left="0"/>
      </w:pPr>
      <w:r>
        <w:br w:type="page"/>
      </w:r>
    </w:p>
    <w:p w:rsidR="003A2AB1" w:rsidRDefault="00BF1801" w:rsidP="0040551D">
      <w:r w:rsidRPr="00BF1801">
        <w:object w:dxaOrig="7203" w:dyaOrig="5391">
          <v:shape id="_x0000_i1171" type="#_x0000_t75" style="width:5in;height:269.4pt" o:ole="" o:bordertopcolor="this" o:borderleftcolor="this" o:borderbottomcolor="this" o:borderrightcolor="this">
            <v:imagedata r:id="rId35" o:title=""/>
            <w10:bordertop type="single" width="8"/>
            <w10:borderleft type="single" width="8"/>
            <w10:borderbottom type="single" width="8"/>
            <w10:borderright type="single" width="8"/>
          </v:shape>
          <o:OLEObject Type="Embed" ProgID="PowerPoint.Slide.12" ShapeID="_x0000_i1171" DrawAspect="Content" ObjectID="_1367754784" r:id="rId36"/>
        </w:object>
      </w:r>
    </w:p>
    <w:p w:rsidR="00F01679" w:rsidRDefault="00F01679" w:rsidP="00F01679">
      <w:r>
        <w:t xml:space="preserve">To make flow variables available to the parent flow, the first step is to create a result in the </w:t>
      </w:r>
      <w:proofErr w:type="spellStart"/>
      <w:r>
        <w:t>subflow</w:t>
      </w:r>
      <w:proofErr w:type="spellEnd"/>
      <w:r>
        <w:t xml:space="preserve"> and assign it to a Flow Output Field. Previously you have assigned outputs to Flow Variables. Assigning them to a Flow Output Field means they can be subsequently picked up by a result in the parent flow.</w:t>
      </w:r>
    </w:p>
    <w:p w:rsidR="00F01679" w:rsidRDefault="00F01679" w:rsidP="00F01679">
      <w:r>
        <w:t xml:space="preserve">In the examples shown on the slide, the Get Available Memory step has a result named </w:t>
      </w:r>
      <w:proofErr w:type="spellStart"/>
      <w:r>
        <w:t>availableMemory</w:t>
      </w:r>
      <w:proofErr w:type="spellEnd"/>
      <w:r>
        <w:t xml:space="preserve">, based on the output field “value”, and that result is assigned to a Flow Output Field. </w:t>
      </w:r>
    </w:p>
    <w:p w:rsidR="00F01679" w:rsidRDefault="00F01679" w:rsidP="00F01679">
      <w:r>
        <w:t xml:space="preserve">Similarly the </w:t>
      </w:r>
      <w:proofErr w:type="spellStart"/>
      <w:r>
        <w:t>diskRead</w:t>
      </w:r>
      <w:proofErr w:type="spellEnd"/>
      <w:r>
        <w:t xml:space="preserve"> and </w:t>
      </w:r>
      <w:proofErr w:type="spellStart"/>
      <w:r>
        <w:t>diskWrite</w:t>
      </w:r>
      <w:proofErr w:type="spellEnd"/>
      <w:r>
        <w:t xml:space="preserve"> results in the two disk operations are assigned to Flow Output Fields.</w:t>
      </w:r>
    </w:p>
    <w:p w:rsidR="003A2AB1" w:rsidRDefault="00F01679" w:rsidP="00F01679">
      <w:r>
        <w:t xml:space="preserve">Assigning the result in the </w:t>
      </w:r>
      <w:proofErr w:type="spellStart"/>
      <w:r>
        <w:t>subflow</w:t>
      </w:r>
      <w:proofErr w:type="spellEnd"/>
      <w:r>
        <w:t xml:space="preserve"> step(s) to Flow Output Fields is the first step in making the output data globally available in the parent flow.</w:t>
      </w:r>
    </w:p>
    <w:p w:rsidR="003A2AB1" w:rsidRDefault="003A2AB1" w:rsidP="0040551D"/>
    <w:p w:rsidR="003A2AB1" w:rsidRDefault="003A2AB1">
      <w:pPr>
        <w:spacing w:after="0"/>
        <w:ind w:left="0"/>
      </w:pPr>
      <w:r>
        <w:br w:type="page"/>
      </w:r>
    </w:p>
    <w:p w:rsidR="003A2AB1" w:rsidRDefault="00965C4C" w:rsidP="0040551D">
      <w:r w:rsidRPr="00965C4C">
        <w:object w:dxaOrig="7203" w:dyaOrig="5391">
          <v:shape id="_x0000_i1172" type="#_x0000_t75" style="width:5in;height:269.4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PowerPoint.Slide.12" ShapeID="_x0000_i1172" DrawAspect="Content" ObjectID="_1367754785" r:id="rId38"/>
        </w:object>
      </w:r>
    </w:p>
    <w:p w:rsidR="001C6A3A" w:rsidRDefault="001C6A3A" w:rsidP="001C6A3A">
      <w:r>
        <w:t xml:space="preserve">Once the results are defined and assigned to Flow Output Fields in the </w:t>
      </w:r>
      <w:proofErr w:type="spellStart"/>
      <w:r>
        <w:t>subflows</w:t>
      </w:r>
      <w:proofErr w:type="spellEnd"/>
      <w:r>
        <w:t xml:space="preserve">, you create results for the corresponding </w:t>
      </w:r>
      <w:proofErr w:type="spellStart"/>
      <w:r>
        <w:t>subflow</w:t>
      </w:r>
      <w:proofErr w:type="spellEnd"/>
      <w:r>
        <w:t xml:space="preserve"> steps in the parent flow and assign the </w:t>
      </w:r>
      <w:proofErr w:type="spellStart"/>
      <w:r>
        <w:t>subflow</w:t>
      </w:r>
      <w:proofErr w:type="spellEnd"/>
      <w:r>
        <w:t xml:space="preserve"> results to Flow Variables, as shown on the slide.</w:t>
      </w:r>
    </w:p>
    <w:p w:rsidR="003A2AB1" w:rsidRDefault="001C6A3A" w:rsidP="001C6A3A">
      <w:r>
        <w:t xml:space="preserve">Once you assign the Flow Output Field results defined in the </w:t>
      </w:r>
      <w:proofErr w:type="spellStart"/>
      <w:r>
        <w:t>subflows</w:t>
      </w:r>
      <w:proofErr w:type="spellEnd"/>
      <w:r>
        <w:t xml:space="preserve"> to Flow Variables in the parent flow, that data is now globally available for use in the parent flow and can be passed to subsequent steps in the flow.</w:t>
      </w:r>
    </w:p>
    <w:p w:rsidR="003A2AB1" w:rsidRDefault="003A2AB1" w:rsidP="0040551D"/>
    <w:p w:rsidR="003A2AB1" w:rsidRDefault="003A2AB1">
      <w:pPr>
        <w:spacing w:after="0"/>
        <w:ind w:left="0"/>
      </w:pPr>
      <w:r>
        <w:br w:type="page"/>
      </w:r>
    </w:p>
    <w:p w:rsidR="003A2AB1" w:rsidRDefault="00965C4C" w:rsidP="0040551D">
      <w:r w:rsidRPr="00965C4C">
        <w:object w:dxaOrig="7203" w:dyaOrig="5391">
          <v:shape id="_x0000_i1173" type="#_x0000_t75" style="width:5in;height:269.4pt" o:ole="" o:bordertopcolor="this" o:borderleftcolor="this" o:borderbottomcolor="this" o:borderrightcolor="this">
            <v:imagedata r:id="rId39" o:title=""/>
            <w10:bordertop type="single" width="8"/>
            <w10:borderleft type="single" width="8"/>
            <w10:borderbottom type="single" width="8"/>
            <w10:borderright type="single" width="8"/>
          </v:shape>
          <o:OLEObject Type="Embed" ProgID="PowerPoint.Slide.12" ShapeID="_x0000_i1173" DrawAspect="Content" ObjectID="_1367754786" r:id="rId40"/>
        </w:object>
      </w:r>
    </w:p>
    <w:p w:rsidR="003A2AB1" w:rsidRDefault="0089719A" w:rsidP="0040551D">
      <w:r>
        <w:t xml:space="preserve">You can modify the properties of a </w:t>
      </w:r>
      <w:proofErr w:type="spellStart"/>
      <w:r>
        <w:t>subflow</w:t>
      </w:r>
      <w:proofErr w:type="spellEnd"/>
      <w:r>
        <w:t xml:space="preserve">. The Properties Editor for a </w:t>
      </w:r>
      <w:proofErr w:type="spellStart"/>
      <w:r>
        <w:t>subflow</w:t>
      </w:r>
      <w:proofErr w:type="spellEnd"/>
      <w:r>
        <w:t xml:space="preserve"> is the same as the Properties Editor for an operation.</w:t>
      </w:r>
    </w:p>
    <w:p w:rsidR="0089719A" w:rsidRDefault="0089719A" w:rsidP="0040551D">
      <w:r>
        <w:t xml:space="preserve">Here you can specify “flow inputs,” set the primary output, change responses, set the default description, and other parameters that define the behavior of the </w:t>
      </w:r>
      <w:proofErr w:type="spellStart"/>
      <w:r>
        <w:t>subflow</w:t>
      </w:r>
      <w:proofErr w:type="spellEnd"/>
      <w:r>
        <w:t>.</w:t>
      </w:r>
    </w:p>
    <w:p w:rsidR="0089719A" w:rsidRDefault="0089719A" w:rsidP="0040551D">
      <w:r>
        <w:t>To access a flow’s Properties Editor, select the Properties tab at the bottom of the display.</w:t>
      </w:r>
      <w:r w:rsidR="0065123A">
        <w:t xml:space="preserve"> To return to the design panel of your flow, select the Design tab.</w:t>
      </w:r>
      <w:r>
        <w:t xml:space="preserve"> </w:t>
      </w:r>
    </w:p>
    <w:p w:rsidR="003A2AB1" w:rsidRDefault="003A2AB1" w:rsidP="0040551D"/>
    <w:p w:rsidR="003A2AB1" w:rsidRDefault="003A2AB1">
      <w:pPr>
        <w:spacing w:after="0"/>
        <w:ind w:left="0"/>
      </w:pPr>
      <w:r>
        <w:br w:type="page"/>
      </w:r>
    </w:p>
    <w:p w:rsidR="003A2AB1" w:rsidRDefault="00965C4C" w:rsidP="0040551D">
      <w:r w:rsidRPr="00965C4C">
        <w:object w:dxaOrig="7203" w:dyaOrig="5391">
          <v:shape id="_x0000_i1174" type="#_x0000_t75" style="width:5in;height:269.4pt" o:ole="" o:bordertopcolor="this" o:borderleftcolor="this" o:borderbottomcolor="this" o:borderrightcolor="this">
            <v:imagedata r:id="rId41" o:title=""/>
            <w10:bordertop type="single" width="8"/>
            <w10:borderleft type="single" width="8"/>
            <w10:borderbottom type="single" width="8"/>
            <w10:borderright type="single" width="8"/>
          </v:shape>
          <o:OLEObject Type="Embed" ProgID="PowerPoint.Slide.12" ShapeID="_x0000_i1174" DrawAspect="Content" ObjectID="_1367754787" r:id="rId42"/>
        </w:object>
      </w:r>
    </w:p>
    <w:p w:rsidR="007712AA" w:rsidRDefault="007712AA" w:rsidP="007712AA">
      <w:r>
        <w:t xml:space="preserve">Debugging a flow that contains </w:t>
      </w:r>
      <w:proofErr w:type="spellStart"/>
      <w:r>
        <w:t>subflows</w:t>
      </w:r>
      <w:proofErr w:type="spellEnd"/>
      <w:r>
        <w:t xml:space="preserve"> can be different from flows that do not contain </w:t>
      </w:r>
      <w:proofErr w:type="spellStart"/>
      <w:r>
        <w:t>subflows</w:t>
      </w:r>
      <w:proofErr w:type="spellEnd"/>
      <w:r>
        <w:t>.</w:t>
      </w:r>
    </w:p>
    <w:p w:rsidR="007712AA" w:rsidRDefault="007712AA" w:rsidP="007712AA">
      <w:r>
        <w:t xml:space="preserve">When your flow contains one or more </w:t>
      </w:r>
      <w:proofErr w:type="spellStart"/>
      <w:r>
        <w:t>subflows</w:t>
      </w:r>
      <w:proofErr w:type="spellEnd"/>
      <w:r>
        <w:t xml:space="preserve">, you have the option of “stepping into” a </w:t>
      </w:r>
      <w:proofErr w:type="spellStart"/>
      <w:r>
        <w:t>subflow</w:t>
      </w:r>
      <w:proofErr w:type="spellEnd"/>
      <w:r>
        <w:t xml:space="preserve"> and executing it in step-by-step mode. You can also “step out” of a </w:t>
      </w:r>
      <w:proofErr w:type="spellStart"/>
      <w:r>
        <w:t>subflow</w:t>
      </w:r>
      <w:proofErr w:type="spellEnd"/>
      <w:r>
        <w:t xml:space="preserve"> and return to the parent flow. These options apply only when executing the flow in step-by-step mode.</w:t>
      </w:r>
    </w:p>
    <w:p w:rsidR="007712AA" w:rsidRDefault="007712AA" w:rsidP="007712AA">
      <w:r>
        <w:t xml:space="preserve">The Step Over button simply advances from step to step in the parent flow regardless of whether it is based on a </w:t>
      </w:r>
      <w:proofErr w:type="spellStart"/>
      <w:r>
        <w:t>subflow</w:t>
      </w:r>
      <w:proofErr w:type="spellEnd"/>
      <w:r>
        <w:t xml:space="preserve"> or an individual operation.</w:t>
      </w:r>
    </w:p>
    <w:p w:rsidR="007712AA" w:rsidRDefault="007712AA" w:rsidP="007712AA">
      <w:r>
        <w:t xml:space="preserve">Any </w:t>
      </w:r>
      <w:proofErr w:type="spellStart"/>
      <w:r>
        <w:t>any</w:t>
      </w:r>
      <w:proofErr w:type="spellEnd"/>
      <w:r>
        <w:t xml:space="preserve"> time, you can always press the Play button to run the remaining steps to completion. </w:t>
      </w:r>
    </w:p>
    <w:p w:rsidR="003A2AB1" w:rsidRDefault="007712AA" w:rsidP="007712AA">
      <w:r>
        <w:t xml:space="preserve">A best practice is to debug </w:t>
      </w:r>
      <w:proofErr w:type="spellStart"/>
      <w:r>
        <w:t>subflows</w:t>
      </w:r>
      <w:proofErr w:type="spellEnd"/>
      <w:r>
        <w:t xml:space="preserve"> and make sure they are working properly before using them as steps in a parent flow.</w:t>
      </w:r>
    </w:p>
    <w:p w:rsidR="003A2AB1" w:rsidRDefault="003A2AB1" w:rsidP="0040551D"/>
    <w:p w:rsidR="003A2AB1" w:rsidRDefault="003A2AB1">
      <w:pPr>
        <w:spacing w:after="0"/>
        <w:ind w:left="0"/>
      </w:pPr>
      <w:r>
        <w:br w:type="page"/>
      </w:r>
    </w:p>
    <w:p w:rsidR="003A2AB1" w:rsidRDefault="00965C4C" w:rsidP="0040551D">
      <w:r w:rsidRPr="00965C4C">
        <w:object w:dxaOrig="7203" w:dyaOrig="5391">
          <v:shape id="_x0000_i1175" type="#_x0000_t75" style="width:5in;height:269.4pt" o:ole="" o:bordertopcolor="this" o:borderleftcolor="this" o:borderbottomcolor="this" o:borderrightcolor="this">
            <v:imagedata r:id="rId43" o:title=""/>
            <w10:bordertop type="single" width="8"/>
            <w10:borderleft type="single" width="8"/>
            <w10:borderbottom type="single" width="8"/>
            <w10:borderright type="single" width="8"/>
          </v:shape>
          <o:OLEObject Type="Embed" ProgID="PowerPoint.Slide.12" ShapeID="_x0000_i1175" DrawAspect="Content" ObjectID="_1367754788" r:id="rId44"/>
        </w:object>
      </w:r>
    </w:p>
    <w:p w:rsidR="003A2AB1" w:rsidRDefault="00AD5ED5" w:rsidP="0040551D">
      <w:r>
        <w:t xml:space="preserve">To summarize, </w:t>
      </w:r>
      <w:proofErr w:type="spellStart"/>
      <w:r>
        <w:t>subflows</w:t>
      </w:r>
      <w:proofErr w:type="spellEnd"/>
      <w:r>
        <w:t xml:space="preserve"> are a powerful tool that allow you to expand your library of OO content. It’s important to remember when working with </w:t>
      </w:r>
      <w:proofErr w:type="spellStart"/>
      <w:r>
        <w:t>subflows</w:t>
      </w:r>
      <w:proofErr w:type="spellEnd"/>
      <w:r>
        <w:t xml:space="preserve"> that you are creating content that is analogous to an operation, meaning you need to be mindful of things like its primary output, when to write data to flow output fields, and other aspects of authoring.</w:t>
      </w:r>
    </w:p>
    <w:p w:rsidR="003A2AB1" w:rsidRDefault="003A2AB1" w:rsidP="0040551D"/>
    <w:p w:rsidR="003A2AB1" w:rsidRDefault="003A2AB1" w:rsidP="0040551D"/>
    <w:p w:rsidR="003A2AB1" w:rsidRDefault="003A2AB1">
      <w:pPr>
        <w:spacing w:after="0"/>
        <w:ind w:left="0"/>
      </w:pPr>
      <w:r>
        <w:br w:type="page"/>
      </w:r>
    </w:p>
    <w:p w:rsidR="003A2AB1" w:rsidRDefault="00965C4C" w:rsidP="0040551D">
      <w:r w:rsidRPr="00965C4C">
        <w:object w:dxaOrig="7203" w:dyaOrig="5391">
          <v:shape id="_x0000_i1176" type="#_x0000_t75" style="width:5in;height:269.4pt" o:ole="" o:bordertopcolor="this" o:borderleftcolor="this" o:borderbottomcolor="this" o:borderrightcolor="this">
            <v:imagedata r:id="rId45" o:title=""/>
            <w10:bordertop type="single" width="8"/>
            <w10:borderleft type="single" width="8"/>
            <w10:borderbottom type="single" width="8"/>
            <w10:borderright type="single" width="8"/>
          </v:shape>
          <o:OLEObject Type="Embed" ProgID="PowerPoint.Slide.12" ShapeID="_x0000_i1176" DrawAspect="Content" ObjectID="_1367754789" r:id="rId46"/>
        </w:object>
      </w:r>
    </w:p>
    <w:p w:rsidR="003F4671" w:rsidRDefault="0064657F" w:rsidP="0040551D">
      <w:r>
        <w:t xml:space="preserve">In the exercises for this module you will create a </w:t>
      </w:r>
      <w:proofErr w:type="spellStart"/>
      <w:r>
        <w:t>cmd</w:t>
      </w:r>
      <w:proofErr w:type="spellEnd"/>
      <w:r>
        <w:t xml:space="preserve"> operation and use it in a flow.</w:t>
      </w:r>
    </w:p>
    <w:p w:rsidR="0064657F" w:rsidRDefault="007A4A92" w:rsidP="0040551D">
      <w:r>
        <w:t xml:space="preserve">Then you will create two </w:t>
      </w:r>
      <w:proofErr w:type="spellStart"/>
      <w:r>
        <w:t>subflows</w:t>
      </w:r>
      <w:proofErr w:type="spellEnd"/>
      <w:r>
        <w:t xml:space="preserve"> and incorporate them into a parent flow.</w:t>
      </w:r>
    </w:p>
    <w:p w:rsidR="003F4671" w:rsidRDefault="003F4671" w:rsidP="0040551D"/>
    <w:p w:rsidR="003F4671" w:rsidRDefault="003F4671" w:rsidP="0040551D"/>
    <w:p w:rsidR="006332C7" w:rsidRDefault="006332C7">
      <w:pPr>
        <w:spacing w:after="0"/>
        <w:ind w:left="0"/>
      </w:pPr>
      <w:r>
        <w:br w:type="page"/>
      </w:r>
    </w:p>
    <w:p w:rsidR="000834A7" w:rsidRDefault="000834A7" w:rsidP="000834A7">
      <w:pPr>
        <w:pStyle w:val="Heading1"/>
      </w:pPr>
      <w:r>
        <w:lastRenderedPageBreak/>
        <w:t>Looping and Iteration</w:t>
      </w:r>
    </w:p>
    <w:p w:rsidR="000834A7" w:rsidRDefault="008F1918" w:rsidP="000834A7">
      <w:r>
        <w:pict>
          <v:shape id="_x0000_i1038" type="#_x0000_t75" style="width:5in;height:270pt" o:bordertopcolor="this" o:borderleftcolor="this" o:borderbottomcolor="this" o:borderrightcolor="this">
            <v:imagedata r:id="rId47" o:title=""/>
            <w10:bordertop type="single" width="8"/>
            <w10:borderleft type="single" width="8"/>
            <w10:borderbottom type="single" width="8"/>
            <w10:borderright type="single" width="8"/>
          </v:shape>
        </w:pict>
      </w:r>
    </w:p>
    <w:p w:rsidR="000834A7" w:rsidRPr="00134C76" w:rsidRDefault="000834A7" w:rsidP="000834A7">
      <w:r w:rsidRPr="00134C76">
        <w:t>In this section you will learn how Operations Orchestration handles looping, iteration, and related tasks like compiling lists based on iterative processes.</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39" type="#_x0000_t75" style="width:5in;height:270pt" o:bordertopcolor="this" o:borderleftcolor="this" o:borderbottomcolor="this" o:borderrightcolor="this">
            <v:imagedata r:id="rId48" o:title=""/>
            <w10:bordertop type="single" width="8"/>
            <w10:borderleft type="single" width="8"/>
            <w10:borderbottom type="single" width="8"/>
            <w10:borderright type="single" width="8"/>
          </v:shape>
        </w:pict>
      </w:r>
    </w:p>
    <w:p w:rsidR="000834A7" w:rsidRPr="0085288A" w:rsidRDefault="000834A7" w:rsidP="000834A7">
      <w:r w:rsidRPr="0085288A">
        <w:t xml:space="preserve">Review the objectives for this section. The OO Library contains a folder of content designed specifically for handling looping and </w:t>
      </w:r>
      <w:proofErr w:type="spellStart"/>
      <w:r w:rsidRPr="0085288A">
        <w:t>interation</w:t>
      </w:r>
      <w:proofErr w:type="spellEnd"/>
      <w:r w:rsidRPr="0085288A">
        <w:t>, along with related tasks. The focus of this section is on that content in the OO library.</w:t>
      </w:r>
    </w:p>
    <w:p w:rsidR="000834A7" w:rsidRDefault="000834A7" w:rsidP="000834A7">
      <w:r w:rsidRPr="0085288A">
        <w:t>In the exercise you will build a number of flows that use the looping and iteration capabilities.</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40" type="#_x0000_t75" style="width:5in;height:270pt" o:bordertopcolor="this" o:borderleftcolor="this" o:borderbottomcolor="this" o:borderrightcolor="this">
            <v:imagedata r:id="rId49" o:title=""/>
            <w10:bordertop type="single" width="8"/>
            <w10:borderleft type="single" width="8"/>
            <w10:borderbottom type="single" width="8"/>
            <w10:borderright type="single" width="8"/>
          </v:shape>
        </w:pict>
      </w:r>
    </w:p>
    <w:p w:rsidR="000834A7" w:rsidRPr="0085288A" w:rsidRDefault="000834A7" w:rsidP="000834A7">
      <w:r w:rsidRPr="0085288A">
        <w:t>The Operations Orchestration looping and iteration content is located in Utility Operations/Looping. Here you will find:</w:t>
      </w:r>
    </w:p>
    <w:p w:rsidR="000834A7" w:rsidRPr="0085288A" w:rsidRDefault="000834A7" w:rsidP="000834A7">
      <w:pPr>
        <w:pStyle w:val="Bullet1"/>
      </w:pPr>
      <w:r w:rsidRPr="0085288A">
        <w:t xml:space="preserve">Counter – Counts from number a </w:t>
      </w:r>
      <w:proofErr w:type="spellStart"/>
      <w:r w:rsidRPr="0085288A">
        <w:t>to</w:t>
      </w:r>
      <w:proofErr w:type="spellEnd"/>
      <w:r w:rsidRPr="0085288A">
        <w:t xml:space="preserve"> number b</w:t>
      </w:r>
    </w:p>
    <w:p w:rsidR="000834A7" w:rsidRPr="0085288A" w:rsidRDefault="000834A7" w:rsidP="000834A7">
      <w:pPr>
        <w:pStyle w:val="Bullet1"/>
      </w:pPr>
      <w:r w:rsidRPr="0085288A">
        <w:t>Loop – Simply loops through a process for the specified number of times</w:t>
      </w:r>
    </w:p>
    <w:p w:rsidR="000834A7" w:rsidRPr="0085288A" w:rsidRDefault="000834A7" w:rsidP="000834A7">
      <w:pPr>
        <w:pStyle w:val="Bullet1"/>
      </w:pPr>
      <w:r w:rsidRPr="0085288A">
        <w:t xml:space="preserve">List </w:t>
      </w:r>
      <w:proofErr w:type="spellStart"/>
      <w:r w:rsidRPr="0085288A">
        <w:t>Iterator</w:t>
      </w:r>
      <w:proofErr w:type="spellEnd"/>
      <w:r w:rsidRPr="0085288A">
        <w:t xml:space="preserve"> – iterates through a list of values </w:t>
      </w:r>
    </w:p>
    <w:p w:rsidR="000834A7" w:rsidRPr="0085288A" w:rsidRDefault="000834A7" w:rsidP="000834A7">
      <w:pPr>
        <w:pStyle w:val="Bullet1"/>
      </w:pPr>
      <w:r w:rsidRPr="0085288A">
        <w:t>Selection List Iterate – iterates through a selection list defined in the Configuration folder of the OO library</w:t>
      </w:r>
    </w:p>
    <w:p w:rsidR="000834A7" w:rsidRPr="0085288A" w:rsidRDefault="000834A7" w:rsidP="000834A7">
      <w:pPr>
        <w:pStyle w:val="Bullet1"/>
      </w:pPr>
      <w:r w:rsidRPr="0085288A">
        <w:t>The iteration and looping operations are often (usually) paired with operations that generate lists based on the results of the iterative process:</w:t>
      </w:r>
    </w:p>
    <w:p w:rsidR="000834A7" w:rsidRPr="0085288A" w:rsidRDefault="000834A7" w:rsidP="000834A7">
      <w:pPr>
        <w:pStyle w:val="Bullet1"/>
      </w:pPr>
      <w:r w:rsidRPr="0085288A">
        <w:t xml:space="preserve">List </w:t>
      </w:r>
      <w:proofErr w:type="spellStart"/>
      <w:r w:rsidRPr="0085288A">
        <w:t>Appender</w:t>
      </w:r>
      <w:proofErr w:type="spellEnd"/>
      <w:r w:rsidRPr="0085288A">
        <w:t xml:space="preserve"> - Adds items to a list, which is usually a named flow variable based on a context key</w:t>
      </w:r>
    </w:p>
    <w:p w:rsidR="000834A7" w:rsidRDefault="000834A7" w:rsidP="000834A7">
      <w:pPr>
        <w:pStyle w:val="Bullet1"/>
      </w:pPr>
      <w:r w:rsidRPr="0085288A">
        <w:t xml:space="preserve">List </w:t>
      </w:r>
      <w:proofErr w:type="spellStart"/>
      <w:r w:rsidRPr="0085288A">
        <w:t>Prepender</w:t>
      </w:r>
      <w:proofErr w:type="spellEnd"/>
      <w:r w:rsidRPr="0085288A">
        <w:t xml:space="preserve"> – adds items to the front of a list</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41" type="#_x0000_t75" style="width:5in;height:270pt" o:bordertopcolor="this" o:borderleftcolor="this" o:borderbottomcolor="this" o:borderrightcolor="this">
            <v:imagedata r:id="rId50" o:title=""/>
            <w10:bordertop type="single" width="8"/>
            <w10:borderleft type="single" width="8"/>
            <w10:borderbottom type="single" width="8"/>
            <w10:borderright type="single" width="8"/>
          </v:shape>
        </w:pict>
      </w:r>
    </w:p>
    <w:p w:rsidR="000834A7" w:rsidRPr="00AF21F7" w:rsidRDefault="000834A7" w:rsidP="000834A7">
      <w:r w:rsidRPr="00AF21F7">
        <w:t>It is very important to learn how to identify and deal with content in the library that iterates. A lot of different operations in the OO library (XML operations or file system operations, for example) are iterative functions. All iterative content has the same general form:</w:t>
      </w:r>
    </w:p>
    <w:p w:rsidR="000834A7" w:rsidRPr="00AF21F7" w:rsidRDefault="000834A7" w:rsidP="000834A7">
      <w:pPr>
        <w:numPr>
          <w:ilvl w:val="0"/>
          <w:numId w:val="54"/>
        </w:numPr>
      </w:pPr>
      <w:r w:rsidRPr="00AF21F7">
        <w:t>A has more result that links to other steps to be executed repeatedly or iteratively</w:t>
      </w:r>
    </w:p>
    <w:p w:rsidR="000834A7" w:rsidRPr="00AF21F7" w:rsidRDefault="000834A7" w:rsidP="000834A7">
      <w:pPr>
        <w:numPr>
          <w:ilvl w:val="0"/>
          <w:numId w:val="54"/>
        </w:numPr>
      </w:pPr>
      <w:r w:rsidRPr="00AF21F7">
        <w:t>A no more result that the flow follows once all of the iteration conditions have been satisfied</w:t>
      </w:r>
    </w:p>
    <w:p w:rsidR="000834A7" w:rsidRPr="00AF21F7" w:rsidRDefault="000834A7" w:rsidP="000834A7">
      <w:r w:rsidRPr="00AF21F7">
        <w:t xml:space="preserve">Whenever you see has more and no more results on a step, you know you are dealing with iterative content. </w:t>
      </w:r>
    </w:p>
    <w:p w:rsidR="000834A7" w:rsidRPr="00AF21F7" w:rsidRDefault="000834A7" w:rsidP="000834A7">
      <w:r w:rsidRPr="00AF21F7">
        <w:t>The general rule is to link the has more result to whatever steps you want to repeat iteratively, and the no more result to the next steps to continue with once the iteration is complete.</w:t>
      </w:r>
    </w:p>
    <w:p w:rsidR="000834A7" w:rsidRPr="00AF21F7" w:rsidRDefault="000834A7" w:rsidP="000834A7">
      <w:r w:rsidRPr="00AF21F7">
        <w:t>The slide s</w:t>
      </w:r>
      <w:r w:rsidR="009F063C">
        <w:t>h</w:t>
      </w:r>
      <w:r w:rsidRPr="00AF21F7">
        <w:t xml:space="preserve">ows a simple example: The Counter’s has more result links to the List </w:t>
      </w:r>
      <w:proofErr w:type="spellStart"/>
      <w:r w:rsidRPr="00AF21F7">
        <w:t>Appender</w:t>
      </w:r>
      <w:proofErr w:type="spellEnd"/>
      <w:r w:rsidRPr="00AF21F7">
        <w:t xml:space="preserve"> repeatedly for the specified number of counts. When the counting is completed and the list is compiled, the no more result links to the Resolved return step, where the flow ends.</w:t>
      </w:r>
    </w:p>
    <w:p w:rsidR="000834A7" w:rsidRDefault="000834A7" w:rsidP="000834A7">
      <w:r w:rsidRPr="00AF21F7">
        <w:t>Notice that the step(s) to be iterated link back to the calling step, in this case, Counter.</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42" type="#_x0000_t75" style="width:5in;height:270pt" o:bordertopcolor="this" o:borderleftcolor="this" o:borderbottomcolor="this" o:borderrightcolor="this">
            <v:imagedata r:id="rId51" o:title=""/>
            <w10:bordertop type="single" width="8"/>
            <w10:borderleft type="single" width="8"/>
            <w10:borderbottom type="single" width="8"/>
            <w10:borderright type="single" width="8"/>
          </v:shape>
        </w:pict>
      </w:r>
    </w:p>
    <w:p w:rsidR="000834A7" w:rsidRPr="00357541" w:rsidRDefault="000834A7" w:rsidP="000834A7">
      <w:r w:rsidRPr="00357541">
        <w:t xml:space="preserve">Iterative content is very commonly linked to list compilation steps like List </w:t>
      </w:r>
      <w:proofErr w:type="spellStart"/>
      <w:r w:rsidRPr="00357541">
        <w:t>Appender</w:t>
      </w:r>
      <w:proofErr w:type="spellEnd"/>
      <w:r w:rsidRPr="00357541">
        <w:t xml:space="preserve"> and List </w:t>
      </w:r>
      <w:proofErr w:type="spellStart"/>
      <w:r w:rsidRPr="00357541">
        <w:t>Prepender</w:t>
      </w:r>
      <w:proofErr w:type="spellEnd"/>
      <w:r w:rsidRPr="00357541">
        <w:t>.</w:t>
      </w:r>
    </w:p>
    <w:p w:rsidR="000834A7" w:rsidRDefault="000834A7" w:rsidP="000834A7">
      <w:r w:rsidRPr="00357541">
        <w:t xml:space="preserve">In the List operations you typically create a named flow variable, which contains the list. The list is delimited by whatever delimiter you choose when you set up the flow </w:t>
      </w:r>
      <w:proofErr w:type="spellStart"/>
      <w:r w:rsidRPr="00357541">
        <w:t>varialble</w:t>
      </w:r>
      <w:proofErr w:type="spellEnd"/>
      <w:r w:rsidRPr="00357541">
        <w:t xml:space="preserve"> to contain the list.</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43" type="#_x0000_t75" style="width:5in;height:270pt" o:bordertopcolor="this" o:borderleftcolor="this" o:borderbottomcolor="this" o:borderrightcolor="this">
            <v:imagedata r:id="rId52" o:title=""/>
            <w10:bordertop type="single" width="8"/>
            <w10:borderleft type="single" width="8"/>
            <w10:borderbottom type="single" width="8"/>
            <w10:borderright type="single" width="8"/>
          </v:shape>
        </w:pict>
      </w:r>
    </w:p>
    <w:p w:rsidR="000834A7" w:rsidRPr="00357541" w:rsidRDefault="000834A7" w:rsidP="000834A7">
      <w:r w:rsidRPr="00357541">
        <w:t xml:space="preserve">In this example, List </w:t>
      </w:r>
      <w:proofErr w:type="spellStart"/>
      <w:r w:rsidRPr="00357541">
        <w:t>Appender</w:t>
      </w:r>
      <w:proofErr w:type="spellEnd"/>
      <w:r w:rsidRPr="00357541">
        <w:t xml:space="preserve"> is defining a flow variable named </w:t>
      </w:r>
      <w:proofErr w:type="spellStart"/>
      <w:r w:rsidRPr="00357541">
        <w:t>numberList</w:t>
      </w:r>
      <w:proofErr w:type="spellEnd"/>
      <w:r w:rsidRPr="00357541">
        <w:t xml:space="preserve">. This flow variable is the constant value of the </w:t>
      </w:r>
      <w:proofErr w:type="spellStart"/>
      <w:r w:rsidRPr="00357541">
        <w:t>keyName</w:t>
      </w:r>
      <w:proofErr w:type="spellEnd"/>
      <w:r w:rsidRPr="00357541">
        <w:t xml:space="preserve"> input – that constant value becomes the name of the flow variable that contains the list. Think of it this way: </w:t>
      </w:r>
      <w:proofErr w:type="spellStart"/>
      <w:r w:rsidRPr="00357541">
        <w:t>keyName</w:t>
      </w:r>
      <w:proofErr w:type="spellEnd"/>
      <w:r w:rsidRPr="00357541">
        <w:t xml:space="preserve"> is the container for the list items, and </w:t>
      </w:r>
      <w:proofErr w:type="spellStart"/>
      <w:r w:rsidRPr="00357541">
        <w:t>numberList</w:t>
      </w:r>
      <w:proofErr w:type="spellEnd"/>
      <w:r w:rsidRPr="00357541">
        <w:t xml:space="preserve"> is the </w:t>
      </w:r>
      <w:proofErr w:type="spellStart"/>
      <w:r w:rsidRPr="00357541">
        <w:t>lable</w:t>
      </w:r>
      <w:proofErr w:type="spellEnd"/>
      <w:r w:rsidRPr="00357541">
        <w:t xml:space="preserve"> used to refer to that list of items.</w:t>
      </w:r>
    </w:p>
    <w:p w:rsidR="000834A7" w:rsidRPr="00357541" w:rsidRDefault="000834A7" w:rsidP="000834A7">
      <w:r w:rsidRPr="00357541">
        <w:t xml:space="preserve">The </w:t>
      </w:r>
      <w:proofErr w:type="spellStart"/>
      <w:r w:rsidRPr="00357541">
        <w:t>resultText</w:t>
      </w:r>
      <w:proofErr w:type="spellEnd"/>
      <w:r w:rsidRPr="00357541">
        <w:t xml:space="preserve"> is the text to be written to the list. This is typically the result of the previous step.</w:t>
      </w:r>
    </w:p>
    <w:p w:rsidR="000834A7" w:rsidRPr="00357541" w:rsidRDefault="000834A7" w:rsidP="000834A7">
      <w:r w:rsidRPr="00357541">
        <w:t xml:space="preserve">The delimiter is simply the character or characters you want to separate values with. For example, using a comma as the delimiter creates a CSV (comma-separated value) list that when written to a file could </w:t>
      </w:r>
      <w:proofErr w:type="gramStart"/>
      <w:r w:rsidRPr="00357541">
        <w:t>opened</w:t>
      </w:r>
      <w:proofErr w:type="gramEnd"/>
      <w:r w:rsidRPr="00357541">
        <w:t xml:space="preserve"> by a spreadsheet program.</w:t>
      </w:r>
    </w:p>
    <w:p w:rsidR="000834A7" w:rsidRDefault="000834A7" w:rsidP="000834A7">
      <w:r w:rsidRPr="00357541">
        <w:t xml:space="preserve">As a reminder, you would simply link the has more result on the iteration step (Counter in the example) to the List </w:t>
      </w:r>
      <w:proofErr w:type="spellStart"/>
      <w:r w:rsidRPr="00357541">
        <w:t>Appender</w:t>
      </w:r>
      <w:proofErr w:type="spellEnd"/>
      <w:r w:rsidRPr="00357541">
        <w:t>, which in turn is linked back to the Counter step. Note that the iterative process called by Counter could contain multiple steps. In that case, the last step in the process is the one you would link back to Counter.</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44" type="#_x0000_t75" style="width:5in;height:270pt" o:bordertopcolor="this" o:borderleftcolor="this" o:borderbottomcolor="this" o:borderrightcolor="this">
            <v:imagedata r:id="rId53" o:title=""/>
            <w10:bordertop type="single" width="8"/>
            <w10:borderleft type="single" width="8"/>
            <w10:borderbottom type="single" width="8"/>
            <w10:borderright type="single" width="8"/>
          </v:shape>
        </w:pict>
      </w:r>
    </w:p>
    <w:p w:rsidR="000834A7" w:rsidRPr="00357541" w:rsidRDefault="000834A7" w:rsidP="000834A7">
      <w:r w:rsidRPr="00357541">
        <w:t xml:space="preserve">The slide shows more about defining a constant value for </w:t>
      </w:r>
      <w:proofErr w:type="spellStart"/>
      <w:r w:rsidRPr="00357541">
        <w:t>keyName</w:t>
      </w:r>
      <w:proofErr w:type="spellEnd"/>
      <w:r w:rsidRPr="00357541">
        <w:t xml:space="preserve">. That constant value becomes the named flow variable that references the items stored in the </w:t>
      </w:r>
      <w:proofErr w:type="spellStart"/>
      <w:r w:rsidRPr="00357541">
        <w:t>keyName</w:t>
      </w:r>
      <w:proofErr w:type="spellEnd"/>
      <w:r w:rsidRPr="00357541">
        <w:t xml:space="preserve"> context key. Once defined in this way, you would refer to </w:t>
      </w:r>
      <w:proofErr w:type="spellStart"/>
      <w:r w:rsidRPr="00357541">
        <w:t>numberList</w:t>
      </w:r>
      <w:proofErr w:type="spellEnd"/>
      <w:r w:rsidRPr="00357541">
        <w:t xml:space="preserve">, not </w:t>
      </w:r>
      <w:proofErr w:type="spellStart"/>
      <w:r w:rsidRPr="00357541">
        <w:t>keyName</w:t>
      </w:r>
      <w:proofErr w:type="spellEnd"/>
      <w:r w:rsidRPr="00357541">
        <w:t>, to access the values stored in the list.</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45" type="#_x0000_t75" style="width:5in;height:270pt" o:bordertopcolor="this" o:borderleftcolor="this" o:borderbottomcolor="this" o:borderrightcolor="this">
            <v:imagedata r:id="rId54" o:title=""/>
            <w10:bordertop type="single" width="8"/>
            <w10:borderleft type="single" width="8"/>
            <w10:borderbottom type="single" width="8"/>
            <w10:borderright type="single" width="8"/>
          </v:shape>
        </w:pict>
      </w:r>
    </w:p>
    <w:p w:rsidR="000834A7" w:rsidRPr="0045621C" w:rsidRDefault="000834A7" w:rsidP="000834A7">
      <w:r w:rsidRPr="0045621C">
        <w:t xml:space="preserve">In this simple example, the Counter step prompts for a number to count to. It then iterates that number of times, adding values to List </w:t>
      </w:r>
      <w:proofErr w:type="spellStart"/>
      <w:r w:rsidRPr="0045621C">
        <w:t>Appender</w:t>
      </w:r>
      <w:proofErr w:type="spellEnd"/>
      <w:r w:rsidRPr="0045621C">
        <w:t xml:space="preserve"> until counting is finished. At that point, the no more result is active and the flow proceeds to the Display step, which displays the compiled list.</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46" type="#_x0000_t75" style="width:5in;height:270pt" o:bordertopcolor="this" o:borderleftcolor="this" o:borderbottomcolor="this" o:borderrightcolor="this">
            <v:imagedata r:id="rId55" o:title=""/>
            <w10:bordertop type="single" width="8"/>
            <w10:borderleft type="single" width="8"/>
            <w10:borderbottom type="single" width="8"/>
            <w10:borderright type="single" width="8"/>
          </v:shape>
        </w:pict>
      </w:r>
    </w:p>
    <w:p w:rsidR="000834A7" w:rsidRPr="0045621C" w:rsidRDefault="000834A7" w:rsidP="000834A7">
      <w:r w:rsidRPr="0045621C">
        <w:t xml:space="preserve">This example shows a number of steps comprising the iterative process. Here Loop generates a random number, displays that number, and then appends it to a list. When the list is complete the flow follows the no more </w:t>
      </w:r>
      <w:proofErr w:type="gramStart"/>
      <w:r w:rsidRPr="0045621C">
        <w:t>path</w:t>
      </w:r>
      <w:proofErr w:type="gramEnd"/>
      <w:r w:rsidRPr="0045621C">
        <w:t xml:space="preserve"> to Display Random, which displays the list of random numbers. The point here is to show how to link an iterative process that contains multiple steps back to the calling step, which in this case is Loop.</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47" type="#_x0000_t75" style="width:5in;height:270pt" o:bordertopcolor="this" o:borderleftcolor="this" o:borderbottomcolor="this" o:borderrightcolor="this">
            <v:imagedata r:id="rId56" o:title=""/>
            <w10:bordertop type="single" width="8"/>
            <w10:borderleft type="single" width="8"/>
            <w10:borderbottom type="single" width="8"/>
            <w10:borderright type="single" width="8"/>
          </v:shape>
        </w:pict>
      </w:r>
    </w:p>
    <w:p w:rsidR="000834A7" w:rsidRPr="0045621C" w:rsidRDefault="000834A7" w:rsidP="000834A7">
      <w:r w:rsidRPr="0045621C">
        <w:t xml:space="preserve">The XML Processing content in the OO </w:t>
      </w:r>
      <w:proofErr w:type="spellStart"/>
      <w:r w:rsidRPr="0045621C">
        <w:t>Libaray’s</w:t>
      </w:r>
      <w:proofErr w:type="spellEnd"/>
      <w:r w:rsidRPr="0045621C">
        <w:t xml:space="preserve"> Utility Operations XML Processing folder is often iterative in nature. For example, the </w:t>
      </w:r>
      <w:proofErr w:type="spellStart"/>
      <w:r w:rsidRPr="0045621C">
        <w:t>XPath</w:t>
      </w:r>
      <w:proofErr w:type="spellEnd"/>
      <w:r w:rsidRPr="0045621C">
        <w:t xml:space="preserve"> Evaluator iterates through an XML file searching for items that match an </w:t>
      </w:r>
      <w:proofErr w:type="spellStart"/>
      <w:r w:rsidRPr="0045621C">
        <w:t>XPath</w:t>
      </w:r>
      <w:proofErr w:type="spellEnd"/>
      <w:r w:rsidRPr="0045621C">
        <w:t xml:space="preserve"> expression, appending found items to a list. When the list compilation is complete, it generates a report based on the retrieved data.</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48" type="#_x0000_t75" style="width:5in;height:270pt" o:bordertopcolor="this" o:borderleftcolor="this" o:borderbottomcolor="this" o:borderrightcolor="this">
            <v:imagedata r:id="rId57" o:title=""/>
            <w10:bordertop type="single" width="8"/>
            <w10:borderleft type="single" width="8"/>
            <w10:borderbottom type="single" width="8"/>
            <w10:borderright type="single" width="8"/>
          </v:shape>
        </w:pict>
      </w:r>
    </w:p>
    <w:p w:rsidR="000834A7" w:rsidRPr="0048042E" w:rsidRDefault="000834A7" w:rsidP="000834A7">
      <w:r w:rsidRPr="0048042E">
        <w:t>This slide reviews the other content in the OO library that uses iteration – remember that the basic way of handling iteration is the same for all content iterates.</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pPr>
        <w:ind w:left="2160" w:hanging="1152"/>
      </w:pPr>
      <w:r>
        <w:br w:type="page"/>
      </w:r>
      <w:r w:rsidR="008F1918">
        <w:lastRenderedPageBreak/>
        <w:pict>
          <v:shape id="_x0000_i1049" type="#_x0000_t75" style="width:5in;height:270pt" o:bordertopcolor="this" o:borderleftcolor="this" o:borderbottomcolor="this" o:borderrightcolor="this">
            <v:imagedata r:id="rId58" o:title=""/>
            <w10:bordertop type="single" width="8"/>
            <w10:borderleft type="single" width="8"/>
            <w10:borderbottom type="single" width="8"/>
            <w10:borderright type="single" width="8"/>
          </v:shape>
        </w:pict>
      </w:r>
    </w:p>
    <w:p w:rsidR="000834A7" w:rsidRPr="0048042E" w:rsidRDefault="000834A7" w:rsidP="000834A7">
      <w:r w:rsidRPr="0048042E">
        <w:t>Another useful task is to compile a selection list based on a list compiled from an iterative process.</w:t>
      </w:r>
    </w:p>
    <w:p w:rsidR="000834A7" w:rsidRPr="0048042E" w:rsidRDefault="000834A7" w:rsidP="000834A7">
      <w:r w:rsidRPr="0048042E">
        <w:t>In this example, the Input Type is a Single Value based on a Selection. The List Source is a flow variable named compiled List, and the source delimiter is a comma. The User Message is the message displayed to the user when the list is presented.</w:t>
      </w:r>
    </w:p>
    <w:p w:rsidR="000834A7" w:rsidRDefault="000834A7" w:rsidP="000834A7">
      <w:r w:rsidRPr="0048042E">
        <w:t>When you run this flow, the user will be presented with a pull-down menu labeled “Please select a number”. Opening that menu shows the list of compiled numbers. Subsequent actions of the flow can be specified depending on the selection the user makes.</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50" type="#_x0000_t75" style="width:5in;height:270pt" o:bordertopcolor="this" o:borderleftcolor="this" o:borderbottomcolor="this" o:borderrightcolor="this">
            <v:imagedata r:id="rId59" o:title=""/>
            <w10:bordertop type="single" width="8"/>
            <w10:borderleft type="single" width="8"/>
            <w10:borderbottom type="single" width="8"/>
            <w10:borderright type="single" width="8"/>
          </v:shape>
        </w:pict>
      </w:r>
    </w:p>
    <w:p w:rsidR="000834A7" w:rsidRPr="0048042E" w:rsidRDefault="000834A7" w:rsidP="000834A7">
      <w:r w:rsidRPr="0048042E">
        <w:t xml:space="preserve">Here is an example of using a selection list compiled from a Loop and List </w:t>
      </w:r>
      <w:proofErr w:type="spellStart"/>
      <w:r w:rsidRPr="0048042E">
        <w:t>Appender</w:t>
      </w:r>
      <w:proofErr w:type="spellEnd"/>
      <w:r w:rsidRPr="0048042E">
        <w:t xml:space="preserve"> combination.</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51" type="#_x0000_t75" style="width:5in;height:270pt" o:bordertopcolor="this" o:borderleftcolor="this" o:borderbottomcolor="this" o:borderrightcolor="this">
            <v:imagedata r:id="rId60" o:title=""/>
            <w10:bordertop type="single" width="8"/>
            <w10:borderleft type="single" width="8"/>
            <w10:borderbottom type="single" width="8"/>
            <w10:borderright type="single" width="8"/>
          </v:shape>
        </w:pict>
      </w:r>
    </w:p>
    <w:p w:rsidR="000834A7" w:rsidRPr="0048042E" w:rsidRDefault="000834A7" w:rsidP="000834A7">
      <w:r w:rsidRPr="0048042E">
        <w:t>In the exercise you will author three flows that use looping and iteration to perform a variety of tasks.</w:t>
      </w:r>
    </w:p>
    <w:p w:rsidR="000834A7" w:rsidRDefault="000834A7" w:rsidP="000834A7"/>
    <w:p w:rsidR="000834A7" w:rsidRDefault="000834A7" w:rsidP="000834A7"/>
    <w:p w:rsidR="000834A7" w:rsidRDefault="000834A7">
      <w:pPr>
        <w:spacing w:after="0"/>
        <w:ind w:left="0"/>
      </w:pPr>
      <w:r>
        <w:br w:type="page"/>
      </w:r>
    </w:p>
    <w:p w:rsidR="000834A7" w:rsidRDefault="000834A7" w:rsidP="000834A7">
      <w:pPr>
        <w:pStyle w:val="Heading1"/>
      </w:pPr>
      <w:r>
        <w:lastRenderedPageBreak/>
        <w:t>Filtering Flow Data</w:t>
      </w:r>
    </w:p>
    <w:p w:rsidR="000834A7" w:rsidRDefault="008F1918" w:rsidP="000834A7">
      <w:r>
        <w:pict>
          <v:shape id="_x0000_i1052" type="#_x0000_t75" style="width:5in;height:270pt" o:bordertopcolor="this" o:borderleftcolor="this" o:borderbottomcolor="this" o:borderrightcolor="this">
            <v:imagedata r:id="rId61" o:title=""/>
            <w10:bordertop type="single" width="8"/>
            <w10:borderleft type="single" width="8"/>
            <w10:borderbottom type="single" width="8"/>
            <w10:borderright type="single" width="8"/>
          </v:shape>
        </w:pict>
      </w:r>
    </w:p>
    <w:p w:rsidR="000834A7" w:rsidRPr="007C73DC" w:rsidRDefault="000834A7" w:rsidP="000834A7">
      <w:r w:rsidRPr="007C73DC">
        <w:t>In this section you will learn how to extract data from complex output using OO filters.</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53" type="#_x0000_t75" style="width:5in;height:270pt" o:bordertopcolor="this" o:borderleftcolor="this" o:borderbottomcolor="this" o:borderrightcolor="this">
            <v:imagedata r:id="rId62" o:title=""/>
            <w10:bordertop type="single" width="8"/>
            <w10:borderleft type="single" width="8"/>
            <w10:borderbottom type="single" width="8"/>
            <w10:borderright type="single" width="8"/>
          </v:shape>
        </w:pict>
      </w:r>
    </w:p>
    <w:p w:rsidR="000834A7" w:rsidRPr="007C73DC" w:rsidRDefault="000834A7" w:rsidP="000834A7">
      <w:r w:rsidRPr="007C73DC">
        <w:t xml:space="preserve">Review the objectives. The goal of this module is to learn how to apply pre-defined filters to results. Additionally you will learn how to use regular expressions and </w:t>
      </w:r>
      <w:proofErr w:type="spellStart"/>
      <w:r w:rsidRPr="007C73DC">
        <w:t>scriptlets</w:t>
      </w:r>
      <w:proofErr w:type="spellEnd"/>
      <w:r w:rsidRPr="007C73DC">
        <w:t xml:space="preserve"> to filter flow data.</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54" type="#_x0000_t75" style="width:5in;height:270pt" o:bordertopcolor="this" o:borderleftcolor="this" o:borderbottomcolor="this" o:borderrightcolor="this">
            <v:imagedata r:id="rId63" o:title=""/>
            <w10:bordertop type="single" width="8"/>
            <w10:borderleft type="single" width="8"/>
            <w10:borderbottom type="single" width="8"/>
            <w10:borderright type="single" width="8"/>
          </v:shape>
        </w:pict>
      </w:r>
    </w:p>
    <w:p w:rsidR="000834A7" w:rsidRPr="007C73DC" w:rsidRDefault="000834A7" w:rsidP="000834A7">
      <w:r w:rsidRPr="007C73DC">
        <w:t>The output of an operation is referred to as a result.</w:t>
      </w:r>
    </w:p>
    <w:p w:rsidR="000834A7" w:rsidRPr="007C73DC" w:rsidRDefault="000834A7" w:rsidP="000834A7">
      <w:r w:rsidRPr="007C73DC">
        <w:t>Each operation produces a success code, output string, error string, and failure message. By using the Results tab in the Step Inspector, you can grab any output and assign it to a result, which is usually assigned to a flow variable. Once assigned to the flow variable it is available to subsequent steps in the flow.</w:t>
      </w:r>
    </w:p>
    <w:p w:rsidR="000834A7" w:rsidRDefault="000834A7" w:rsidP="000834A7">
      <w:r w:rsidRPr="007C73DC">
        <w:t>Evaluating results allows you to determine the next step in a flow, and filters extract and/or modify portions of the result. Results can often be large blocks of data, so learning how to filter results is a necessary skill in Operations Orchestration.</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55" type="#_x0000_t75" style="width:5in;height:270pt" o:bordertopcolor="this" o:borderleftcolor="this" o:borderbottomcolor="this" o:borderrightcolor="this">
            <v:imagedata r:id="rId64" o:title=""/>
            <w10:bordertop type="single" width="8"/>
            <w10:borderleft type="single" width="8"/>
            <w10:borderbottom type="single" width="8"/>
            <w10:borderright type="single" width="8"/>
          </v:shape>
        </w:pict>
      </w:r>
    </w:p>
    <w:p w:rsidR="000834A7" w:rsidRPr="007C73DC" w:rsidRDefault="000834A7" w:rsidP="000834A7">
      <w:r w:rsidRPr="007C73DC">
        <w:t xml:space="preserve">In the example, the </w:t>
      </w:r>
      <w:proofErr w:type="spellStart"/>
      <w:r w:rsidRPr="007C73DC">
        <w:t>ipconfig</w:t>
      </w:r>
      <w:proofErr w:type="spellEnd"/>
      <w:r w:rsidRPr="007C73DC">
        <w:t xml:space="preserve"> step, which produces a lot of output, is using three filters to extract an IP address.</w:t>
      </w:r>
    </w:p>
    <w:p w:rsidR="000834A7" w:rsidRPr="007C73DC" w:rsidRDefault="000834A7" w:rsidP="000834A7">
      <w:r w:rsidRPr="007C73DC">
        <w:t>Filters are applied to results. Clicking the yellow arrow at the right of the result opens the Filter Editor.</w:t>
      </w:r>
    </w:p>
    <w:p w:rsidR="000834A7" w:rsidRDefault="000834A7" w:rsidP="000834A7">
      <w:r w:rsidRPr="007C73DC">
        <w:t>In the Filter Editor you have a simple interface for setting up your filters and testing them, either individually or all at once.</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56" type="#_x0000_t75" style="width:5in;height:270pt" o:bordertopcolor="this" o:borderleftcolor="this" o:borderbottomcolor="this" o:borderrightcolor="this">
            <v:imagedata r:id="rId65" o:title=""/>
            <w10:bordertop type="single" width="8"/>
            <w10:borderleft type="single" width="8"/>
            <w10:borderbottom type="single" width="8"/>
            <w10:borderright type="single" width="8"/>
          </v:shape>
        </w:pict>
      </w:r>
    </w:p>
    <w:p w:rsidR="000834A7" w:rsidRPr="007C73DC" w:rsidRDefault="000834A7" w:rsidP="000834A7">
      <w:r w:rsidRPr="007C73DC">
        <w:t>The filter editor is a compact application for assigning and testing filters. A key feature is the ability to use sample output for testing the filter.</w:t>
      </w:r>
    </w:p>
    <w:p w:rsidR="000834A7" w:rsidRPr="007C73DC" w:rsidRDefault="000834A7" w:rsidP="000834A7">
      <w:r w:rsidRPr="007C73DC">
        <w:t>To generate sample data, you can either:</w:t>
      </w:r>
    </w:p>
    <w:p w:rsidR="000834A7" w:rsidRPr="007C73DC" w:rsidRDefault="000834A7" w:rsidP="000834A7">
      <w:r w:rsidRPr="007C73DC">
        <w:t xml:space="preserve">Click Quick Command and enter the command you want to test against, like ping or </w:t>
      </w:r>
      <w:proofErr w:type="spellStart"/>
      <w:r w:rsidRPr="007C73DC">
        <w:t>ipconfig</w:t>
      </w:r>
      <w:proofErr w:type="spellEnd"/>
      <w:r w:rsidRPr="007C73DC">
        <w:t>. This executes the specified command and places the output in the test input widow.</w:t>
      </w:r>
    </w:p>
    <w:p w:rsidR="000834A7" w:rsidRPr="007C73DC" w:rsidRDefault="000834A7" w:rsidP="000834A7">
      <w:r w:rsidRPr="007C73DC">
        <w:t>You can also simply copy data, from a terminal window or text file for example, and paste it into the test input window.</w:t>
      </w:r>
    </w:p>
    <w:p w:rsidR="000834A7" w:rsidRPr="007C73DC" w:rsidRDefault="000834A7" w:rsidP="000834A7">
      <w:r w:rsidRPr="007C73DC">
        <w:t>Once you have your test data, you can begin adding and testing filters. Test output is shown in the lower window.</w:t>
      </w:r>
    </w:p>
    <w:p w:rsidR="000834A7" w:rsidRPr="007C73DC" w:rsidRDefault="000834A7" w:rsidP="000834A7">
      <w:r w:rsidRPr="007C73DC">
        <w:t>It is a common practice to use as many filters as needed to get the desired result. For you can initially filter your data to extract a single line (like the first or last line of output, or a line that starts with a particular string) and then apply a second, third, or fourth filter to extract the data you want.</w:t>
      </w:r>
    </w:p>
    <w:p w:rsidR="000834A7" w:rsidRDefault="000834A7" w:rsidP="000834A7">
      <w:r w:rsidRPr="007C73DC">
        <w:t xml:space="preserve">The Advanced Authoring course covers using Regular Expressions and </w:t>
      </w:r>
      <w:proofErr w:type="spellStart"/>
      <w:r w:rsidRPr="007C73DC">
        <w:t>Scriptlets</w:t>
      </w:r>
      <w:proofErr w:type="spellEnd"/>
      <w:r w:rsidRPr="007C73DC">
        <w:t xml:space="preserve"> to filter data.</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57" type="#_x0000_t75" style="width:5in;height:270pt" o:bordertopcolor="this" o:borderleftcolor="this" o:borderbottomcolor="this" o:borderrightcolor="this">
            <v:imagedata r:id="rId66" o:title=""/>
            <w10:bordertop type="single" width="8"/>
            <w10:borderleft type="single" width="8"/>
            <w10:borderbottom type="single" width="8"/>
            <w10:borderright type="single" width="8"/>
          </v:shape>
        </w:pict>
      </w:r>
    </w:p>
    <w:p w:rsidR="000834A7" w:rsidRPr="007C73DC" w:rsidRDefault="000834A7" w:rsidP="000834A7">
      <w:r w:rsidRPr="007C73DC">
        <w:t>The slide shows an example of defining and testing a single filter against ping output that was generated with a Quick Command.</w:t>
      </w:r>
    </w:p>
    <w:p w:rsidR="000834A7" w:rsidRDefault="000834A7" w:rsidP="000834A7">
      <w:r w:rsidRPr="007C73DC">
        <w:t>In this example the filter is extracting the last line of output.</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58" type="#_x0000_t75" style="width:5in;height:270pt" o:bordertopcolor="this" o:borderleftcolor="this" o:borderbottomcolor="this" o:borderrightcolor="this">
            <v:imagedata r:id="rId67" o:title=""/>
            <w10:bordertop type="single" width="8"/>
            <w10:borderleft type="single" width="8"/>
            <w10:borderbottom type="single" width="8"/>
            <w10:borderright type="single" width="8"/>
          </v:shape>
        </w:pict>
      </w:r>
    </w:p>
    <w:p w:rsidR="000834A7" w:rsidRPr="007C73DC" w:rsidRDefault="000834A7" w:rsidP="000834A7">
      <w:r w:rsidRPr="007C73DC">
        <w:t>A Regular Expression is a mechanism for filtering OO data (output) using regular express (</w:t>
      </w:r>
      <w:proofErr w:type="spellStart"/>
      <w:r w:rsidRPr="007C73DC">
        <w:t>regex</w:t>
      </w:r>
      <w:proofErr w:type="spellEnd"/>
      <w:r w:rsidRPr="007C73DC">
        <w:t>) syntax that confirms to a number of popular and widely used standards, like Perl5.</w:t>
      </w:r>
    </w:p>
    <w:p w:rsidR="000834A7" w:rsidRPr="007C73DC" w:rsidRDefault="000834A7" w:rsidP="000834A7">
      <w:r w:rsidRPr="007C73DC">
        <w:t xml:space="preserve">This module focuses on incorporating a regular expression into an OO filter. It does not tell you everything you need to know about </w:t>
      </w:r>
      <w:proofErr w:type="spellStart"/>
      <w:r w:rsidRPr="007C73DC">
        <w:t>regex</w:t>
      </w:r>
      <w:proofErr w:type="spellEnd"/>
      <w:r w:rsidRPr="007C73DC">
        <w:t>, which is a very large topic.</w:t>
      </w:r>
    </w:p>
    <w:p w:rsidR="000834A7" w:rsidRDefault="000834A7" w:rsidP="000834A7">
      <w:r w:rsidRPr="007C73DC">
        <w:t xml:space="preserve">However there are many resources on the Internet that you can use to learn more about </w:t>
      </w:r>
      <w:proofErr w:type="spellStart"/>
      <w:r w:rsidRPr="007C73DC">
        <w:t>regex</w:t>
      </w:r>
      <w:proofErr w:type="spellEnd"/>
      <w:r w:rsidRPr="007C73DC">
        <w:t>.</w:t>
      </w:r>
    </w:p>
    <w:p w:rsidR="000834A7" w:rsidRDefault="000834A7" w:rsidP="000834A7"/>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59" type="#_x0000_t75" style="width:5in;height:270pt" o:bordertopcolor="this" o:borderleftcolor="this" o:borderbottomcolor="this" o:borderrightcolor="this">
            <v:imagedata r:id="rId68" o:title=""/>
            <w10:bordertop type="single" width="8"/>
            <w10:borderleft type="single" width="8"/>
            <w10:borderbottom type="single" width="8"/>
            <w10:borderright type="single" width="8"/>
          </v:shape>
        </w:pict>
      </w:r>
    </w:p>
    <w:p w:rsidR="000834A7" w:rsidRPr="007C73DC" w:rsidRDefault="000834A7" w:rsidP="000834A7">
      <w:r w:rsidRPr="007C73DC">
        <w:t>In the example shown on the slide, you are using a regular expression to filter an IP address from ping output.</w:t>
      </w:r>
    </w:p>
    <w:p w:rsidR="000834A7" w:rsidRPr="007C73DC" w:rsidRDefault="000834A7" w:rsidP="000834A7">
      <w:r w:rsidRPr="007C73DC">
        <w:t xml:space="preserve">You use the filter editor to do this, which was introduced in the Essentials class. </w:t>
      </w:r>
    </w:p>
    <w:p w:rsidR="000834A7" w:rsidRDefault="000834A7" w:rsidP="000834A7">
      <w:r w:rsidRPr="007C73DC">
        <w:t xml:space="preserve">To create a </w:t>
      </w:r>
      <w:proofErr w:type="spellStart"/>
      <w:r w:rsidRPr="007C73DC">
        <w:t>regex</w:t>
      </w:r>
      <w:proofErr w:type="spellEnd"/>
      <w:r w:rsidRPr="007C73DC">
        <w:t xml:space="preserve"> filter, just select Regular Expression as a filter type in the Filter Editor.</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60" type="#_x0000_t75" style="width:5in;height:270pt" o:bordertopcolor="this" o:borderleftcolor="this" o:borderbottomcolor="this" o:borderrightcolor="this">
            <v:imagedata r:id="rId69" o:title=""/>
            <w10:bordertop type="single" width="8"/>
            <w10:borderleft type="single" width="8"/>
            <w10:borderbottom type="single" width="8"/>
            <w10:borderright type="single" width="8"/>
          </v:shape>
        </w:pict>
      </w:r>
    </w:p>
    <w:p w:rsidR="000834A7" w:rsidRPr="007C73DC" w:rsidRDefault="000834A7" w:rsidP="000834A7">
      <w:r w:rsidRPr="007C73DC">
        <w:t>The slide shows a regular expression (Expression Value) that is being tested against ping output that was generated with a Quick Command.</w:t>
      </w:r>
    </w:p>
    <w:p w:rsidR="000834A7" w:rsidRDefault="000834A7" w:rsidP="000834A7">
      <w:r w:rsidRPr="007C73DC">
        <w:t xml:space="preserve">The Test Output indicates that the </w:t>
      </w:r>
      <w:proofErr w:type="spellStart"/>
      <w:r w:rsidRPr="007C73DC">
        <w:t>regex</w:t>
      </w:r>
      <w:proofErr w:type="spellEnd"/>
      <w:r w:rsidRPr="007C73DC">
        <w:t xml:space="preserve"> was successful.</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61" type="#_x0000_t75" style="width:5in;height:270pt" o:bordertopcolor="this" o:borderleftcolor="this" o:borderbottomcolor="this" o:borderrightcolor="this">
            <v:imagedata r:id="rId70" o:title=""/>
            <w10:bordertop type="single" width="8"/>
            <w10:borderleft type="single" width="8"/>
            <w10:borderbottom type="single" width="8"/>
            <w10:borderright type="single" width="8"/>
          </v:shape>
        </w:pict>
      </w:r>
    </w:p>
    <w:p w:rsidR="000834A7" w:rsidRPr="007C73DC" w:rsidRDefault="000834A7" w:rsidP="000834A7">
      <w:r w:rsidRPr="007C73DC">
        <w:t xml:space="preserve">It’s important to note the options available for working with </w:t>
      </w:r>
      <w:proofErr w:type="spellStart"/>
      <w:r w:rsidRPr="007C73DC">
        <w:t>regex</w:t>
      </w:r>
      <w:proofErr w:type="spellEnd"/>
      <w:r w:rsidRPr="007C73DC">
        <w:t xml:space="preserve"> in OO.</w:t>
      </w:r>
    </w:p>
    <w:p w:rsidR="000834A7" w:rsidRPr="007C73DC" w:rsidRDefault="000834A7" w:rsidP="000834A7">
      <w:r w:rsidRPr="007C73DC">
        <w:t>You can select the type from those shown on the slide – these are presented as a pull-down menu.</w:t>
      </w:r>
    </w:p>
    <w:p w:rsidR="000834A7" w:rsidRPr="007C73DC" w:rsidRDefault="000834A7" w:rsidP="000834A7">
      <w:r w:rsidRPr="007C73DC">
        <w:t>The Filter Style allows you to filter the entire output, which returns the first instance it finds, or line-by-line, which returns all instances.</w:t>
      </w:r>
    </w:p>
    <w:p w:rsidR="000834A7" w:rsidRDefault="000834A7" w:rsidP="000834A7">
      <w:r w:rsidRPr="007C73DC">
        <w:t>You can also ignore the case of filtered data.</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62" type="#_x0000_t75" style="width:5in;height:270pt" o:bordertopcolor="this" o:borderleftcolor="this" o:borderbottomcolor="this" o:borderrightcolor="this">
            <v:imagedata r:id="rId71" o:title=""/>
            <w10:bordertop type="single" width="8"/>
            <w10:borderleft type="single" width="8"/>
            <w10:borderbottom type="single" width="8"/>
            <w10:borderright type="single" width="8"/>
          </v:shape>
        </w:pict>
      </w:r>
    </w:p>
    <w:p w:rsidR="000834A7" w:rsidRPr="007C73DC" w:rsidRDefault="000834A7" w:rsidP="000834A7">
      <w:r w:rsidRPr="007C73DC">
        <w:t>This slide is basically a small “cheat sheet” for construction a regular expression.</w:t>
      </w:r>
    </w:p>
    <w:p w:rsidR="000834A7" w:rsidRDefault="000834A7" w:rsidP="000834A7">
      <w:r w:rsidRPr="007C73DC">
        <w:t xml:space="preserve">It’s important to refer to resources found on the Internet for detailed information on </w:t>
      </w:r>
      <w:proofErr w:type="spellStart"/>
      <w:r w:rsidRPr="007C73DC">
        <w:t>regex</w:t>
      </w:r>
      <w:proofErr w:type="spellEnd"/>
      <w:r w:rsidRPr="007C73DC">
        <w:t>.</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63" type="#_x0000_t75" style="width:5in;height:270pt" o:bordertopcolor="this" o:borderleftcolor="this" o:borderbottomcolor="this" o:borderrightcolor="this">
            <v:imagedata r:id="rId72" o:title=""/>
            <w10:bordertop type="single" width="8"/>
            <w10:borderleft type="single" width="8"/>
            <w10:borderbottom type="single" width="8"/>
            <w10:borderright type="single" width="8"/>
          </v:shape>
        </w:pict>
      </w:r>
    </w:p>
    <w:p w:rsidR="000834A7" w:rsidRPr="007C73DC" w:rsidRDefault="000834A7" w:rsidP="000834A7">
      <w:r w:rsidRPr="007C73DC">
        <w:t>Review the summary for regular expressions.</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64" type="#_x0000_t75" style="width:5in;height:270pt" o:bordertopcolor="this" o:borderleftcolor="this" o:borderbottomcolor="this" o:borderrightcolor="this">
            <v:imagedata r:id="rId73" o:title=""/>
            <w10:bordertop type="single" width="8"/>
            <w10:borderleft type="single" width="8"/>
            <w10:borderbottom type="single" width="8"/>
            <w10:borderright type="single" width="8"/>
          </v:shape>
        </w:pict>
      </w:r>
    </w:p>
    <w:p w:rsidR="000834A7" w:rsidRPr="007C73DC" w:rsidRDefault="000834A7" w:rsidP="000834A7">
      <w:r w:rsidRPr="007C73DC">
        <w:t xml:space="preserve">A </w:t>
      </w:r>
      <w:proofErr w:type="spellStart"/>
      <w:r w:rsidRPr="007C73DC">
        <w:t>Scriptlet</w:t>
      </w:r>
      <w:proofErr w:type="spellEnd"/>
      <w:r w:rsidRPr="007C73DC">
        <w:t xml:space="preserve"> is a </w:t>
      </w:r>
      <w:proofErr w:type="spellStart"/>
      <w:r w:rsidRPr="007C73DC">
        <w:t>Javascript</w:t>
      </w:r>
      <w:proofErr w:type="spellEnd"/>
      <w:r w:rsidRPr="007C73DC">
        <w:t xml:space="preserve"> (Rhino or </w:t>
      </w:r>
      <w:proofErr w:type="spellStart"/>
      <w:r w:rsidRPr="007C73DC">
        <w:t>Javascript</w:t>
      </w:r>
      <w:proofErr w:type="spellEnd"/>
      <w:r w:rsidRPr="007C73DC">
        <w:t>-within-Java) or Perl (Sleep) script that you can use to manipulate flow data and variables.</w:t>
      </w:r>
    </w:p>
    <w:p w:rsidR="000834A7" w:rsidRPr="007C73DC" w:rsidRDefault="000834A7" w:rsidP="000834A7">
      <w:proofErr w:type="spellStart"/>
      <w:r w:rsidRPr="007C73DC">
        <w:t>Scriptlets</w:t>
      </w:r>
      <w:proofErr w:type="spellEnd"/>
      <w:r w:rsidRPr="007C73DC">
        <w:t xml:space="preserve"> offer the greatest amount of flexibility in managing flow data but also require that you know how to use at least one of the supported scripting languages.</w:t>
      </w:r>
    </w:p>
    <w:p w:rsidR="000834A7" w:rsidRDefault="000834A7" w:rsidP="000834A7">
      <w:r w:rsidRPr="007C73DC">
        <w:t xml:space="preserve">Review the advantages of using </w:t>
      </w:r>
      <w:proofErr w:type="spellStart"/>
      <w:r w:rsidRPr="007C73DC">
        <w:t>scriptlets</w:t>
      </w:r>
      <w:proofErr w:type="spellEnd"/>
      <w:r w:rsidRPr="007C73DC">
        <w:t xml:space="preserve"> from the slide and note the 64k size limitation, which means very large </w:t>
      </w:r>
      <w:proofErr w:type="spellStart"/>
      <w:r w:rsidRPr="007C73DC">
        <w:t>scriptlets</w:t>
      </w:r>
      <w:proofErr w:type="spellEnd"/>
      <w:r w:rsidRPr="007C73DC">
        <w:t xml:space="preserve"> cannot be used in OO.</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65" type="#_x0000_t75" style="width:5in;height:270pt" o:bordertopcolor="this" o:borderleftcolor="this" o:borderbottomcolor="this" o:borderrightcolor="this">
            <v:imagedata r:id="rId74" o:title=""/>
            <w10:bordertop type="single" width="8"/>
            <w10:borderleft type="single" width="8"/>
            <w10:borderbottom type="single" width="8"/>
            <w10:borderright type="single" width="8"/>
          </v:shape>
        </w:pict>
      </w:r>
    </w:p>
    <w:p w:rsidR="000834A7" w:rsidRPr="007C73DC" w:rsidRDefault="000834A7" w:rsidP="000834A7">
      <w:r w:rsidRPr="007C73DC">
        <w:t xml:space="preserve">All steps have a </w:t>
      </w:r>
      <w:proofErr w:type="spellStart"/>
      <w:r w:rsidRPr="007C73DC">
        <w:t>Scriptlet</w:t>
      </w:r>
      <w:proofErr w:type="spellEnd"/>
      <w:r w:rsidRPr="007C73DC">
        <w:t xml:space="preserve"> tab which is where you access the </w:t>
      </w:r>
      <w:proofErr w:type="spellStart"/>
      <w:r w:rsidRPr="007C73DC">
        <w:t>Scriptlet</w:t>
      </w:r>
      <w:proofErr w:type="spellEnd"/>
      <w:r w:rsidRPr="007C73DC">
        <w:t xml:space="preserve"> editor. Thus you can assign a </w:t>
      </w:r>
      <w:proofErr w:type="spellStart"/>
      <w:r w:rsidRPr="007C73DC">
        <w:t>scriptlet</w:t>
      </w:r>
      <w:proofErr w:type="spellEnd"/>
      <w:r w:rsidRPr="007C73DC">
        <w:t xml:space="preserve"> to any step in a flow.</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66" type="#_x0000_t75" style="width:5in;height:270pt" o:bordertopcolor="this" o:borderleftcolor="this" o:borderbottomcolor="this" o:borderrightcolor="this">
            <v:imagedata r:id="rId75" o:title=""/>
            <w10:bordertop type="single" width="8"/>
            <w10:borderleft type="single" width="8"/>
            <w10:borderbottom type="single" width="8"/>
            <w10:borderright type="single" width="8"/>
          </v:shape>
        </w:pict>
      </w:r>
    </w:p>
    <w:p w:rsidR="000834A7" w:rsidRPr="007C73DC" w:rsidRDefault="000834A7" w:rsidP="000834A7">
      <w:r w:rsidRPr="007C73DC">
        <w:t xml:space="preserve">The example shows a simple </w:t>
      </w:r>
      <w:proofErr w:type="spellStart"/>
      <w:r w:rsidRPr="007C73DC">
        <w:t>scriptlet</w:t>
      </w:r>
      <w:proofErr w:type="spellEnd"/>
      <w:r w:rsidRPr="007C73DC">
        <w:t xml:space="preserve"> that converts a number of bytes into kilobytes (</w:t>
      </w:r>
      <w:proofErr w:type="spellStart"/>
      <w:r w:rsidRPr="007C73DC">
        <w:t>kbytes</w:t>
      </w:r>
      <w:proofErr w:type="spellEnd"/>
      <w:r w:rsidRPr="007C73DC">
        <w:t>).</w:t>
      </w:r>
    </w:p>
    <w:p w:rsidR="000834A7" w:rsidRPr="007C73DC" w:rsidRDefault="000834A7" w:rsidP="000834A7">
      <w:r w:rsidRPr="007C73DC">
        <w:t xml:space="preserve">The </w:t>
      </w:r>
      <w:proofErr w:type="spellStart"/>
      <w:r w:rsidRPr="007C73DC">
        <w:t>scriptlet</w:t>
      </w:r>
      <w:proofErr w:type="spellEnd"/>
      <w:r w:rsidRPr="007C73DC">
        <w:t>:</w:t>
      </w:r>
    </w:p>
    <w:p w:rsidR="000834A7" w:rsidRPr="007C73DC" w:rsidRDefault="000834A7" w:rsidP="000834A7">
      <w:pPr>
        <w:pStyle w:val="Bullet1"/>
      </w:pPr>
      <w:r w:rsidRPr="007C73DC">
        <w:t xml:space="preserve">Checks whether </w:t>
      </w:r>
      <w:proofErr w:type="spellStart"/>
      <w:r w:rsidRPr="007C73DC">
        <w:t>scriptletInput</w:t>
      </w:r>
      <w:proofErr w:type="spellEnd"/>
      <w:r w:rsidRPr="007C73DC">
        <w:t xml:space="preserve"> is empty</w:t>
      </w:r>
    </w:p>
    <w:p w:rsidR="000834A7" w:rsidRPr="007C73DC" w:rsidRDefault="000834A7" w:rsidP="000834A7">
      <w:pPr>
        <w:pStyle w:val="Bullet1"/>
      </w:pPr>
      <w:r w:rsidRPr="007C73DC">
        <w:t>If not it divides the value by 1024</w:t>
      </w:r>
    </w:p>
    <w:p w:rsidR="000834A7" w:rsidRPr="007C73DC" w:rsidRDefault="000834A7" w:rsidP="000834A7">
      <w:pPr>
        <w:pStyle w:val="Bullet1"/>
      </w:pPr>
      <w:r w:rsidRPr="007C73DC">
        <w:t xml:space="preserve">Creates a local variable, </w:t>
      </w:r>
      <w:proofErr w:type="spellStart"/>
      <w:r w:rsidRPr="007C73DC">
        <w:t>scriptletResult</w:t>
      </w:r>
      <w:proofErr w:type="spellEnd"/>
      <w:r w:rsidRPr="007C73DC">
        <w:t>, and stores the result there</w:t>
      </w:r>
    </w:p>
    <w:p w:rsidR="000834A7" w:rsidRDefault="000834A7" w:rsidP="000834A7">
      <w:r w:rsidRPr="007C73DC">
        <w:t xml:space="preserve">Once you have entered your </w:t>
      </w:r>
      <w:proofErr w:type="spellStart"/>
      <w:r w:rsidRPr="007C73DC">
        <w:t>scriptlet</w:t>
      </w:r>
      <w:proofErr w:type="spellEnd"/>
      <w:r w:rsidRPr="007C73DC">
        <w:t xml:space="preserve"> you can use the Check Script button to see if your code is valid.</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67" type="#_x0000_t75" style="width:5in;height:270pt" o:bordertopcolor="this" o:borderleftcolor="this" o:borderbottomcolor="this" o:borderrightcolor="this">
            <v:imagedata r:id="rId76" o:title=""/>
            <w10:bordertop type="single" width="8"/>
            <w10:borderleft type="single" width="8"/>
            <w10:borderbottom type="single" width="8"/>
            <w10:borderright type="single" width="8"/>
          </v:shape>
        </w:pict>
      </w:r>
    </w:p>
    <w:p w:rsidR="000834A7" w:rsidRPr="00841730" w:rsidRDefault="000834A7" w:rsidP="000834A7">
      <w:r w:rsidRPr="00841730">
        <w:t>OO has unique methods for managing flow data.</w:t>
      </w:r>
    </w:p>
    <w:p w:rsidR="000834A7" w:rsidRDefault="000834A7" w:rsidP="000834A7">
      <w:r w:rsidRPr="00841730">
        <w:t>To see a summary of these methods, click the Insert Template button which is basically a short primer on the available methods and what they do.</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68" type="#_x0000_t75" style="width:5in;height:270pt" o:bordertopcolor="this" o:borderleftcolor="this" o:borderbottomcolor="this" o:borderrightcolor="this">
            <v:imagedata r:id="rId77" o:title=""/>
            <w10:bordertop type="single" width="8"/>
            <w10:borderleft type="single" width="8"/>
            <w10:borderbottom type="single" width="8"/>
            <w10:borderright type="single" width="8"/>
          </v:shape>
        </w:pict>
      </w:r>
    </w:p>
    <w:p w:rsidR="000834A7" w:rsidRPr="00841730" w:rsidRDefault="000834A7" w:rsidP="000834A7">
      <w:proofErr w:type="spellStart"/>
      <w:r w:rsidRPr="00841730">
        <w:t>Scriptlets</w:t>
      </w:r>
      <w:proofErr w:type="spellEnd"/>
      <w:r w:rsidRPr="00841730">
        <w:t xml:space="preserve"> can be saved and reused.</w:t>
      </w:r>
    </w:p>
    <w:p w:rsidR="000834A7" w:rsidRPr="00841730" w:rsidRDefault="000834A7" w:rsidP="000834A7">
      <w:r w:rsidRPr="00841730">
        <w:t xml:space="preserve">To save a </w:t>
      </w:r>
      <w:proofErr w:type="spellStart"/>
      <w:r w:rsidRPr="00841730">
        <w:t>scriptlet</w:t>
      </w:r>
      <w:proofErr w:type="spellEnd"/>
      <w:r w:rsidRPr="00841730">
        <w:t xml:space="preserve"> in the Library, simply drag the icon in the Inspector window into the </w:t>
      </w:r>
      <w:proofErr w:type="spellStart"/>
      <w:r w:rsidRPr="00841730">
        <w:t>Scriptlets</w:t>
      </w:r>
      <w:proofErr w:type="spellEnd"/>
      <w:r w:rsidRPr="00841730">
        <w:t xml:space="preserve"> folder in your Configuration folder in the Library.</w:t>
      </w:r>
    </w:p>
    <w:p w:rsidR="000834A7" w:rsidRDefault="000834A7" w:rsidP="000834A7">
      <w:r w:rsidRPr="00841730">
        <w:t xml:space="preserve">To assign a predefined (saved) </w:t>
      </w:r>
      <w:proofErr w:type="spellStart"/>
      <w:r w:rsidRPr="00841730">
        <w:t>scriptlet</w:t>
      </w:r>
      <w:proofErr w:type="spellEnd"/>
      <w:r w:rsidRPr="00841730">
        <w:t>, drag it from the library onto the icon in the Inspector window.</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69" type="#_x0000_t75" style="width:5in;height:270pt" o:bordertopcolor="this" o:borderleftcolor="this" o:borderbottomcolor="this" o:borderrightcolor="this">
            <v:imagedata r:id="rId78" o:title=""/>
            <w10:bordertop type="single" width="8"/>
            <w10:borderleft type="single" width="8"/>
            <w10:borderbottom type="single" width="8"/>
            <w10:borderright type="single" width="8"/>
          </v:shape>
        </w:pict>
      </w:r>
    </w:p>
    <w:p w:rsidR="000834A7" w:rsidRPr="00841730" w:rsidRDefault="000834A7" w:rsidP="000834A7">
      <w:r w:rsidRPr="00841730">
        <w:t>Review the summary and ask if there are any questions before proceeding to the exercise.</w:t>
      </w:r>
    </w:p>
    <w:p w:rsidR="000834A7" w:rsidRDefault="000834A7" w:rsidP="000834A7"/>
    <w:p w:rsidR="000834A7" w:rsidRDefault="000834A7" w:rsidP="000834A7"/>
    <w:p w:rsidR="000834A7" w:rsidRDefault="000834A7" w:rsidP="000834A7"/>
    <w:p w:rsidR="000834A7" w:rsidRDefault="000834A7" w:rsidP="000834A7">
      <w:r>
        <w:br w:type="page"/>
      </w:r>
      <w:r w:rsidR="008F1918">
        <w:lastRenderedPageBreak/>
        <w:pict>
          <v:shape id="_x0000_i1070" type="#_x0000_t75" style="width:5in;height:270pt" o:bordertopcolor="this" o:borderleftcolor="this" o:borderbottomcolor="this" o:borderrightcolor="this">
            <v:imagedata r:id="rId79" o:title=""/>
            <w10:bordertop type="single" width="8"/>
            <w10:borderleft type="single" width="8"/>
            <w10:borderbottom type="single" width="8"/>
            <w10:borderright type="single" width="8"/>
          </v:shape>
        </w:pict>
      </w:r>
    </w:p>
    <w:p w:rsidR="000834A7" w:rsidRPr="00841730" w:rsidRDefault="000834A7" w:rsidP="000834A7">
      <w:r w:rsidRPr="00841730">
        <w:t xml:space="preserve">In the exercise you will develop </w:t>
      </w:r>
      <w:proofErr w:type="gramStart"/>
      <w:r w:rsidRPr="00841730">
        <w:t>a filters</w:t>
      </w:r>
      <w:proofErr w:type="gramEnd"/>
      <w:r w:rsidRPr="00841730">
        <w:t xml:space="preserve"> that uses a regular expression and a </w:t>
      </w:r>
      <w:proofErr w:type="spellStart"/>
      <w:r w:rsidRPr="00841730">
        <w:t>scriptlet</w:t>
      </w:r>
      <w:proofErr w:type="spellEnd"/>
      <w:r w:rsidRPr="00841730">
        <w:t>.</w:t>
      </w:r>
    </w:p>
    <w:p w:rsidR="000834A7" w:rsidRDefault="000834A7" w:rsidP="000834A7"/>
    <w:p w:rsidR="000834A7" w:rsidRDefault="000834A7" w:rsidP="000834A7"/>
    <w:p w:rsidR="003F4671" w:rsidRPr="0040551D" w:rsidRDefault="003F4671" w:rsidP="0040551D"/>
    <w:p w:rsidR="008378D3" w:rsidRDefault="008378D3">
      <w:pPr>
        <w:spacing w:after="0"/>
        <w:ind w:left="0"/>
        <w:rPr>
          <w:kern w:val="28"/>
          <w:sz w:val="40"/>
          <w:szCs w:val="40"/>
        </w:rPr>
      </w:pPr>
      <w:r>
        <w:br w:type="page"/>
      </w:r>
    </w:p>
    <w:p w:rsidR="00A42C8B" w:rsidRPr="006A7B50" w:rsidRDefault="002D5EF1" w:rsidP="00EA216F">
      <w:pPr>
        <w:pStyle w:val="Heading1"/>
      </w:pPr>
      <w:r>
        <w:lastRenderedPageBreak/>
        <w:t>Parallel Processing</w:t>
      </w:r>
    </w:p>
    <w:p w:rsidR="003078F9" w:rsidRDefault="008F1918" w:rsidP="00F64F93">
      <w:r>
        <w:pict>
          <v:shape id="_x0000_i1071" type="#_x0000_t75" style="width:5in;height:270pt" o:bordertopcolor="this" o:borderleftcolor="this" o:borderbottomcolor="this" o:borderrightcolor="this">
            <v:imagedata r:id="rId80" o:title=""/>
            <w10:bordertop type="single" width="8"/>
            <w10:borderleft type="single" width="8"/>
            <w10:borderbottom type="single" width="8"/>
            <w10:borderright type="single" width="8"/>
          </v:shape>
        </w:pict>
      </w:r>
    </w:p>
    <w:p w:rsidR="00F64F93" w:rsidRDefault="00D35934" w:rsidP="00F64F93">
      <w:r w:rsidRPr="00D35934">
        <w:t>In this section you will learn how to incorporate parallel processing into your flows to increase efficiency and execution speed.</w:t>
      </w:r>
    </w:p>
    <w:p w:rsidR="00F64F93" w:rsidRDefault="00F64F93" w:rsidP="00F64F93"/>
    <w:p w:rsidR="00F64F93" w:rsidRDefault="00F64F93" w:rsidP="00F64F93"/>
    <w:p w:rsidR="00F64F93" w:rsidRDefault="00F64F93" w:rsidP="00F64F93"/>
    <w:p w:rsidR="00F64F93" w:rsidRDefault="00443133" w:rsidP="00F64F93">
      <w:r>
        <w:br w:type="page"/>
      </w:r>
      <w:r w:rsidR="008F1918">
        <w:lastRenderedPageBreak/>
        <w:pict>
          <v:shape id="_x0000_i1072" type="#_x0000_t75" style="width:5in;height:270pt" o:bordertopcolor="this" o:borderleftcolor="this" o:borderbottomcolor="this" o:borderrightcolor="this">
            <v:imagedata r:id="rId81" o:title=""/>
            <w10:bordertop type="single" width="8"/>
            <w10:borderleft type="single" width="8"/>
            <w10:borderbottom type="single" width="8"/>
            <w10:borderright type="single" width="8"/>
          </v:shape>
        </w:pict>
      </w:r>
    </w:p>
    <w:p w:rsidR="00443133" w:rsidRPr="00D35934" w:rsidRDefault="00D35934" w:rsidP="00F64F93">
      <w:r w:rsidRPr="00D35934">
        <w:t xml:space="preserve">Review the objectives for this section. Here you will learn how to use three methods of parallel processing: Multi-instance steps, Parallel-split steps, and </w:t>
      </w:r>
      <w:proofErr w:type="spellStart"/>
      <w:r w:rsidRPr="00D35934">
        <w:t>Nonblocking</w:t>
      </w:r>
      <w:proofErr w:type="spellEnd"/>
      <w:r w:rsidRPr="00D35934">
        <w:t xml:space="preserve"> steps.</w:t>
      </w:r>
    </w:p>
    <w:p w:rsidR="00443133" w:rsidRDefault="00443133" w:rsidP="00F64F93"/>
    <w:p w:rsidR="00443133" w:rsidRDefault="00443133" w:rsidP="00F64F93"/>
    <w:p w:rsidR="00443133" w:rsidRDefault="00443133" w:rsidP="00F64F93"/>
    <w:p w:rsidR="00443133" w:rsidRDefault="00443133" w:rsidP="00F64F93"/>
    <w:p w:rsidR="00443133" w:rsidRDefault="00443133" w:rsidP="00F64F93">
      <w:r>
        <w:br w:type="page"/>
      </w:r>
      <w:r w:rsidR="008F1918">
        <w:lastRenderedPageBreak/>
        <w:pict>
          <v:shape id="_x0000_i1073" type="#_x0000_t75" style="width:5in;height:270pt" o:bordertopcolor="this" o:borderleftcolor="this" o:borderbottomcolor="this" o:borderrightcolor="this">
            <v:imagedata r:id="rId82" o:title=""/>
            <w10:bordertop type="single" width="8"/>
            <w10:borderleft type="single" width="8"/>
            <w10:borderbottom type="single" width="8"/>
            <w10:borderright type="single" width="8"/>
          </v:shape>
        </w:pict>
      </w:r>
    </w:p>
    <w:p w:rsidR="00D35934" w:rsidRPr="00D35934" w:rsidRDefault="00D35934" w:rsidP="00D35934">
      <w:r w:rsidRPr="00D35934">
        <w:t>With parallel processing you can author flows that execute along simultaneous execution paths. There are three types as listed on the slide. Each of these is examined in detail in this module.</w:t>
      </w:r>
    </w:p>
    <w:p w:rsidR="00443133" w:rsidRDefault="00D35934" w:rsidP="00D35934">
      <w:r w:rsidRPr="00D35934">
        <w:t>Parallel processing opens up many design possibilities and allows you to design more efficient flows.</w:t>
      </w:r>
    </w:p>
    <w:p w:rsidR="00443133" w:rsidRDefault="00443133" w:rsidP="00F64F93"/>
    <w:p w:rsidR="00443133" w:rsidRDefault="00443133" w:rsidP="00F64F93"/>
    <w:p w:rsidR="00443133" w:rsidRDefault="00443133" w:rsidP="00F64F93"/>
    <w:p w:rsidR="00443133" w:rsidRDefault="00443133" w:rsidP="00F64F93"/>
    <w:p w:rsidR="00443133" w:rsidRDefault="00443133" w:rsidP="00F64F93"/>
    <w:p w:rsidR="00443133" w:rsidRDefault="00443133" w:rsidP="00F64F93"/>
    <w:p w:rsidR="00443133" w:rsidRDefault="00443133" w:rsidP="00F64F93">
      <w:r>
        <w:br w:type="page"/>
      </w:r>
      <w:r w:rsidR="008F1918">
        <w:lastRenderedPageBreak/>
        <w:pict>
          <v:shape id="_x0000_i1074" type="#_x0000_t75" style="width:5in;height:270pt" o:bordertopcolor="this" o:borderleftcolor="this" o:borderbottomcolor="this" o:borderrightcolor="this">
            <v:imagedata r:id="rId83" o:title=""/>
            <w10:bordertop type="single" width="8"/>
            <w10:borderleft type="single" width="8"/>
            <w10:borderbottom type="single" width="8"/>
            <w10:borderright type="single" width="8"/>
          </v:shape>
        </w:pict>
      </w:r>
    </w:p>
    <w:p w:rsidR="00801414" w:rsidRPr="00801414" w:rsidRDefault="00801414" w:rsidP="00801414">
      <w:r w:rsidRPr="00801414">
        <w:t>A Multi-Instance step is one where multiple instances of a step run simultaneously.</w:t>
      </w:r>
    </w:p>
    <w:p w:rsidR="00801414" w:rsidRPr="00801414" w:rsidRDefault="00801414" w:rsidP="00801414">
      <w:r w:rsidRPr="00801414">
        <w:t>This is useful for applying the same actions across multiple targets simultaneously.</w:t>
      </w:r>
    </w:p>
    <w:p w:rsidR="00801414" w:rsidRPr="00801414" w:rsidRDefault="00801414" w:rsidP="00801414">
      <w:r w:rsidRPr="00801414">
        <w:t>Specifying a multi-instance step is basically a toggling exercise – you simply right-click a step in the Design panel and select Toggle Multi-Instance.</w:t>
      </w:r>
    </w:p>
    <w:p w:rsidR="00801414" w:rsidRPr="00801414" w:rsidRDefault="00801414" w:rsidP="00801414">
      <w:proofErr w:type="gramStart"/>
      <w:r w:rsidRPr="00801414">
        <w:t>When you do this, the icon changes with a new response, Group Done.</w:t>
      </w:r>
      <w:proofErr w:type="gramEnd"/>
    </w:p>
    <w:p w:rsidR="00801414" w:rsidRPr="00801414" w:rsidRDefault="00801414" w:rsidP="00801414">
      <w:r w:rsidRPr="00801414">
        <w:t>You can also provide lists of inputs, like hostnames or IP addresses, for specifying multiple targets.</w:t>
      </w:r>
    </w:p>
    <w:p w:rsidR="00801414" w:rsidRPr="00801414" w:rsidRDefault="00801414" w:rsidP="00801414">
      <w:r w:rsidRPr="00801414">
        <w:t xml:space="preserve">In other words, a multi-instance step is a very easy and convenient way to basically iterate the same actions to a series of targets. Once all instances are completed, the flow proceeds down the path specified by the Group </w:t>
      </w:r>
      <w:proofErr w:type="gramStart"/>
      <w:r w:rsidRPr="00801414">
        <w:t>Done</w:t>
      </w:r>
      <w:proofErr w:type="gramEnd"/>
      <w:r w:rsidRPr="00801414">
        <w:t xml:space="preserve"> response.</w:t>
      </w:r>
    </w:p>
    <w:p w:rsidR="00443133" w:rsidRDefault="00801414" w:rsidP="00801414">
      <w:r w:rsidRPr="00801414">
        <w:t>Multi-instance applies only to a step and not to an underlying operation, so turning on multi-instance has no effect on other flows that reference the same operation.</w:t>
      </w:r>
    </w:p>
    <w:p w:rsidR="00443133" w:rsidRDefault="00443133" w:rsidP="00F64F93"/>
    <w:p w:rsidR="00443133" w:rsidRDefault="00443133" w:rsidP="00F64F93"/>
    <w:p w:rsidR="00443133" w:rsidRDefault="00443133" w:rsidP="00F64F93">
      <w:r>
        <w:br w:type="page"/>
      </w:r>
      <w:r w:rsidR="008F1918">
        <w:lastRenderedPageBreak/>
        <w:pict>
          <v:shape id="_x0000_i1075" type="#_x0000_t75" style="width:5in;height:270pt" o:bordertopcolor="this" o:borderleftcolor="this" o:borderbottomcolor="this" o:borderrightcolor="this">
            <v:imagedata r:id="rId84" o:title=""/>
            <w10:bordertop type="single" width="8"/>
            <w10:borderleft type="single" width="8"/>
            <w10:borderbottom type="single" width="8"/>
            <w10:borderright type="single" width="8"/>
          </v:shape>
        </w:pict>
      </w:r>
    </w:p>
    <w:p w:rsidR="005704AF" w:rsidRPr="005704AF" w:rsidRDefault="005704AF" w:rsidP="005704AF">
      <w:r w:rsidRPr="005704AF">
        <w:t>The example shows how to use a Multi-Instance step to ping a number of target hosts simultaneously.</w:t>
      </w:r>
    </w:p>
    <w:p w:rsidR="005704AF" w:rsidRPr="005704AF" w:rsidRDefault="005704AF" w:rsidP="005704AF">
      <w:r w:rsidRPr="005704AF">
        <w:t xml:space="preserve">Simply right-click the Local Ping step and select Toggle Multi-Instance. Note the changes to Local Ping. The changes require you to reconnect transitions to accommodate the new Group </w:t>
      </w:r>
      <w:proofErr w:type="gramStart"/>
      <w:r w:rsidRPr="005704AF">
        <w:t>Done</w:t>
      </w:r>
      <w:proofErr w:type="gramEnd"/>
      <w:r w:rsidRPr="005704AF">
        <w:t xml:space="preserve"> response. You also need to provide a list of inputs to the multi-instance step.</w:t>
      </w:r>
    </w:p>
    <w:p w:rsidR="00443133" w:rsidRDefault="005704AF" w:rsidP="005704AF">
      <w:r w:rsidRPr="005704AF">
        <w:t xml:space="preserve">At run time, the multi-instance iterates through all the hosts specified in the input list until it reaches the Group </w:t>
      </w:r>
      <w:proofErr w:type="gramStart"/>
      <w:r w:rsidRPr="005704AF">
        <w:t>Done</w:t>
      </w:r>
      <w:proofErr w:type="gramEnd"/>
      <w:r w:rsidRPr="005704AF">
        <w:t xml:space="preserve"> condition, when it then proceeds to the Success return step.</w:t>
      </w:r>
    </w:p>
    <w:p w:rsidR="00443133" w:rsidRDefault="00443133" w:rsidP="00F64F93"/>
    <w:p w:rsidR="00443133" w:rsidRDefault="00443133" w:rsidP="00F64F93"/>
    <w:p w:rsidR="00443133" w:rsidRDefault="00443133" w:rsidP="00F64F93">
      <w:r>
        <w:br w:type="page"/>
      </w:r>
      <w:r w:rsidR="008F1918">
        <w:lastRenderedPageBreak/>
        <w:pict>
          <v:shape id="_x0000_i1076" type="#_x0000_t75" style="width:5in;height:270pt" o:bordertopcolor="this" o:borderleftcolor="this" o:borderbottomcolor="this" o:borderrightcolor="this">
            <v:imagedata r:id="rId85" o:title=""/>
            <w10:bordertop type="single" width="8"/>
            <w10:borderleft type="single" width="8"/>
            <w10:borderbottom type="single" width="8"/>
            <w10:borderright type="single" width="8"/>
          </v:shape>
        </w:pict>
      </w:r>
    </w:p>
    <w:p w:rsidR="005704AF" w:rsidRPr="005704AF" w:rsidRDefault="005704AF" w:rsidP="005704AF">
      <w:r w:rsidRPr="005704AF">
        <w:t xml:space="preserve">The slide shows specifically how to toggle Multi-Instance on and off, and how to specify the list of inputs for the multi-instance step. You basically specify the list and delimiter. </w:t>
      </w:r>
    </w:p>
    <w:p w:rsidR="00443133" w:rsidRDefault="005704AF" w:rsidP="005704AF">
      <w:r w:rsidRPr="005704AF">
        <w:t>The list can be a constant value or a flow variable with multiple entries separated by the specified delimiter.</w:t>
      </w:r>
    </w:p>
    <w:p w:rsidR="00443133" w:rsidRDefault="00443133" w:rsidP="00F64F93"/>
    <w:p w:rsidR="00443133" w:rsidRDefault="00443133" w:rsidP="00F64F93"/>
    <w:p w:rsidR="00443133" w:rsidRDefault="00443133" w:rsidP="00F64F93">
      <w:r>
        <w:br w:type="page"/>
      </w:r>
      <w:r w:rsidR="008F1918">
        <w:lastRenderedPageBreak/>
        <w:pict>
          <v:shape id="_x0000_i1077" type="#_x0000_t75" style="width:5in;height:270pt" o:bordertopcolor="this" o:borderleftcolor="this" o:borderbottomcolor="this" o:borderrightcolor="this">
            <v:imagedata r:id="rId86" o:title=""/>
            <w10:bordertop type="single" width="8"/>
            <w10:borderleft type="single" width="8"/>
            <w10:borderbottom type="single" width="8"/>
            <w10:borderright type="single" width="8"/>
          </v:shape>
        </w:pict>
      </w:r>
    </w:p>
    <w:p w:rsidR="005704AF" w:rsidRPr="005704AF" w:rsidRDefault="005704AF" w:rsidP="005704AF">
      <w:r w:rsidRPr="005704AF">
        <w:t>A non-blocking step is simply a step that allows the flow to proceed while it is executing.</w:t>
      </w:r>
    </w:p>
    <w:p w:rsidR="005704AF" w:rsidRPr="005704AF" w:rsidRDefault="005704AF" w:rsidP="005704AF">
      <w:r w:rsidRPr="005704AF">
        <w:t xml:space="preserve">This is very useful, for example, when a step is a </w:t>
      </w:r>
      <w:proofErr w:type="spellStart"/>
      <w:r w:rsidRPr="005704AF">
        <w:t>subflow</w:t>
      </w:r>
      <w:proofErr w:type="spellEnd"/>
      <w:r w:rsidRPr="005704AF">
        <w:t xml:space="preserve"> that does not depend on the parent flow, and </w:t>
      </w:r>
      <w:proofErr w:type="spellStart"/>
      <w:r w:rsidRPr="005704AF">
        <w:t>visa</w:t>
      </w:r>
      <w:proofErr w:type="spellEnd"/>
      <w:r w:rsidRPr="005704AF">
        <w:t xml:space="preserve"> versa. You can simply set the </w:t>
      </w:r>
      <w:proofErr w:type="spellStart"/>
      <w:r w:rsidRPr="005704AF">
        <w:t>subflow</w:t>
      </w:r>
      <w:proofErr w:type="spellEnd"/>
      <w:r w:rsidRPr="005704AF">
        <w:t xml:space="preserve"> step as a </w:t>
      </w:r>
      <w:proofErr w:type="spellStart"/>
      <w:r w:rsidRPr="005704AF">
        <w:t>nonblocking</w:t>
      </w:r>
      <w:proofErr w:type="spellEnd"/>
      <w:r w:rsidRPr="005704AF">
        <w:t xml:space="preserve"> step and the flow run will proceed while the </w:t>
      </w:r>
      <w:proofErr w:type="spellStart"/>
      <w:r w:rsidRPr="005704AF">
        <w:t>subflow</w:t>
      </w:r>
      <w:proofErr w:type="spellEnd"/>
      <w:r w:rsidRPr="005704AF">
        <w:t xml:space="preserve"> is executing.</w:t>
      </w:r>
    </w:p>
    <w:p w:rsidR="005704AF" w:rsidRPr="005704AF" w:rsidRDefault="005704AF" w:rsidP="005704AF">
      <w:r w:rsidRPr="005704AF">
        <w:t xml:space="preserve">It’s important to remember that a </w:t>
      </w:r>
      <w:proofErr w:type="spellStart"/>
      <w:r w:rsidRPr="005704AF">
        <w:t>nonblocking</w:t>
      </w:r>
      <w:proofErr w:type="spellEnd"/>
      <w:r w:rsidRPr="005704AF">
        <w:t xml:space="preserve"> step should only be used when subsequent steps do not directly require results returned from the </w:t>
      </w:r>
      <w:proofErr w:type="spellStart"/>
      <w:r w:rsidRPr="005704AF">
        <w:t>nonblocking</w:t>
      </w:r>
      <w:proofErr w:type="spellEnd"/>
      <w:r w:rsidRPr="005704AF">
        <w:t xml:space="preserve"> step.</w:t>
      </w:r>
    </w:p>
    <w:p w:rsidR="00443133" w:rsidRDefault="005704AF" w:rsidP="005704AF">
      <w:r w:rsidRPr="005704AF">
        <w:t xml:space="preserve">If the flow run fails because of a service interruption or some other factor, the restored flow run begins immediately preceding the </w:t>
      </w:r>
      <w:proofErr w:type="spellStart"/>
      <w:r w:rsidRPr="005704AF">
        <w:t>nonblocking</w:t>
      </w:r>
      <w:proofErr w:type="spellEnd"/>
      <w:r w:rsidRPr="005704AF">
        <w:t xml:space="preserve"> step. In other words they are automatically </w:t>
      </w:r>
      <w:proofErr w:type="spellStart"/>
      <w:r w:rsidRPr="005704AF">
        <w:t>checkpointed</w:t>
      </w:r>
      <w:proofErr w:type="spellEnd"/>
      <w:r w:rsidRPr="005704AF">
        <w:t>.</w:t>
      </w:r>
    </w:p>
    <w:p w:rsidR="00443133" w:rsidRDefault="00443133" w:rsidP="00F64F93"/>
    <w:p w:rsidR="00443133" w:rsidRDefault="00443133" w:rsidP="00F64F93"/>
    <w:p w:rsidR="00443133" w:rsidRDefault="00443133" w:rsidP="00F64F93">
      <w:r>
        <w:br w:type="page"/>
      </w:r>
      <w:r w:rsidR="008F1918">
        <w:lastRenderedPageBreak/>
        <w:pict>
          <v:shape id="_x0000_i1078" type="#_x0000_t75" style="width:5in;height:270pt" o:bordertopcolor="this" o:borderleftcolor="this" o:borderbottomcolor="this" o:borderrightcolor="this">
            <v:imagedata r:id="rId87" o:title=""/>
            <w10:bordertop type="single" width="8"/>
            <w10:borderleft type="single" width="8"/>
            <w10:borderbottom type="single" width="8"/>
            <w10:borderright type="single" width="8"/>
          </v:shape>
        </w:pict>
      </w:r>
    </w:p>
    <w:p w:rsidR="005704AF" w:rsidRPr="005704AF" w:rsidRDefault="005704AF" w:rsidP="005704AF">
      <w:r w:rsidRPr="005704AF">
        <w:t xml:space="preserve">To use a </w:t>
      </w:r>
      <w:proofErr w:type="spellStart"/>
      <w:r w:rsidRPr="005704AF">
        <w:t>nonblocking</w:t>
      </w:r>
      <w:proofErr w:type="spellEnd"/>
      <w:r w:rsidRPr="005704AF">
        <w:t xml:space="preserve"> step, simply select the step by right-clicking and select Toggle </w:t>
      </w:r>
      <w:proofErr w:type="spellStart"/>
      <w:r w:rsidRPr="005704AF">
        <w:t>Nonblocking</w:t>
      </w:r>
      <w:proofErr w:type="spellEnd"/>
      <w:r w:rsidRPr="005704AF">
        <w:t xml:space="preserve">. </w:t>
      </w:r>
    </w:p>
    <w:p w:rsidR="00443133" w:rsidRDefault="005704AF" w:rsidP="005704AF">
      <w:proofErr w:type="gramStart"/>
      <w:r w:rsidRPr="005704AF">
        <w:t xml:space="preserve">When you toggle </w:t>
      </w:r>
      <w:proofErr w:type="spellStart"/>
      <w:r w:rsidRPr="005704AF">
        <w:t>nonblocking</w:t>
      </w:r>
      <w:proofErr w:type="spellEnd"/>
      <w:r w:rsidRPr="005704AF">
        <w:t xml:space="preserve"> on, the step gets only one response, done.</w:t>
      </w:r>
      <w:proofErr w:type="gramEnd"/>
      <w:r w:rsidRPr="005704AF">
        <w:t xml:space="preserve"> Therefore you will need to reconnect transitions appropriately after specifying the step as </w:t>
      </w:r>
      <w:proofErr w:type="spellStart"/>
      <w:r w:rsidRPr="005704AF">
        <w:t>nonblocking</w:t>
      </w:r>
      <w:proofErr w:type="spellEnd"/>
      <w:r w:rsidRPr="005704AF">
        <w:t>.</w:t>
      </w:r>
    </w:p>
    <w:p w:rsidR="00443133" w:rsidRDefault="00443133" w:rsidP="00F64F93"/>
    <w:p w:rsidR="00443133" w:rsidRDefault="00443133" w:rsidP="00F64F93"/>
    <w:p w:rsidR="00443133" w:rsidRDefault="00443133" w:rsidP="00F64F93">
      <w:r>
        <w:br w:type="page"/>
      </w:r>
      <w:r w:rsidR="008F1918">
        <w:lastRenderedPageBreak/>
        <w:pict>
          <v:shape id="_x0000_i1079" type="#_x0000_t75" style="width:5in;height:270pt" o:bordertopcolor="this" o:borderleftcolor="this" o:borderbottomcolor="this" o:borderrightcolor="this">
            <v:imagedata r:id="rId88" o:title=""/>
            <w10:bordertop type="single" width="8"/>
            <w10:borderleft type="single" width="8"/>
            <w10:borderbottom type="single" width="8"/>
            <w10:borderright type="single" width="8"/>
          </v:shape>
        </w:pict>
      </w:r>
    </w:p>
    <w:p w:rsidR="001025FA" w:rsidRPr="001025FA" w:rsidRDefault="001025FA" w:rsidP="001025FA">
      <w:r w:rsidRPr="001025FA">
        <w:t>A parallel split step is the most complex of the three parallel execution steps.</w:t>
      </w:r>
    </w:p>
    <w:p w:rsidR="001025FA" w:rsidRPr="001025FA" w:rsidRDefault="001025FA" w:rsidP="001025FA">
      <w:r w:rsidRPr="001025FA">
        <w:t>In a parallel-split step, flow execution splits into two or more separate execution paths.</w:t>
      </w:r>
    </w:p>
    <w:p w:rsidR="001025FA" w:rsidRPr="001025FA" w:rsidRDefault="001025FA" w:rsidP="001025FA">
      <w:r w:rsidRPr="001025FA">
        <w:t>Each path is called a lane, and steps within each lane are called lane steps.</w:t>
      </w:r>
    </w:p>
    <w:p w:rsidR="001025FA" w:rsidRPr="001025FA" w:rsidRDefault="001025FA" w:rsidP="001025FA">
      <w:r w:rsidRPr="001025FA">
        <w:t>A parallel-split is useful if you want to establish two or more entirely separate sets of operations within a flow and allow them to run simultaneously.</w:t>
      </w:r>
    </w:p>
    <w:p w:rsidR="001025FA" w:rsidRPr="001025FA" w:rsidRDefault="001025FA" w:rsidP="001025FA">
      <w:r w:rsidRPr="001025FA">
        <w:t>A parallel-split step increases runtime overhead because each lane uses a separate thread in addition to the thread being used by the flow itself. This is an important performance and load balancing consideration. If you have a lot of flows that use parallel-split steps you may need to increase the thread pool.</w:t>
      </w:r>
    </w:p>
    <w:p w:rsidR="00443133" w:rsidRDefault="001025FA" w:rsidP="001025FA">
      <w:r w:rsidRPr="001025FA">
        <w:t>There are limitations on what you can do inside each lane. For example, you cannot pass a flow variable from one lane to the next at run time, and all lanes converge when completed – there are no return steps within the lanes.</w:t>
      </w:r>
    </w:p>
    <w:p w:rsidR="00443133" w:rsidRDefault="00443133" w:rsidP="00F64F93"/>
    <w:p w:rsidR="00443133" w:rsidRDefault="00443133" w:rsidP="00F64F93"/>
    <w:p w:rsidR="00443133" w:rsidRDefault="00443133" w:rsidP="00F64F93">
      <w:r>
        <w:br w:type="page"/>
      </w:r>
      <w:r w:rsidR="008F1918">
        <w:lastRenderedPageBreak/>
        <w:pict>
          <v:shape id="_x0000_i1080" type="#_x0000_t75" style="width:5in;height:270pt" o:bordertopcolor="this" o:borderleftcolor="this" o:borderbottomcolor="this" o:borderrightcolor="this">
            <v:imagedata r:id="rId89" o:title=""/>
            <w10:bordertop type="single" width="8"/>
            <w10:borderleft type="single" width="8"/>
            <w10:borderbottom type="single" width="8"/>
            <w10:borderright type="single" width="8"/>
          </v:shape>
        </w:pict>
      </w:r>
    </w:p>
    <w:p w:rsidR="001025FA" w:rsidRPr="001025FA" w:rsidRDefault="001025FA" w:rsidP="001025FA">
      <w:r w:rsidRPr="001025FA">
        <w:t>To use a parallel-split step, open the Step Palette and drag the parallel-split onto your design panel.</w:t>
      </w:r>
    </w:p>
    <w:p w:rsidR="001025FA" w:rsidRPr="001025FA" w:rsidRDefault="001025FA" w:rsidP="001025FA">
      <w:r w:rsidRPr="001025FA">
        <w:t>You can then add steps within each lane. Those steps will execute in parallel at runtime.</w:t>
      </w:r>
    </w:p>
    <w:p w:rsidR="001025FA" w:rsidRPr="001025FA" w:rsidRDefault="001025FA" w:rsidP="001025FA">
      <w:r w:rsidRPr="001025FA">
        <w:t>Note the way the steps converge, with responses linking to the “exit door” on each lane, which then links to a single Success response.</w:t>
      </w:r>
    </w:p>
    <w:p w:rsidR="00443133" w:rsidRDefault="001025FA" w:rsidP="001025FA">
      <w:r w:rsidRPr="001025FA">
        <w:t xml:space="preserve">You need to be mindful of the limitations when working with a parallel-split step. In some instances it might make more sense to use </w:t>
      </w:r>
      <w:proofErr w:type="spellStart"/>
      <w:r w:rsidRPr="001025FA">
        <w:t>subflows</w:t>
      </w:r>
      <w:proofErr w:type="spellEnd"/>
      <w:r w:rsidRPr="001025FA">
        <w:t xml:space="preserve"> rather than parallel-split lanes if the level of complexity required exceeds the limitations presented by using the parallel-split step.</w:t>
      </w:r>
    </w:p>
    <w:p w:rsidR="00443133" w:rsidRDefault="00443133" w:rsidP="00F64F93"/>
    <w:p w:rsidR="00443133" w:rsidRDefault="00443133" w:rsidP="00F64F93"/>
    <w:p w:rsidR="00443133" w:rsidRDefault="00443133" w:rsidP="00F64F93">
      <w:r>
        <w:br w:type="page"/>
      </w:r>
      <w:r w:rsidR="008F1918">
        <w:lastRenderedPageBreak/>
        <w:pict>
          <v:shape id="_x0000_i1081" type="#_x0000_t75" style="width:5in;height:270pt" o:bordertopcolor="this" o:borderleftcolor="this" o:borderbottomcolor="this" o:borderrightcolor="this">
            <v:imagedata r:id="rId90" o:title=""/>
            <w10:bordertop type="single" width="8"/>
            <w10:borderleft type="single" width="8"/>
            <w10:borderbottom type="single" width="8"/>
            <w10:borderright type="single" width="8"/>
          </v:shape>
        </w:pict>
      </w:r>
    </w:p>
    <w:p w:rsidR="001025FA" w:rsidRPr="001025FA" w:rsidRDefault="001025FA" w:rsidP="001025FA">
      <w:r w:rsidRPr="001025FA">
        <w:t xml:space="preserve">It’s easy to add, change, move, or remove lanes. </w:t>
      </w:r>
    </w:p>
    <w:p w:rsidR="001025FA" w:rsidRPr="001025FA" w:rsidRDefault="001025FA" w:rsidP="001025FA">
      <w:proofErr w:type="gramStart"/>
      <w:r w:rsidRPr="001025FA">
        <w:t>Just right-click on the parallel-split icon and take the appropriate action.</w:t>
      </w:r>
      <w:proofErr w:type="gramEnd"/>
      <w:r w:rsidRPr="001025FA">
        <w:t xml:space="preserve"> </w:t>
      </w:r>
    </w:p>
    <w:p w:rsidR="00443133" w:rsidRDefault="001025FA" w:rsidP="001025FA">
      <w:r w:rsidRPr="001025FA">
        <w:t>The example shows how to add a lane to an existing parallel-split step.</w:t>
      </w:r>
    </w:p>
    <w:p w:rsidR="00443133" w:rsidRDefault="00443133" w:rsidP="00F64F93"/>
    <w:p w:rsidR="00443133" w:rsidRDefault="00443133" w:rsidP="00F64F93"/>
    <w:p w:rsidR="00443133" w:rsidRDefault="00443133" w:rsidP="00F17F50">
      <w:pPr>
        <w:ind w:left="1440" w:hanging="432"/>
      </w:pPr>
      <w:r>
        <w:br w:type="page"/>
      </w:r>
      <w:r w:rsidR="008F1918">
        <w:lastRenderedPageBreak/>
        <w:pict>
          <v:shape id="_x0000_i1082" type="#_x0000_t75" style="width:5in;height:270pt" o:bordertopcolor="this" o:borderleftcolor="this" o:borderbottomcolor="this" o:borderrightcolor="this">
            <v:imagedata r:id="rId91" o:title=""/>
            <w10:bordertop type="single" width="8"/>
            <w10:borderleft type="single" width="8"/>
            <w10:borderbottom type="single" width="8"/>
            <w10:borderright type="single" width="8"/>
          </v:shape>
        </w:pict>
      </w:r>
    </w:p>
    <w:p w:rsidR="001025FA" w:rsidRPr="001025FA" w:rsidRDefault="001025FA" w:rsidP="001025FA">
      <w:r w:rsidRPr="001025FA">
        <w:t>Review the data handling considerations when working with parallel-split steps.</w:t>
      </w:r>
    </w:p>
    <w:p w:rsidR="001025FA" w:rsidRPr="001025FA" w:rsidRDefault="001025FA" w:rsidP="001025FA">
      <w:r w:rsidRPr="001025FA">
        <w:t xml:space="preserve">If your data requirements exceed the limitations imposed by the parallel-split step then you should consider using </w:t>
      </w:r>
      <w:proofErr w:type="spellStart"/>
      <w:r w:rsidRPr="001025FA">
        <w:t>subflows</w:t>
      </w:r>
      <w:proofErr w:type="spellEnd"/>
      <w:r w:rsidRPr="001025FA">
        <w:t xml:space="preserve"> rather than the parallel-split step to accomplish the task.</w:t>
      </w:r>
    </w:p>
    <w:p w:rsidR="001025FA" w:rsidRPr="001025FA" w:rsidRDefault="001025FA" w:rsidP="001025FA">
      <w:r w:rsidRPr="001025FA">
        <w:t xml:space="preserve">You need to use the </w:t>
      </w:r>
      <w:proofErr w:type="spellStart"/>
      <w:proofErr w:type="gramStart"/>
      <w:r w:rsidRPr="001025FA">
        <w:t>scriptletcontet.putglobal</w:t>
      </w:r>
      <w:proofErr w:type="spellEnd"/>
      <w:r w:rsidRPr="001025FA">
        <w:t>(</w:t>
      </w:r>
      <w:proofErr w:type="gramEnd"/>
      <w:r w:rsidRPr="001025FA">
        <w:t>) method to write data to the global context from within a lane.</w:t>
      </w:r>
    </w:p>
    <w:p w:rsidR="001025FA" w:rsidRPr="001025FA" w:rsidRDefault="001025FA" w:rsidP="001025FA">
      <w:r w:rsidRPr="001025FA">
        <w:t>If a lane writes to a single flow variable at runtime, the last step to write to the flow variable assigns the final value.</w:t>
      </w:r>
    </w:p>
    <w:p w:rsidR="00481F1B" w:rsidRDefault="001025FA" w:rsidP="001025FA">
      <w:r w:rsidRPr="001025FA">
        <w:t>Finally, you cannot pass values to a step in another lane.</w:t>
      </w:r>
    </w:p>
    <w:p w:rsidR="00481F1B" w:rsidRDefault="00481F1B" w:rsidP="00F64F93"/>
    <w:p w:rsidR="00481F1B" w:rsidRDefault="00481F1B" w:rsidP="00F64F93"/>
    <w:p w:rsidR="00481F1B" w:rsidRDefault="00481F1B" w:rsidP="00F64F93">
      <w:r>
        <w:br w:type="page"/>
      </w:r>
      <w:r w:rsidR="008F1918">
        <w:lastRenderedPageBreak/>
        <w:pict>
          <v:shape id="_x0000_i1083" type="#_x0000_t75" style="width:5in;height:270pt" o:bordertopcolor="this" o:borderleftcolor="this" o:borderbottomcolor="this" o:borderrightcolor="this">
            <v:imagedata r:id="rId92" o:title=""/>
            <w10:bordertop type="single" width="8"/>
            <w10:borderleft type="single" width="8"/>
            <w10:borderbottom type="single" width="8"/>
            <w10:borderright type="single" width="8"/>
          </v:shape>
        </w:pict>
      </w:r>
    </w:p>
    <w:p w:rsidR="00481F1B" w:rsidRPr="001025FA" w:rsidRDefault="001025FA" w:rsidP="00F64F93">
      <w:r w:rsidRPr="001025FA">
        <w:t xml:space="preserve">Review the considerations listed on the slide. If you have an application that exceeds the limitations of working with parallel-split steps then consider using </w:t>
      </w:r>
      <w:proofErr w:type="spellStart"/>
      <w:r w:rsidRPr="001025FA">
        <w:t>subflows</w:t>
      </w:r>
      <w:proofErr w:type="spellEnd"/>
      <w:r w:rsidRPr="001025FA">
        <w:t xml:space="preserve"> instead.</w:t>
      </w:r>
    </w:p>
    <w:p w:rsidR="00481F1B" w:rsidRDefault="00481F1B" w:rsidP="00F64F93"/>
    <w:p w:rsidR="00481F1B" w:rsidRDefault="00481F1B" w:rsidP="00F64F93"/>
    <w:p w:rsidR="00481F1B" w:rsidRDefault="00481F1B" w:rsidP="00F64F93">
      <w:r>
        <w:br w:type="page"/>
      </w:r>
      <w:r w:rsidR="008F1918">
        <w:lastRenderedPageBreak/>
        <w:pict>
          <v:shape id="_x0000_i1084" type="#_x0000_t75" style="width:5in;height:270pt" o:bordertopcolor="this" o:borderleftcolor="this" o:borderbottomcolor="this" o:borderrightcolor="this">
            <v:imagedata r:id="rId93" o:title=""/>
            <w10:bordertop type="single" width="8"/>
            <w10:borderleft type="single" width="8"/>
            <w10:borderbottom type="single" width="8"/>
            <w10:borderright type="single" width="8"/>
          </v:shape>
        </w:pict>
      </w:r>
    </w:p>
    <w:p w:rsidR="001025FA" w:rsidRPr="001025FA" w:rsidRDefault="001025FA" w:rsidP="001025FA">
      <w:r w:rsidRPr="001025FA">
        <w:t>It’s important to note that there are differences in how flows run in Studio as compared to Central.</w:t>
      </w:r>
    </w:p>
    <w:p w:rsidR="001025FA" w:rsidRPr="001025FA" w:rsidRDefault="001025FA" w:rsidP="001025FA">
      <w:r w:rsidRPr="001025FA">
        <w:t>In the Studio debugger, parallel lanes execute serially, not simultaneously as they do in Central. Therefore the flow will behave differently and take longer to execute in Studio.</w:t>
      </w:r>
    </w:p>
    <w:p w:rsidR="001025FA" w:rsidRPr="001025FA" w:rsidRDefault="001025FA" w:rsidP="001025FA">
      <w:r w:rsidRPr="001025FA">
        <w:t>The same is true for multi-instance steps – each instance executes serially in Studio. So if you need to time a multi-instance step you should do so in Central.</w:t>
      </w:r>
    </w:p>
    <w:p w:rsidR="00481F1B" w:rsidRDefault="001025FA" w:rsidP="001025FA">
      <w:proofErr w:type="spellStart"/>
      <w:r w:rsidRPr="001025FA">
        <w:t>Nonblocking</w:t>
      </w:r>
      <w:proofErr w:type="spellEnd"/>
      <w:r w:rsidRPr="001025FA">
        <w:t xml:space="preserve"> steps do not behave as </w:t>
      </w:r>
      <w:proofErr w:type="spellStart"/>
      <w:r w:rsidRPr="001025FA">
        <w:t>nonblocking</w:t>
      </w:r>
      <w:proofErr w:type="spellEnd"/>
      <w:r w:rsidRPr="001025FA">
        <w:t xml:space="preserve"> in Studio, the flow run waits for the </w:t>
      </w:r>
      <w:proofErr w:type="spellStart"/>
      <w:r w:rsidRPr="001025FA">
        <w:t>nonblocking</w:t>
      </w:r>
      <w:proofErr w:type="spellEnd"/>
      <w:r w:rsidRPr="001025FA">
        <w:t xml:space="preserve"> step to complete before proceeding.</w:t>
      </w:r>
    </w:p>
    <w:p w:rsidR="00481F1B" w:rsidRDefault="00481F1B" w:rsidP="00F64F93"/>
    <w:p w:rsidR="00481F1B" w:rsidRDefault="00481F1B" w:rsidP="00F64F93"/>
    <w:p w:rsidR="00481F1B" w:rsidRDefault="00481F1B" w:rsidP="00F64F93">
      <w:r>
        <w:br w:type="page"/>
      </w:r>
      <w:r w:rsidR="008F1918">
        <w:lastRenderedPageBreak/>
        <w:pict>
          <v:shape id="_x0000_i1085" type="#_x0000_t75" style="width:5in;height:270pt" o:bordertopcolor="this" o:borderleftcolor="this" o:borderbottomcolor="this" o:borderrightcolor="this">
            <v:imagedata r:id="rId94" o:title=""/>
            <w10:bordertop type="single" width="8"/>
            <w10:borderleft type="single" width="8"/>
            <w10:borderbottom type="single" width="8"/>
            <w10:borderright type="single" width="8"/>
          </v:shape>
        </w:pict>
      </w:r>
    </w:p>
    <w:p w:rsidR="00481F1B" w:rsidRPr="001025FA" w:rsidRDefault="001025FA" w:rsidP="00F64F93">
      <w:r w:rsidRPr="001025FA">
        <w:t>Review the summary for this section.</w:t>
      </w:r>
    </w:p>
    <w:p w:rsidR="00481F1B" w:rsidRDefault="00481F1B" w:rsidP="00F64F93"/>
    <w:p w:rsidR="00481F1B" w:rsidRDefault="00481F1B" w:rsidP="00F64F93"/>
    <w:p w:rsidR="00481F1B" w:rsidRDefault="00481F1B" w:rsidP="00F64F93">
      <w:r>
        <w:br w:type="page"/>
      </w:r>
      <w:r w:rsidR="008F1918">
        <w:lastRenderedPageBreak/>
        <w:pict>
          <v:shape id="_x0000_i1086" type="#_x0000_t75" style="width:5in;height:270pt" o:bordertopcolor="this" o:borderleftcolor="this" o:borderbottomcolor="this" o:borderrightcolor="this">
            <v:imagedata r:id="rId95" o:title=""/>
            <w10:bordertop type="single" width="8"/>
            <w10:borderleft type="single" width="8"/>
            <w10:borderbottom type="single" width="8"/>
            <w10:borderright type="single" width="8"/>
          </v:shape>
        </w:pict>
      </w:r>
    </w:p>
    <w:p w:rsidR="00F64F93" w:rsidRDefault="001025FA" w:rsidP="00F64F93">
      <w:r w:rsidRPr="001025FA">
        <w:t xml:space="preserve">In the exercise you will work with all three types of parallel processing – </w:t>
      </w:r>
      <w:proofErr w:type="spellStart"/>
      <w:r w:rsidRPr="001025FA">
        <w:t>nonblocking</w:t>
      </w:r>
      <w:proofErr w:type="spellEnd"/>
      <w:r w:rsidRPr="001025FA">
        <w:t>, multi-instance, and parallel-split steps.</w:t>
      </w:r>
    </w:p>
    <w:p w:rsidR="00F64F93" w:rsidRDefault="00F64F93" w:rsidP="00F64F93"/>
    <w:p w:rsidR="0072643E" w:rsidRDefault="0072643E" w:rsidP="00F64F93"/>
    <w:p w:rsidR="00C32E6B" w:rsidRPr="00C32E6B" w:rsidRDefault="00C32E6B" w:rsidP="00C32E6B">
      <w:pPr>
        <w:pStyle w:val="Heading1"/>
      </w:pPr>
      <w:r>
        <w:br w:type="page"/>
      </w:r>
      <w:r w:rsidRPr="00C32E6B">
        <w:lastRenderedPageBreak/>
        <w:t>Using Responses, Rules, and Transitions to Control Flow Execution</w:t>
      </w:r>
    </w:p>
    <w:p w:rsidR="00C32E6B" w:rsidRDefault="008F1918" w:rsidP="00F64F93">
      <w:r>
        <w:pict>
          <v:shape id="_x0000_i1087" type="#_x0000_t75" style="width:5in;height:270pt" o:bordertopcolor="this" o:borderleftcolor="this" o:borderbottomcolor="this" o:borderrightcolor="this">
            <v:imagedata r:id="rId96" o:title=""/>
            <w10:bordertop type="single" width="8"/>
            <w10:borderleft type="single" width="8"/>
            <w10:borderbottom type="single" width="8"/>
            <w10:borderright type="single" width="8"/>
          </v:shape>
        </w:pict>
      </w:r>
    </w:p>
    <w:p w:rsidR="00C32E6B" w:rsidRPr="00C72DF5" w:rsidRDefault="00C72DF5" w:rsidP="00F64F93">
      <w:r w:rsidRPr="00C72DF5">
        <w:t>In this section you will learn how to use responses to direct the execution path of your flow depending on conditions that you specify in your flow.</w:t>
      </w:r>
    </w:p>
    <w:p w:rsidR="00C32E6B" w:rsidRDefault="00C32E6B" w:rsidP="00F64F93"/>
    <w:p w:rsidR="00C32E6B" w:rsidRDefault="00C32E6B" w:rsidP="00F64F93"/>
    <w:p w:rsidR="00C32E6B" w:rsidRDefault="00C32E6B" w:rsidP="00F64F93">
      <w:r>
        <w:br w:type="page"/>
      </w:r>
      <w:r w:rsidR="008F1918">
        <w:lastRenderedPageBreak/>
        <w:pict>
          <v:shape id="_x0000_i1088" type="#_x0000_t75" style="width:5in;height:270pt" o:bordertopcolor="this" o:borderleftcolor="this" o:borderbottomcolor="this" o:borderrightcolor="this">
            <v:imagedata r:id="rId97" o:title=""/>
            <w10:bordertop type="single" width="8"/>
            <w10:borderleft type="single" width="8"/>
            <w10:borderbottom type="single" width="8"/>
            <w10:borderright type="single" width="8"/>
          </v:shape>
        </w:pict>
      </w:r>
    </w:p>
    <w:p w:rsidR="00C72DF5" w:rsidRPr="00C72DF5" w:rsidRDefault="00C72DF5" w:rsidP="00C72DF5">
      <w:r w:rsidRPr="00C72DF5">
        <w:t>In this section, you will see how to modify the properties of an operation to add responses – success, failure, no action, and diagnosed – and then how to determine rules to be followed that will cause a particular response to be taken at runtime.</w:t>
      </w:r>
    </w:p>
    <w:p w:rsidR="00C32E6B" w:rsidRDefault="00C72DF5" w:rsidP="00C72DF5">
      <w:r w:rsidRPr="00C72DF5">
        <w:t>Additionally you will learn more about how to use transitions to control flow execution, establish a return-on-investment value, and provide descriptions to users.</w:t>
      </w:r>
    </w:p>
    <w:p w:rsidR="00C32E6B" w:rsidRDefault="00C32E6B" w:rsidP="00F64F93"/>
    <w:p w:rsidR="00C32E6B" w:rsidRDefault="00C32E6B" w:rsidP="00F64F93"/>
    <w:p w:rsidR="00C32E6B" w:rsidRDefault="00C32E6B" w:rsidP="00F64F93">
      <w:r>
        <w:br w:type="page"/>
      </w:r>
      <w:r w:rsidR="008F1918">
        <w:lastRenderedPageBreak/>
        <w:pict>
          <v:shape id="_x0000_i1089" type="#_x0000_t75" style="width:5in;height:270pt" o:bordertopcolor="this" o:borderleftcolor="this" o:borderbottomcolor="this" o:borderrightcolor="this">
            <v:imagedata r:id="rId98" o:title=""/>
            <w10:bordertop type="single" width="8"/>
            <w10:borderleft type="single" width="8"/>
            <w10:borderbottom type="single" width="8"/>
            <w10:borderright type="single" width="8"/>
          </v:shape>
        </w:pict>
      </w:r>
    </w:p>
    <w:p w:rsidR="00C72DF5" w:rsidRPr="00C72DF5" w:rsidRDefault="00C72DF5" w:rsidP="00C72DF5">
      <w:r w:rsidRPr="00C72DF5">
        <w:t>Working with responses and transitions is a very important skill and allows you to gain full control over how your flow executes based on conditions that are detected or become available at runtime.</w:t>
      </w:r>
    </w:p>
    <w:p w:rsidR="00C72DF5" w:rsidRPr="00C72DF5" w:rsidRDefault="00C72DF5" w:rsidP="00C72DF5">
      <w:r w:rsidRPr="00C72DF5">
        <w:t>These two topics are presented together because every response on a flow step requires a transition to connect it to a subsequent step.</w:t>
      </w:r>
    </w:p>
    <w:p w:rsidR="00C72DF5" w:rsidRPr="00C72DF5" w:rsidRDefault="00C72DF5" w:rsidP="00C72DF5">
      <w:r w:rsidRPr="00C72DF5">
        <w:t>By adding responses and/or applying rules to new or existing responses you can gain full control over the behavior of your flow.</w:t>
      </w:r>
    </w:p>
    <w:p w:rsidR="00C32E6B" w:rsidRDefault="00C72DF5" w:rsidP="00C72DF5">
      <w:r w:rsidRPr="00C72DF5">
        <w:t>Additionally, modifying transitions allows you to further control flow execution while providing valuable information to users at runtime.</w:t>
      </w:r>
    </w:p>
    <w:p w:rsidR="00C32E6B" w:rsidRDefault="00C32E6B" w:rsidP="00F64F93"/>
    <w:p w:rsidR="00C32E6B" w:rsidRDefault="00C32E6B" w:rsidP="00F64F93"/>
    <w:p w:rsidR="00C32E6B" w:rsidRDefault="00C32E6B" w:rsidP="00F64F93">
      <w:r>
        <w:br w:type="page"/>
      </w:r>
      <w:r w:rsidR="008F1918">
        <w:lastRenderedPageBreak/>
        <w:pict>
          <v:shape id="_x0000_i1090" type="#_x0000_t75" style="width:5in;height:270pt" o:bordertopcolor="this" o:borderleftcolor="this" o:borderbottomcolor="this" o:borderrightcolor="this">
            <v:imagedata r:id="rId99" o:title=""/>
            <w10:bordertop type="single" width="8"/>
            <w10:borderleft type="single" width="8"/>
            <w10:borderbottom type="single" width="8"/>
            <w10:borderright type="single" width="8"/>
          </v:shape>
        </w:pict>
      </w:r>
    </w:p>
    <w:p w:rsidR="00C72DF5" w:rsidRPr="00C72DF5" w:rsidRDefault="00C72DF5" w:rsidP="00C72DF5">
      <w:r w:rsidRPr="00C72DF5">
        <w:t>As you have already seen, a response is the outcome of an operation. A response directs flow execution by linking to the next step. Responses are predefined for operations in the OO library but you can add, remove, and change responses by modifying the Responses tab in the operation’s properties editor. Additionally you can control what rules to follow so that a particular response is selected at runtime based on conditions present in your flow at that moment.</w:t>
      </w:r>
    </w:p>
    <w:p w:rsidR="00C32E6B" w:rsidRDefault="00C72DF5" w:rsidP="00C72DF5">
      <w:r w:rsidRPr="00C72DF5">
        <w:t>As you can see on the slide, every response must be connected by a transition to a subsequent step. Note that return steps do not have responses because they are the endpoints of flow execution.</w:t>
      </w:r>
    </w:p>
    <w:p w:rsidR="00C32E6B" w:rsidRDefault="00C32E6B" w:rsidP="00F64F93"/>
    <w:p w:rsidR="00C32E6B" w:rsidRDefault="00C32E6B" w:rsidP="00F64F93"/>
    <w:p w:rsidR="00C32E6B" w:rsidRDefault="00C32E6B" w:rsidP="00F64F93">
      <w:r>
        <w:br w:type="page"/>
      </w:r>
      <w:r w:rsidR="008F1918">
        <w:lastRenderedPageBreak/>
        <w:pict>
          <v:shape id="_x0000_i1091" type="#_x0000_t75" style="width:5in;height:270pt" o:bordertopcolor="this" o:borderleftcolor="this" o:borderbottomcolor="this" o:borderrightcolor="this">
            <v:imagedata r:id="rId100" o:title=""/>
            <w10:bordertop type="single" width="8"/>
            <w10:borderleft type="single" width="8"/>
            <w10:borderbottom type="single" width="8"/>
            <w10:borderright type="single" width="8"/>
          </v:shape>
        </w:pict>
      </w:r>
    </w:p>
    <w:p w:rsidR="00C32E6B" w:rsidRPr="00C72DF5" w:rsidRDefault="00C72DF5" w:rsidP="00F64F93">
      <w:r w:rsidRPr="00C72DF5">
        <w:t>The available responses are shown on the slide. Even though the behaviors listed on the slide – success, failure, etc. – are predefined for operations in the library, as a flow author you have complete control over determining what constitutes success, failure, etc. By assigning rules to a response – which you will learn how to do shortly – you have complete control over defining the behavior associated with a response.</w:t>
      </w:r>
    </w:p>
    <w:p w:rsidR="00C32E6B" w:rsidRDefault="00C32E6B" w:rsidP="00F64F93"/>
    <w:p w:rsidR="00C32E6B" w:rsidRDefault="00C32E6B" w:rsidP="00F64F93"/>
    <w:p w:rsidR="00C32E6B" w:rsidRDefault="00C32E6B" w:rsidP="00F64F93">
      <w:r>
        <w:br w:type="page"/>
      </w:r>
      <w:r w:rsidR="008F1918">
        <w:lastRenderedPageBreak/>
        <w:pict>
          <v:shape id="_x0000_i1092" type="#_x0000_t75" style="width:5in;height:270pt" o:bordertopcolor="this" o:borderleftcolor="this" o:borderbottomcolor="this" o:borderrightcolor="this">
            <v:imagedata r:id="rId101" o:title=""/>
            <w10:bordertop type="single" width="8"/>
            <w10:borderleft type="single" width="8"/>
            <w10:borderbottom type="single" width="8"/>
            <w10:borderright type="single" width="8"/>
          </v:shape>
        </w:pict>
      </w:r>
    </w:p>
    <w:p w:rsidR="00C72DF5" w:rsidRPr="00C72DF5" w:rsidRDefault="00C72DF5" w:rsidP="00C72DF5">
      <w:r w:rsidRPr="00C72DF5">
        <w:t>To begin learning how this all works, you can use the Manual operation in the OO library and build a small flow that demonstrates how to direct the path of a flow depending on a condition present at runtime, in this case, a user selection.</w:t>
      </w:r>
    </w:p>
    <w:p w:rsidR="00C72DF5" w:rsidRPr="00C72DF5" w:rsidRDefault="00C72DF5" w:rsidP="00C72DF5">
      <w:r w:rsidRPr="00C72DF5">
        <w:t>Simply drag Manual onto your design panel and add a few more operations, as shown on the slide – these are simply “</w:t>
      </w:r>
      <w:proofErr w:type="gramStart"/>
      <w:r w:rsidRPr="00C72DF5">
        <w:t>do</w:t>
      </w:r>
      <w:proofErr w:type="gramEnd"/>
      <w:r w:rsidRPr="00C72DF5">
        <w:t xml:space="preserve"> nothing” Display operations used for illustration purposes. </w:t>
      </w:r>
    </w:p>
    <w:p w:rsidR="00C72DF5" w:rsidRPr="00C72DF5" w:rsidRDefault="00C72DF5" w:rsidP="00C72DF5">
      <w:r w:rsidRPr="00C72DF5">
        <w:t>To wire this together, simply drag the plug icon on Manual to a subsequent step. This automatically adds a named response to the step you connect it to.</w:t>
      </w:r>
    </w:p>
    <w:p w:rsidR="00C72DF5" w:rsidRPr="00C72DF5" w:rsidRDefault="00C72DF5" w:rsidP="00C72DF5">
      <w:r w:rsidRPr="00C72DF5">
        <w:t>When you run the flow, you will be presented with a menu. Selecting an item from the menu selects the execution path, depending on which response is “activated” when the selection is made.</w:t>
      </w:r>
    </w:p>
    <w:p w:rsidR="00C32E6B" w:rsidRDefault="00C72DF5" w:rsidP="00C72DF5">
      <w:r w:rsidRPr="00C72DF5">
        <w:t>The lab guide has an exercise where you build this flow.</w:t>
      </w:r>
    </w:p>
    <w:p w:rsidR="00C32E6B" w:rsidRDefault="00C32E6B" w:rsidP="00F64F93"/>
    <w:p w:rsidR="00C32E6B" w:rsidRDefault="00C32E6B" w:rsidP="00F64F93"/>
    <w:p w:rsidR="00C32E6B" w:rsidRDefault="00C32E6B" w:rsidP="00F64F93">
      <w:r>
        <w:br w:type="page"/>
      </w:r>
      <w:r w:rsidR="008F1918">
        <w:lastRenderedPageBreak/>
        <w:pict>
          <v:shape id="_x0000_i1093" type="#_x0000_t75" style="width:5in;height:270pt" o:bordertopcolor="this" o:borderleftcolor="this" o:borderbottomcolor="this" o:borderrightcolor="this">
            <v:imagedata r:id="rId102" o:title=""/>
            <w10:bordertop type="single" width="8"/>
            <w10:borderleft type="single" width="8"/>
            <w10:borderbottom type="single" width="8"/>
            <w10:borderright type="single" width="8"/>
          </v:shape>
        </w:pict>
      </w:r>
    </w:p>
    <w:p w:rsidR="00C72DF5" w:rsidRPr="00C72DF5" w:rsidRDefault="00C72DF5" w:rsidP="00C72DF5">
      <w:r>
        <w:t>R</w:t>
      </w:r>
      <w:r w:rsidRPr="00C72DF5">
        <w:t xml:space="preserve">esponses allow you to direct flow execution at runtime. </w:t>
      </w:r>
    </w:p>
    <w:p w:rsidR="00C72DF5" w:rsidRPr="00C72DF5" w:rsidRDefault="00C72DF5" w:rsidP="00C72DF5">
      <w:r w:rsidRPr="00C72DF5">
        <w:t xml:space="preserve">The Manual </w:t>
      </w:r>
      <w:proofErr w:type="gramStart"/>
      <w:r w:rsidRPr="00C72DF5">
        <w:t>operations is</w:t>
      </w:r>
      <w:proofErr w:type="gramEnd"/>
      <w:r w:rsidRPr="00C72DF5">
        <w:t xml:space="preserve"> a very simple way to illustrate this because it automatically adds responses when you connect the plug icon to a subsequent step.</w:t>
      </w:r>
    </w:p>
    <w:p w:rsidR="00C32E6B" w:rsidRDefault="00C72DF5" w:rsidP="00C72DF5">
      <w:r w:rsidRPr="00C72DF5">
        <w:t>In practice you will be editing the properties for an operation and specifying responses there. Additionally you will use the Rule Editor to define what conditions will cause that response to be selected at runtime.</w:t>
      </w:r>
    </w:p>
    <w:p w:rsidR="00C32E6B" w:rsidRDefault="00C32E6B" w:rsidP="00F64F93"/>
    <w:p w:rsidR="00C32E6B" w:rsidRDefault="00C32E6B" w:rsidP="00F64F93"/>
    <w:p w:rsidR="00C32E6B" w:rsidRDefault="00C32E6B" w:rsidP="00F64F93">
      <w:r>
        <w:br w:type="page"/>
      </w:r>
      <w:r w:rsidR="008F1918">
        <w:lastRenderedPageBreak/>
        <w:pict>
          <v:shape id="_x0000_i1094" type="#_x0000_t75" style="width:5in;height:270pt" o:bordertopcolor="this" o:borderleftcolor="this" o:borderbottomcolor="this" o:borderrightcolor="this">
            <v:imagedata r:id="rId103" o:title=""/>
            <w10:bordertop type="single" width="8"/>
            <w10:borderleft type="single" width="8"/>
            <w10:borderbottom type="single" width="8"/>
            <w10:borderright type="single" width="8"/>
          </v:shape>
        </w:pict>
      </w:r>
    </w:p>
    <w:p w:rsidR="006044E0" w:rsidRPr="006044E0" w:rsidRDefault="006044E0" w:rsidP="006044E0">
      <w:r w:rsidRPr="006044E0">
        <w:t>In this example, the Switch operation has six responses, five “no action” and one “success”.</w:t>
      </w:r>
    </w:p>
    <w:p w:rsidR="006044E0" w:rsidRPr="006044E0" w:rsidRDefault="006044E0" w:rsidP="006044E0">
      <w:r w:rsidRPr="006044E0">
        <w:t>At runtime, the user makes a selection from a menu – the choices are Case 1 through Case 5. Then depending on which selection the user makes, that particular path is selected at runtime.</w:t>
      </w:r>
    </w:p>
    <w:p w:rsidR="006044E0" w:rsidRPr="006044E0" w:rsidRDefault="006044E0" w:rsidP="006044E0">
      <w:r w:rsidRPr="006044E0">
        <w:t>Note that the condition that directs flow execution can be anything that can be detected or measured in the system at runtime, not just a user selection – the value of a flow variable, the result of a previous step, etc. All of these can be used to define the rules that will cause a particular response to be selected, depending on the rules you have defined for the response.</w:t>
      </w:r>
    </w:p>
    <w:p w:rsidR="00C32E6B" w:rsidRDefault="006044E0" w:rsidP="006044E0">
      <w:r w:rsidRPr="006044E0">
        <w:t>In this example, the Switch step is simply a modified Display operation whose properties were modified to include the new responses and rules.</w:t>
      </w:r>
    </w:p>
    <w:p w:rsidR="00C32E6B" w:rsidRDefault="00C32E6B" w:rsidP="00F64F93"/>
    <w:p w:rsidR="00C32E6B" w:rsidRDefault="00C32E6B" w:rsidP="00F64F93"/>
    <w:p w:rsidR="00C32E6B" w:rsidRDefault="00C32E6B" w:rsidP="00F64F93">
      <w:r>
        <w:br w:type="page"/>
      </w:r>
      <w:r w:rsidR="008F1918">
        <w:lastRenderedPageBreak/>
        <w:pict>
          <v:shape id="_x0000_i1095" type="#_x0000_t75" style="width:5in;height:270pt" o:bordertopcolor="this" o:borderleftcolor="this" o:borderbottomcolor="this" o:borderrightcolor="this">
            <v:imagedata r:id="rId104" o:title=""/>
            <w10:bordertop type="single" width="8"/>
            <w10:borderleft type="single" width="8"/>
            <w10:borderbottom type="single" width="8"/>
            <w10:borderright type="single" width="8"/>
          </v:shape>
        </w:pict>
      </w:r>
    </w:p>
    <w:p w:rsidR="006044E0" w:rsidRPr="006044E0" w:rsidRDefault="006044E0" w:rsidP="006044E0">
      <w:r w:rsidRPr="006044E0">
        <w:t>To add responses to an operation, double-click the operation in the Library or select Open Operation in the Design panel to open the properties editor.</w:t>
      </w:r>
    </w:p>
    <w:p w:rsidR="006044E0" w:rsidRPr="006044E0" w:rsidRDefault="006044E0" w:rsidP="006044E0">
      <w:r w:rsidRPr="006044E0">
        <w:t>A word of caution – make a copy of an operation before adding responses. If you add a response to an operation that is shared among different flows, every flow that calls that operation will have an Unhandled Response error and will not run. Working on a copied version of the operation avoids that problem.</w:t>
      </w:r>
    </w:p>
    <w:p w:rsidR="00C32E6B" w:rsidRDefault="006044E0" w:rsidP="006044E0">
      <w:r w:rsidRPr="006044E0">
        <w:t>To add the response, select the Responses tab and add the responses you need. Initially no rules are defined, as shown on the slide.</w:t>
      </w:r>
    </w:p>
    <w:p w:rsidR="00C32E6B" w:rsidRDefault="00C32E6B" w:rsidP="00F64F93"/>
    <w:p w:rsidR="00C32E6B" w:rsidRDefault="00C32E6B" w:rsidP="00F64F93"/>
    <w:p w:rsidR="00C32E6B" w:rsidRDefault="00C32E6B" w:rsidP="00F64F93">
      <w:r>
        <w:br w:type="page"/>
      </w:r>
      <w:r w:rsidR="008F1918">
        <w:lastRenderedPageBreak/>
        <w:pict>
          <v:shape id="_x0000_i1096" type="#_x0000_t75" style="width:5in;height:270pt" o:bordertopcolor="this" o:borderleftcolor="this" o:borderbottomcolor="this" o:borderrightcolor="this">
            <v:imagedata r:id="rId105" o:title=""/>
            <w10:bordertop type="single" width="8"/>
            <w10:borderleft type="single" width="8"/>
            <w10:borderbottom type="single" width="8"/>
            <w10:borderright type="single" width="8"/>
          </v:shape>
        </w:pict>
      </w:r>
    </w:p>
    <w:p w:rsidR="006044E0" w:rsidRPr="006044E0" w:rsidRDefault="006044E0" w:rsidP="006044E0">
      <w:r w:rsidRPr="006044E0">
        <w:t xml:space="preserve">To define rules, just open the Rules editor and add the rules you want – for example, in this case the field </w:t>
      </w:r>
      <w:proofErr w:type="spellStart"/>
      <w:r w:rsidRPr="006044E0">
        <w:t>Field</w:t>
      </w:r>
      <w:proofErr w:type="spellEnd"/>
      <w:r w:rsidRPr="006044E0">
        <w:t xml:space="preserve"> 1 is being tested to see whether it exactly matches a text string. Field 1 would be visible in the Inputs of the Step Inspector.</w:t>
      </w:r>
    </w:p>
    <w:p w:rsidR="00C32E6B" w:rsidRDefault="006044E0" w:rsidP="006044E0">
      <w:r w:rsidRPr="006044E0">
        <w:t xml:space="preserve">You can apply more than one rule and you can also open the Rule Details editor to filter complex output and test for a particular value. The rule can also be a regular expression or </w:t>
      </w:r>
      <w:proofErr w:type="spellStart"/>
      <w:r w:rsidRPr="006044E0">
        <w:t>scriptlet</w:t>
      </w:r>
      <w:proofErr w:type="spellEnd"/>
      <w:r w:rsidRPr="006044E0">
        <w:t xml:space="preserve"> result.</w:t>
      </w:r>
    </w:p>
    <w:p w:rsidR="00C32E6B" w:rsidRDefault="00C32E6B" w:rsidP="00F64F93"/>
    <w:p w:rsidR="00C32E6B" w:rsidRDefault="00C32E6B" w:rsidP="00F64F93"/>
    <w:p w:rsidR="00C32E6B" w:rsidRDefault="00C32E6B" w:rsidP="00F64F93">
      <w:r>
        <w:br w:type="page"/>
      </w:r>
      <w:r w:rsidR="008F1918">
        <w:lastRenderedPageBreak/>
        <w:pict>
          <v:shape id="_x0000_i1097" type="#_x0000_t75" style="width:5in;height:270pt" o:bordertopcolor="this" o:borderleftcolor="this" o:borderbottomcolor="this" o:borderrightcolor="this">
            <v:imagedata r:id="rId106" o:title=""/>
            <w10:bordertop type="single" width="8"/>
            <w10:borderleft type="single" width="8"/>
            <w10:borderbottom type="single" width="8"/>
            <w10:borderright type="single" width="8"/>
          </v:shape>
        </w:pict>
      </w:r>
    </w:p>
    <w:p w:rsidR="00C32E6B" w:rsidRPr="006044E0" w:rsidRDefault="006044E0" w:rsidP="00F64F93">
      <w:r w:rsidRPr="006044E0">
        <w:t>The Rules Detail Editor is very similar to the Filter Editor – it allows you to enter test output, either by copying and pasting or with Quick Command – and develop a filter to extract the value you want to test for in the rule.</w:t>
      </w:r>
    </w:p>
    <w:p w:rsidR="00C32E6B" w:rsidRDefault="00C32E6B" w:rsidP="00F64F93"/>
    <w:p w:rsidR="00C32E6B" w:rsidRDefault="00C32E6B" w:rsidP="00F64F93"/>
    <w:p w:rsidR="00C32E6B" w:rsidRDefault="00C32E6B" w:rsidP="00F64F93">
      <w:r>
        <w:br w:type="page"/>
      </w:r>
      <w:r w:rsidR="008F1918">
        <w:lastRenderedPageBreak/>
        <w:pict>
          <v:shape id="_x0000_i1098" type="#_x0000_t75" style="width:5in;height:270pt" o:bordertopcolor="this" o:borderleftcolor="this" o:borderbottomcolor="this" o:borderrightcolor="this">
            <v:imagedata r:id="rId107" o:title=""/>
            <w10:bordertop type="single" width="8"/>
            <w10:borderleft type="single" width="8"/>
            <w10:borderbottom type="single" width="8"/>
            <w10:borderright type="single" width="8"/>
          </v:shape>
        </w:pict>
      </w:r>
    </w:p>
    <w:p w:rsidR="00C32E6B" w:rsidRPr="006044E0" w:rsidRDefault="006044E0" w:rsidP="00F64F93">
      <w:r w:rsidRPr="006044E0">
        <w:t>Once defined, the rules are summarized on the Responses tab. You can always click the Rule Editor to change a rule. In the example shown, the Case 1 response will be selected if the value for Field 1 is an exact match of the text “Case 1” which is provided by user selected at runtime. If the user provides a different value – Case 3 for example – then the Case 3 response is selected.</w:t>
      </w:r>
    </w:p>
    <w:p w:rsidR="00C32E6B" w:rsidRDefault="00C32E6B" w:rsidP="00F64F93"/>
    <w:p w:rsidR="00C32E6B" w:rsidRDefault="00C32E6B" w:rsidP="00F64F93"/>
    <w:p w:rsidR="00C32E6B" w:rsidRDefault="00C32E6B" w:rsidP="00F64F93">
      <w:r>
        <w:br w:type="page"/>
      </w:r>
      <w:r w:rsidR="008F1918">
        <w:lastRenderedPageBreak/>
        <w:pict>
          <v:shape id="_x0000_i1099" type="#_x0000_t75" style="width:5in;height:270pt" o:bordertopcolor="this" o:borderleftcolor="this" o:borderbottomcolor="this" o:borderrightcolor="this">
            <v:imagedata r:id="rId108" o:title=""/>
            <w10:bordertop type="single" width="8"/>
            <w10:borderleft type="single" width="8"/>
            <w10:borderbottom type="single" width="8"/>
            <w10:borderright type="single" width="8"/>
          </v:shape>
        </w:pict>
      </w:r>
    </w:p>
    <w:p w:rsidR="006044E0" w:rsidRPr="006044E0" w:rsidRDefault="006044E0" w:rsidP="006044E0">
      <w:r w:rsidRPr="006044E0">
        <w:t>You have already worked a lot with transitions. Every time you connect one step to the next, you are simply connecting a response to a subsequent step with a transition. In other words, the transition is the arrow that connects steps in a flow.</w:t>
      </w:r>
    </w:p>
    <w:p w:rsidR="006044E0" w:rsidRPr="006044E0" w:rsidRDefault="006044E0" w:rsidP="006044E0">
      <w:r w:rsidRPr="006044E0">
        <w:t>But there’s much more to a transition than that. With a transition you can tell Central users what happened in a step, control which group can execute a particular step, and establish an ROI value for a step.</w:t>
      </w:r>
    </w:p>
    <w:p w:rsidR="00C32E6B" w:rsidRDefault="006044E0" w:rsidP="006044E0">
      <w:r w:rsidRPr="006044E0">
        <w:t>Every response must have a transition that connects it to a subsequent step. The exception is return steps which do not have responses and thus serve as endpoints for a particular execution path.</w:t>
      </w:r>
    </w:p>
    <w:p w:rsidR="00C32E6B" w:rsidRDefault="00C32E6B" w:rsidP="00F64F93"/>
    <w:p w:rsidR="00C32E6B" w:rsidRDefault="00C32E6B" w:rsidP="00F64F93"/>
    <w:p w:rsidR="00C32E6B" w:rsidRDefault="00C32E6B" w:rsidP="00F64F93">
      <w:r>
        <w:br w:type="page"/>
      </w:r>
      <w:r w:rsidR="008F1918">
        <w:lastRenderedPageBreak/>
        <w:pict>
          <v:shape id="_x0000_i1100" type="#_x0000_t75" style="width:5in;height:270pt" o:bordertopcolor="this" o:borderleftcolor="this" o:borderbottomcolor="this" o:borderrightcolor="this">
            <v:imagedata r:id="rId109" o:title=""/>
            <w10:bordertop type="single" width="8"/>
            <w10:borderleft type="single" width="8"/>
            <w10:borderbottom type="single" width="8"/>
            <w10:borderright type="single" width="8"/>
          </v:shape>
        </w:pict>
      </w:r>
    </w:p>
    <w:p w:rsidR="006044E0" w:rsidRPr="006044E0" w:rsidRDefault="006044E0" w:rsidP="006044E0">
      <w:r w:rsidRPr="006044E0">
        <w:t>One important role the transition plays is to inform the user what happened at a particular step. You use the Transition Name and Description for this purpose.</w:t>
      </w:r>
    </w:p>
    <w:p w:rsidR="006044E0" w:rsidRPr="006044E0" w:rsidRDefault="006044E0" w:rsidP="006044E0">
      <w:r w:rsidRPr="006044E0">
        <w:t xml:space="preserve">The Name is the label that appears on the transition in the design. </w:t>
      </w:r>
    </w:p>
    <w:p w:rsidR="006044E0" w:rsidRPr="006044E0" w:rsidRDefault="006044E0" w:rsidP="006044E0">
      <w:r w:rsidRPr="006044E0">
        <w:t>The Description appears in the Transition History when debugging the flow and also shows up appropriately in the reporting for the flow run.</w:t>
      </w:r>
    </w:p>
    <w:p w:rsidR="00C32E6B" w:rsidRDefault="006044E0" w:rsidP="006044E0">
      <w:r w:rsidRPr="006044E0">
        <w:t>By using the Transition Name and Description you can add a lot of value to your flows by making them more descriptive, which is a big benefit when the flow moves into production.</w:t>
      </w:r>
    </w:p>
    <w:p w:rsidR="00C32E6B" w:rsidRDefault="00C32E6B" w:rsidP="00F64F93"/>
    <w:p w:rsidR="00C32E6B" w:rsidRDefault="00C32E6B" w:rsidP="00F64F93"/>
    <w:p w:rsidR="00C32E6B" w:rsidRDefault="00C32E6B" w:rsidP="00F64F93">
      <w:r>
        <w:br w:type="page"/>
      </w:r>
      <w:r w:rsidR="008F1918">
        <w:lastRenderedPageBreak/>
        <w:pict>
          <v:shape id="_x0000_i1101" type="#_x0000_t75" style="width:5in;height:270pt" o:bordertopcolor="this" o:borderleftcolor="this" o:borderbottomcolor="this" o:borderrightcolor="this">
            <v:imagedata r:id="rId110" o:title=""/>
            <w10:bordertop type="single" width="8"/>
            <w10:borderleft type="single" width="8"/>
            <w10:borderbottom type="single" width="8"/>
            <w10:borderright type="single" width="8"/>
          </v:shape>
        </w:pict>
      </w:r>
    </w:p>
    <w:p w:rsidR="006044E0" w:rsidRPr="006044E0" w:rsidRDefault="006044E0" w:rsidP="006044E0">
      <w:r w:rsidRPr="006044E0">
        <w:t>A Gated Transition allows you to control who performs the next step in the flow. A gated transition checks the group at runtime and if a different Required Group is specified, the flow run is handed off to that group.</w:t>
      </w:r>
    </w:p>
    <w:p w:rsidR="00C32E6B" w:rsidRDefault="006044E0" w:rsidP="006044E0">
      <w:r w:rsidRPr="006044E0">
        <w:t>At runtime there are various ways of alerting users that a flow run is being handed off. Emails with execution links can be sent, for example, when the flow is handed off.</w:t>
      </w:r>
    </w:p>
    <w:p w:rsidR="00C32E6B" w:rsidRDefault="00C32E6B" w:rsidP="00F64F93"/>
    <w:p w:rsidR="00C32E6B" w:rsidRDefault="00C32E6B" w:rsidP="00F64F93"/>
    <w:p w:rsidR="00C32E6B" w:rsidRDefault="00C32E6B" w:rsidP="00F64F93">
      <w:r>
        <w:br w:type="page"/>
      </w:r>
      <w:r w:rsidR="008F1918">
        <w:lastRenderedPageBreak/>
        <w:pict>
          <v:shape id="_x0000_i1102" type="#_x0000_t75" style="width:5in;height:270pt" o:bordertopcolor="this" o:borderleftcolor="this" o:borderbottomcolor="this" o:borderrightcolor="this">
            <v:imagedata r:id="rId111" o:title=""/>
            <w10:bordertop type="single" width="8"/>
            <w10:borderleft type="single" width="8"/>
            <w10:borderbottom type="single" width="8"/>
            <w10:borderright type="single" width="8"/>
          </v:shape>
        </w:pict>
      </w:r>
    </w:p>
    <w:p w:rsidR="006044E0" w:rsidRPr="006044E0" w:rsidRDefault="006044E0" w:rsidP="006044E0">
      <w:r w:rsidRPr="006044E0">
        <w:t>Finally you can specify an ROI for a particular step. The transition is where you specify the ROI.</w:t>
      </w:r>
    </w:p>
    <w:p w:rsidR="006044E0" w:rsidRPr="006044E0" w:rsidRDefault="006044E0" w:rsidP="006044E0">
      <w:r w:rsidRPr="006044E0">
        <w:t>The ROI is simply a monetary value. The flow author can use any method that makes sense to determine the value of a step. The cumulative step ROIs equals the value of the entire flow run.</w:t>
      </w:r>
    </w:p>
    <w:p w:rsidR="00C32E6B" w:rsidRDefault="006044E0" w:rsidP="006044E0">
      <w:r w:rsidRPr="006044E0">
        <w:t>Specifying an ROI is optional – you don’t need to enter an ROI value for any step in a flow.</w:t>
      </w:r>
    </w:p>
    <w:p w:rsidR="00C32E6B" w:rsidRDefault="00C32E6B" w:rsidP="00F64F93"/>
    <w:p w:rsidR="00C32E6B" w:rsidRDefault="00C32E6B" w:rsidP="00F64F93"/>
    <w:p w:rsidR="00C32E6B" w:rsidRDefault="00C32E6B" w:rsidP="00F64F93">
      <w:r>
        <w:br w:type="page"/>
      </w:r>
      <w:r w:rsidR="008F1918">
        <w:lastRenderedPageBreak/>
        <w:pict>
          <v:shape id="_x0000_i1103" type="#_x0000_t75" style="width:5in;height:270pt" o:bordertopcolor="this" o:borderleftcolor="this" o:borderbottomcolor="this" o:borderrightcolor="this">
            <v:imagedata r:id="rId112" o:title=""/>
            <w10:bordertop type="single" width="8"/>
            <w10:borderleft type="single" width="8"/>
            <w10:borderbottom type="single" width="8"/>
            <w10:borderright type="single" width="8"/>
          </v:shape>
        </w:pict>
      </w:r>
    </w:p>
    <w:p w:rsidR="00C32E6B" w:rsidRPr="006044E0" w:rsidRDefault="006044E0" w:rsidP="00F64F93">
      <w:r w:rsidRPr="006044E0">
        <w:t>This slide summarizes what we covered in this section. Make sure to review the summary and remember to make a local copy of an operation before adding or changing its responses.</w:t>
      </w:r>
    </w:p>
    <w:p w:rsidR="00C32E6B" w:rsidRDefault="00C32E6B" w:rsidP="00F64F93"/>
    <w:p w:rsidR="00C32E6B" w:rsidRDefault="00C32E6B" w:rsidP="00F64F93"/>
    <w:p w:rsidR="00C32E6B" w:rsidRDefault="00C32E6B" w:rsidP="00F64F93">
      <w:r>
        <w:br w:type="page"/>
      </w:r>
      <w:r w:rsidR="008F1918">
        <w:lastRenderedPageBreak/>
        <w:pict>
          <v:shape id="_x0000_i1104" type="#_x0000_t75" style="width:5in;height:270pt" o:bordertopcolor="this" o:borderleftcolor="this" o:borderbottomcolor="this" o:borderrightcolor="this">
            <v:imagedata r:id="rId113" o:title=""/>
            <w10:bordertop type="single" width="8"/>
            <w10:borderleft type="single" width="8"/>
            <w10:borderbottom type="single" width="8"/>
            <w10:borderright type="single" width="8"/>
          </v:shape>
        </w:pict>
      </w:r>
    </w:p>
    <w:p w:rsidR="006044E0" w:rsidRPr="006044E0" w:rsidRDefault="006044E0" w:rsidP="006044E0">
      <w:r w:rsidRPr="006044E0">
        <w:t>The exercise has two parts. In the basic exercise, students add responses to an operation that branch depending on values determined at runtime.</w:t>
      </w:r>
    </w:p>
    <w:p w:rsidR="006044E0" w:rsidRPr="006044E0" w:rsidRDefault="006044E0" w:rsidP="006044E0">
      <w:r w:rsidRPr="006044E0">
        <w:t xml:space="preserve">In the Advanced exercise Windows or Linux commands are executed depending on the type of target platform. </w:t>
      </w:r>
    </w:p>
    <w:p w:rsidR="00C32E6B" w:rsidRDefault="006044E0" w:rsidP="006044E0">
      <w:r w:rsidRPr="006044E0">
        <w:t>The Advanced exercise is optional.</w:t>
      </w:r>
    </w:p>
    <w:p w:rsidR="00C32E6B" w:rsidRDefault="00C32E6B" w:rsidP="00F64F93"/>
    <w:p w:rsidR="00C32E6B" w:rsidRDefault="00C32E6B" w:rsidP="00F64F93"/>
    <w:p w:rsidR="00555CAE" w:rsidRDefault="00120B80" w:rsidP="00120B80">
      <w:pPr>
        <w:pStyle w:val="Heading1"/>
      </w:pPr>
      <w:r>
        <w:br w:type="page"/>
      </w:r>
    </w:p>
    <w:p w:rsidR="00555CAE" w:rsidRDefault="00555CAE" w:rsidP="00120B80">
      <w:pPr>
        <w:pStyle w:val="Heading1"/>
      </w:pPr>
      <w:r>
        <w:lastRenderedPageBreak/>
        <w:t>Remote Action Service</w:t>
      </w:r>
    </w:p>
    <w:p w:rsidR="00555CAE" w:rsidRDefault="0038501E" w:rsidP="00555CAE">
      <w:r w:rsidRPr="0038501E">
        <w:object w:dxaOrig="7203" w:dyaOrig="5391">
          <v:shape id="_x0000_i1177" type="#_x0000_t75" style="width:5in;height:269.4pt" o:ole="" o:bordertopcolor="this" o:borderleftcolor="this" o:borderbottomcolor="this" o:borderrightcolor="this">
            <v:imagedata r:id="rId114" o:title=""/>
            <w10:bordertop type="single" width="8"/>
            <w10:borderleft type="single" width="8"/>
            <w10:borderbottom type="single" width="8"/>
            <w10:borderright type="single" width="8"/>
          </v:shape>
          <o:OLEObject Type="Embed" ProgID="PowerPoint.Slide.12" ShapeID="_x0000_i1177" DrawAspect="Content" ObjectID="_1367754790" r:id="rId115"/>
        </w:object>
      </w:r>
    </w:p>
    <w:p w:rsidR="0038501E" w:rsidRDefault="003E26A1" w:rsidP="00555CAE">
      <w:r>
        <w:t>This module will cover the OO Remote Action Service, a critical component of any OO deployment.</w:t>
      </w:r>
    </w:p>
    <w:p w:rsidR="0038501E" w:rsidRDefault="0038501E" w:rsidP="00555CAE"/>
    <w:p w:rsidR="0038501E" w:rsidRDefault="0038501E">
      <w:pPr>
        <w:spacing w:after="0"/>
        <w:ind w:left="0"/>
      </w:pPr>
      <w:r>
        <w:br w:type="page"/>
      </w:r>
    </w:p>
    <w:p w:rsidR="0038501E" w:rsidRDefault="0038501E" w:rsidP="00555CAE">
      <w:r w:rsidRPr="0038501E">
        <w:object w:dxaOrig="7203" w:dyaOrig="5391">
          <v:shape id="_x0000_i1178" type="#_x0000_t75" style="width:5in;height:269.4pt" o:ole="" o:bordertopcolor="this" o:borderleftcolor="this" o:borderbottomcolor="this" o:borderrightcolor="this">
            <v:imagedata r:id="rId116" o:title=""/>
            <w10:bordertop type="single" width="8"/>
            <w10:borderleft type="single" width="8"/>
            <w10:borderbottom type="single" width="8"/>
            <w10:borderright type="single" width="8"/>
          </v:shape>
          <o:OLEObject Type="Embed" ProgID="PowerPoint.Slide.12" ShapeID="_x0000_i1178" DrawAspect="Content" ObjectID="_1367754791" r:id="rId117"/>
        </w:object>
      </w:r>
    </w:p>
    <w:p w:rsidR="0038501E" w:rsidRDefault="00B84BCF" w:rsidP="00555CAE">
      <w:r>
        <w:t xml:space="preserve">In this module you will learn about the role of the Remote Action Service in OO. You will learn how to manage RAS References in Studio and Central and how to provide override values that allow you to access a different Remote Action Service at runtime. You will learn what an </w:t>
      </w:r>
      <w:proofErr w:type="spellStart"/>
      <w:r>
        <w:t>iAction</w:t>
      </w:r>
      <w:proofErr w:type="spellEnd"/>
      <w:r>
        <w:t xml:space="preserve"> is in detail and how RAS operations locate </w:t>
      </w:r>
      <w:proofErr w:type="spellStart"/>
      <w:r>
        <w:t>iActions</w:t>
      </w:r>
      <w:proofErr w:type="spellEnd"/>
      <w:r>
        <w:t xml:space="preserve"> in the RAS repository. You will install an </w:t>
      </w:r>
      <w:proofErr w:type="spellStart"/>
      <w:r>
        <w:t>iAction</w:t>
      </w:r>
      <w:proofErr w:type="spellEnd"/>
      <w:r>
        <w:t xml:space="preserve"> and create OO content that accesses it. Finally this module covers some advanced topics like key configuration files, how to disable client authentication for debugging, and how to enable remote debugging.</w:t>
      </w:r>
    </w:p>
    <w:p w:rsidR="0038501E" w:rsidRDefault="0038501E" w:rsidP="00555CAE"/>
    <w:p w:rsidR="0038501E" w:rsidRDefault="0038501E">
      <w:pPr>
        <w:spacing w:after="0"/>
        <w:ind w:left="0"/>
      </w:pPr>
      <w:r>
        <w:br w:type="page"/>
      </w:r>
    </w:p>
    <w:p w:rsidR="0038501E" w:rsidRDefault="0038501E" w:rsidP="00555CAE">
      <w:r w:rsidRPr="0038501E">
        <w:object w:dxaOrig="7203" w:dyaOrig="5391">
          <v:shape id="_x0000_i1179" type="#_x0000_t75" style="width:5in;height:269.4pt" o:ole="" o:bordertopcolor="this" o:borderleftcolor="this" o:borderbottomcolor="this" o:borderrightcolor="this">
            <v:imagedata r:id="rId118" o:title=""/>
            <w10:bordertop type="single" width="8"/>
            <w10:borderleft type="single" width="8"/>
            <w10:borderbottom type="single" width="8"/>
            <w10:borderright type="single" width="8"/>
          </v:shape>
          <o:OLEObject Type="Embed" ProgID="PowerPoint.Slide.12" ShapeID="_x0000_i1179" DrawAspect="Content" ObjectID="_1367754792" r:id="rId119"/>
        </w:object>
      </w:r>
    </w:p>
    <w:p w:rsidR="0038501E" w:rsidRDefault="00FF7965" w:rsidP="00555CAE">
      <w:r>
        <w:t xml:space="preserve">Remote Action is a web service that listens for requests from Central or Studio to execute Java or .NET </w:t>
      </w:r>
      <w:proofErr w:type="spellStart"/>
      <w:r>
        <w:t>iActions</w:t>
      </w:r>
      <w:proofErr w:type="spellEnd"/>
      <w:r>
        <w:t xml:space="preserve"> deployed to the RAS repository.</w:t>
      </w:r>
    </w:p>
    <w:p w:rsidR="00FF7965" w:rsidRDefault="00FF7965" w:rsidP="00555CAE">
      <w:r>
        <w:t>Nearly all of the work that happens in OO occurs through the RAS.</w:t>
      </w:r>
    </w:p>
    <w:p w:rsidR="00FF7965" w:rsidRDefault="00FF7965" w:rsidP="00555CAE">
      <w:r>
        <w:t>The architecture is based on SOAP calls to the Central web services interface using https, giving you an easy ability to tunnel through a firewall or proxy requests.</w:t>
      </w:r>
    </w:p>
    <w:p w:rsidR="00FF7965" w:rsidRDefault="00FF7965" w:rsidP="00555CAE">
      <w:r>
        <w:t>Every instance of Central has a default RAS. You can also install a standalone RAS allowing you to extend your flows to remote networks, Windows domains, or data centers behind a firewall.</w:t>
      </w:r>
    </w:p>
    <w:p w:rsidR="00D520FE" w:rsidRDefault="00D520FE" w:rsidP="00555CAE">
      <w:r>
        <w:t xml:space="preserve">A process/service named RSJRAS monitors both the Java and .NET </w:t>
      </w:r>
      <w:proofErr w:type="spellStart"/>
      <w:r>
        <w:t>iActions</w:t>
      </w:r>
      <w:proofErr w:type="spellEnd"/>
      <w:r>
        <w:t xml:space="preserve">. </w:t>
      </w:r>
    </w:p>
    <w:p w:rsidR="00D520FE" w:rsidRDefault="00D520FE" w:rsidP="00555CAE">
      <w:r>
        <w:t xml:space="preserve">It’s important to note that there is one RAS but it behaves differently depending on the platform you are on. On Windows, you get the full suite of deployed Java and .NET </w:t>
      </w:r>
      <w:proofErr w:type="spellStart"/>
      <w:r>
        <w:t>iAction</w:t>
      </w:r>
      <w:proofErr w:type="spellEnd"/>
      <w:r>
        <w:t xml:space="preserve"> content. On Linux or Solaris, you only have access to the Java content deployed to the RAS repository.</w:t>
      </w:r>
    </w:p>
    <w:p w:rsidR="0038501E" w:rsidRDefault="0038501E" w:rsidP="00555CAE"/>
    <w:p w:rsidR="0038501E" w:rsidRDefault="0038501E">
      <w:pPr>
        <w:spacing w:after="0"/>
        <w:ind w:left="0"/>
      </w:pPr>
      <w:r>
        <w:br w:type="page"/>
      </w:r>
    </w:p>
    <w:p w:rsidR="0038501E" w:rsidRDefault="0038501E" w:rsidP="00555CAE">
      <w:r w:rsidRPr="0038501E">
        <w:object w:dxaOrig="7203" w:dyaOrig="5391">
          <v:shape id="_x0000_i1180" type="#_x0000_t75" style="width:5in;height:269.4pt" o:ole="" o:bordertopcolor="this" o:borderleftcolor="this" o:borderbottomcolor="this" o:borderrightcolor="this">
            <v:imagedata r:id="rId120" o:title=""/>
            <w10:bordertop type="single" width="8"/>
            <w10:borderleft type="single" width="8"/>
            <w10:borderbottom type="single" width="8"/>
            <w10:borderright type="single" width="8"/>
          </v:shape>
          <o:OLEObject Type="Embed" ProgID="PowerPoint.Slide.12" ShapeID="_x0000_i1180" DrawAspect="Content" ObjectID="_1367754793" r:id="rId121"/>
        </w:object>
      </w:r>
    </w:p>
    <w:p w:rsidR="0038501E" w:rsidRDefault="007A228B" w:rsidP="00555CAE">
      <w:r>
        <w:t>RAS is supported in Windows, Linux, and Solaris.</w:t>
      </w:r>
    </w:p>
    <w:p w:rsidR="007A228B" w:rsidRDefault="007A228B" w:rsidP="00555CAE">
      <w:r>
        <w:t>.NET content is only available on the Windows platform.</w:t>
      </w:r>
    </w:p>
    <w:p w:rsidR="0038501E" w:rsidRDefault="0038501E" w:rsidP="00555CAE"/>
    <w:p w:rsidR="0038501E" w:rsidRDefault="0038501E">
      <w:pPr>
        <w:spacing w:after="0"/>
        <w:ind w:left="0"/>
      </w:pPr>
      <w:r>
        <w:br w:type="page"/>
      </w:r>
    </w:p>
    <w:p w:rsidR="0038501E" w:rsidRDefault="0038501E" w:rsidP="00555CAE">
      <w:r w:rsidRPr="0038501E">
        <w:object w:dxaOrig="7203" w:dyaOrig="5391">
          <v:shape id="_x0000_i1181" type="#_x0000_t75" style="width:5in;height:269.4pt" o:ole="" o:bordertopcolor="this" o:borderleftcolor="this" o:borderbottomcolor="this" o:borderrightcolor="this">
            <v:imagedata r:id="rId122" o:title=""/>
            <w10:bordertop type="single" width="8"/>
            <w10:borderleft type="single" width="8"/>
            <w10:borderbottom type="single" width="8"/>
            <w10:borderright type="single" width="8"/>
          </v:shape>
          <o:OLEObject Type="Embed" ProgID="PowerPoint.Slide.12" ShapeID="_x0000_i1181" DrawAspect="Content" ObjectID="_1367754794" r:id="rId123"/>
        </w:object>
      </w:r>
    </w:p>
    <w:p w:rsidR="0038501E" w:rsidRDefault="0089707E" w:rsidP="00555CAE">
      <w:r>
        <w:t xml:space="preserve">Here is a simple topology that shows a number of </w:t>
      </w:r>
      <w:proofErr w:type="spellStart"/>
      <w:r>
        <w:t>RASes</w:t>
      </w:r>
      <w:proofErr w:type="spellEnd"/>
      <w:r>
        <w:t xml:space="preserve"> on a network.</w:t>
      </w:r>
    </w:p>
    <w:p w:rsidR="0089707E" w:rsidRDefault="0089707E" w:rsidP="00555CAE">
      <w:r>
        <w:t>Here, studio authors (1) deploy content to a staging Central host (2). Periodically content is published to the Central production host (3) which has a default RAS that can interoperate with all of the hosts in its network or domain.</w:t>
      </w:r>
    </w:p>
    <w:p w:rsidR="0089707E" w:rsidRDefault="0089707E" w:rsidP="00555CAE">
      <w:r>
        <w:t>To access hosts in a second Windows domain (4) a standalone Remote Action Server is installed which can reach all of the hosts in that domain.</w:t>
      </w:r>
    </w:p>
    <w:p w:rsidR="0089707E" w:rsidRDefault="0089707E" w:rsidP="00555CAE">
      <w:r>
        <w:t>The data center behind a firewall (5) is also served by a standalone RAS.</w:t>
      </w:r>
    </w:p>
    <w:p w:rsidR="0038501E" w:rsidRDefault="0038501E" w:rsidP="00555CAE"/>
    <w:p w:rsidR="0038501E" w:rsidRDefault="0038501E">
      <w:pPr>
        <w:spacing w:after="0"/>
        <w:ind w:left="0"/>
      </w:pPr>
      <w:r>
        <w:br w:type="page"/>
      </w:r>
    </w:p>
    <w:p w:rsidR="0038501E" w:rsidRDefault="0038501E" w:rsidP="00555CAE">
      <w:r w:rsidRPr="0038501E">
        <w:object w:dxaOrig="7203" w:dyaOrig="5391">
          <v:shape id="_x0000_i1182" type="#_x0000_t75" style="width:5in;height:269.4pt" o:ole="" o:bordertopcolor="this" o:borderleftcolor="this" o:borderbottomcolor="this" o:borderrightcolor="this">
            <v:imagedata r:id="rId124" o:title=""/>
            <w10:bordertop type="single" width="8"/>
            <w10:borderleft type="single" width="8"/>
            <w10:borderbottom type="single" width="8"/>
            <w10:borderright type="single" width="8"/>
          </v:shape>
          <o:OLEObject Type="Embed" ProgID="PowerPoint.Slide.12" ShapeID="_x0000_i1182" DrawAspect="Content" ObjectID="_1367754795" r:id="rId125"/>
        </w:object>
      </w:r>
    </w:p>
    <w:p w:rsidR="0038501E" w:rsidRDefault="00665A05" w:rsidP="00555CAE">
      <w:r>
        <w:t>To locate RAS hosts and repositories on your network, you use a RAS Reference.</w:t>
      </w:r>
    </w:p>
    <w:p w:rsidR="00665A05" w:rsidRDefault="00665A05" w:rsidP="00555CAE">
      <w:r>
        <w:t>A RAS Reference is a named configuration item that has the U</w:t>
      </w:r>
      <w:r w:rsidR="00E100FF">
        <w:t>RL to a RAS server as its value.</w:t>
      </w:r>
    </w:p>
    <w:p w:rsidR="00665A05" w:rsidRDefault="00665A05" w:rsidP="00555CAE">
      <w:r>
        <w:t xml:space="preserve">In OO, you point to different </w:t>
      </w:r>
      <w:proofErr w:type="spellStart"/>
      <w:r>
        <w:t>RASes</w:t>
      </w:r>
      <w:proofErr w:type="spellEnd"/>
      <w:r>
        <w:t xml:space="preserve"> simply by accessing the named RAS reference in a step in a flow.</w:t>
      </w:r>
    </w:p>
    <w:p w:rsidR="00665A05" w:rsidRDefault="00665A05" w:rsidP="00555CAE">
      <w:r>
        <w:t>Each RAS operation has a default RAS defined – you can provide override values for that RAS reference at runtime, as explained later.</w:t>
      </w:r>
    </w:p>
    <w:p w:rsidR="00E100FF" w:rsidRDefault="00E100FF" w:rsidP="00555CAE">
      <w:r>
        <w:t>The RAS URL always has the same format:</w:t>
      </w:r>
    </w:p>
    <w:p w:rsidR="00E100FF" w:rsidRDefault="00E100FF" w:rsidP="00555CAE">
      <w:hyperlink r:id="rId126" w:history="1">
        <w:r w:rsidRPr="003E4AA9">
          <w:rPr>
            <w:rStyle w:val="Hyperlink"/>
          </w:rPr>
          <w:t>https://RAShost:9004/RAS/services/RCAgentService</w:t>
        </w:r>
      </w:hyperlink>
    </w:p>
    <w:p w:rsidR="00E100FF" w:rsidRDefault="00E100FF" w:rsidP="00555CAE">
      <w:r>
        <w:t xml:space="preserve">Once a step locates a Remote Action Server, definitions within the referenced operation locate the actual </w:t>
      </w:r>
      <w:proofErr w:type="spellStart"/>
      <w:r>
        <w:t>iAction</w:t>
      </w:r>
      <w:proofErr w:type="spellEnd"/>
      <w:r>
        <w:t xml:space="preserve"> content to execute in the repository for that RAS.</w:t>
      </w:r>
    </w:p>
    <w:p w:rsidR="0038501E" w:rsidRDefault="0038501E" w:rsidP="00555CAE"/>
    <w:p w:rsidR="0038501E" w:rsidRDefault="0038501E">
      <w:pPr>
        <w:spacing w:after="0"/>
        <w:ind w:left="0"/>
      </w:pPr>
      <w:r>
        <w:br w:type="page"/>
      </w:r>
    </w:p>
    <w:p w:rsidR="0038501E" w:rsidRDefault="0038501E" w:rsidP="00555CAE">
      <w:r w:rsidRPr="0038501E">
        <w:object w:dxaOrig="7203" w:dyaOrig="5391">
          <v:shape id="_x0000_i1183" type="#_x0000_t75" style="width:5in;height:269.4pt" o:ole="" o:bordertopcolor="this" o:borderleftcolor="this" o:borderbottomcolor="this" o:borderrightcolor="this">
            <v:imagedata r:id="rId127" o:title=""/>
            <w10:bordertop type="single" width="8"/>
            <w10:borderleft type="single" width="8"/>
            <w10:borderbottom type="single" width="8"/>
            <w10:borderright type="single" width="8"/>
          </v:shape>
          <o:OLEObject Type="Embed" ProgID="PowerPoint.Slide.12" ShapeID="_x0000_i1183" DrawAspect="Content" ObjectID="_1367754796" r:id="rId128"/>
        </w:object>
      </w:r>
    </w:p>
    <w:p w:rsidR="00814E5E" w:rsidRDefault="00EE094C" w:rsidP="00555CAE">
      <w:r>
        <w:t xml:space="preserve">The RAS reference is simply the URL used to locate the RAS host on a network. You can easily proxy </w:t>
      </w:r>
      <w:r w:rsidR="00FB4A56">
        <w:t>the RAS reference if the RAS host is behind a firewall.</w:t>
      </w:r>
    </w:p>
    <w:p w:rsidR="00FB4A56" w:rsidRDefault="00FB4A56" w:rsidP="00555CAE">
      <w:r>
        <w:t xml:space="preserve">All RAS operations have a RAS reference, and all installations of Central have a default RAS. The reference to the default RAS is </w:t>
      </w:r>
      <w:proofErr w:type="spellStart"/>
      <w:r>
        <w:t>RAS_Operator_Path</w:t>
      </w:r>
      <w:proofErr w:type="spellEnd"/>
      <w:r>
        <w:t>.</w:t>
      </w:r>
    </w:p>
    <w:p w:rsidR="00FB4A56" w:rsidRDefault="00FB4A56" w:rsidP="00555CAE">
      <w:r>
        <w:t xml:space="preserve">All RAS operations contain the RAS reference, along with the name of the JAR file or DLL that contains the specified </w:t>
      </w:r>
      <w:proofErr w:type="spellStart"/>
      <w:r>
        <w:t>iAction</w:t>
      </w:r>
      <w:proofErr w:type="spellEnd"/>
      <w:r>
        <w:t xml:space="preserve"> to execute. The JARs and DLLs a</w:t>
      </w:r>
      <w:r w:rsidR="003A49AB">
        <w:t>re stored in the RAS repository for that particular installation.</w:t>
      </w:r>
    </w:p>
    <w:p w:rsidR="00814E5E" w:rsidRDefault="00814E5E" w:rsidP="00555CAE"/>
    <w:p w:rsidR="00814E5E" w:rsidRDefault="00814E5E" w:rsidP="00555CAE"/>
    <w:p w:rsidR="0038501E" w:rsidRDefault="0038501E">
      <w:pPr>
        <w:spacing w:after="0"/>
        <w:ind w:left="0"/>
      </w:pPr>
      <w:r>
        <w:br w:type="page"/>
      </w:r>
    </w:p>
    <w:p w:rsidR="0038501E" w:rsidRDefault="0038501E" w:rsidP="00555CAE">
      <w:r w:rsidRPr="0038501E">
        <w:object w:dxaOrig="7203" w:dyaOrig="5391">
          <v:shape id="_x0000_i1184" type="#_x0000_t75" style="width:5in;height:269.4pt" o:ole="" o:bordertopcolor="this" o:borderleftcolor="this" o:borderbottomcolor="this" o:borderrightcolor="this">
            <v:imagedata r:id="rId129" o:title=""/>
            <w10:bordertop type="single" width="8"/>
            <w10:borderleft type="single" width="8"/>
            <w10:borderbottom type="single" width="8"/>
            <w10:borderright type="single" width="8"/>
          </v:shape>
          <o:OLEObject Type="Embed" ProgID="PowerPoint.Slide.12" ShapeID="_x0000_i1184" DrawAspect="Content" ObjectID="_1367754797" r:id="rId130"/>
        </w:object>
      </w:r>
    </w:p>
    <w:p w:rsidR="0038501E" w:rsidRDefault="00061EA0" w:rsidP="00555CAE">
      <w:r>
        <w:t xml:space="preserve">Central and Studio have tools for viewing and monitoring </w:t>
      </w:r>
      <w:proofErr w:type="spellStart"/>
      <w:r>
        <w:t>RASes</w:t>
      </w:r>
      <w:proofErr w:type="spellEnd"/>
      <w:r>
        <w:t>.</w:t>
      </w:r>
    </w:p>
    <w:p w:rsidR="00061EA0" w:rsidRDefault="00061EA0" w:rsidP="00555CAE">
      <w:r>
        <w:t xml:space="preserve">In Central, go to Administration/Node Administration to view the available </w:t>
      </w:r>
      <w:proofErr w:type="spellStart"/>
      <w:r>
        <w:t>RASes</w:t>
      </w:r>
      <w:proofErr w:type="spellEnd"/>
      <w:r>
        <w:t xml:space="preserve"> and their status.</w:t>
      </w:r>
    </w:p>
    <w:p w:rsidR="00061EA0" w:rsidRDefault="00061EA0" w:rsidP="00555CAE">
      <w:r>
        <w:t xml:space="preserve">In Studio, go to Configuration/Remote Action Services. Here you can view deployed </w:t>
      </w:r>
      <w:proofErr w:type="spellStart"/>
      <w:r>
        <w:t>RASes</w:t>
      </w:r>
      <w:proofErr w:type="spellEnd"/>
      <w:r>
        <w:t>, see their status, and check availability.</w:t>
      </w:r>
    </w:p>
    <w:p w:rsidR="0038501E" w:rsidRDefault="0038501E" w:rsidP="00555CAE"/>
    <w:p w:rsidR="0038501E" w:rsidRDefault="0038501E">
      <w:pPr>
        <w:spacing w:after="0"/>
        <w:ind w:left="0"/>
      </w:pPr>
      <w:r>
        <w:br w:type="page"/>
      </w:r>
    </w:p>
    <w:p w:rsidR="0038501E" w:rsidRDefault="0038501E" w:rsidP="00555CAE">
      <w:r w:rsidRPr="0038501E">
        <w:object w:dxaOrig="7203" w:dyaOrig="5391">
          <v:shape id="_x0000_i1185" type="#_x0000_t75" style="width:5in;height:269.4pt" o:ole="" o:bordertopcolor="this" o:borderleftcolor="this" o:borderbottomcolor="this" o:borderrightcolor="this">
            <v:imagedata r:id="rId131" o:title=""/>
            <w10:bordertop type="single" width="8"/>
            <w10:borderleft type="single" width="8"/>
            <w10:borderbottom type="single" width="8"/>
            <w10:borderright type="single" width="8"/>
          </v:shape>
          <o:OLEObject Type="Embed" ProgID="PowerPoint.Slide.12" ShapeID="_x0000_i1185" DrawAspect="Content" ObjectID="_1367754798" r:id="rId132"/>
        </w:object>
      </w:r>
    </w:p>
    <w:p w:rsidR="0038501E" w:rsidRDefault="006018FE" w:rsidP="00555CAE">
      <w:r>
        <w:t xml:space="preserve">An </w:t>
      </w:r>
      <w:proofErr w:type="spellStart"/>
      <w:r>
        <w:t>iAction</w:t>
      </w:r>
      <w:proofErr w:type="spellEnd"/>
      <w:r>
        <w:t xml:space="preserve"> is </w:t>
      </w:r>
      <w:r w:rsidR="00AC7304">
        <w:t>executable code in the RAS repository. It can be either Java or .NET/C#.</w:t>
      </w:r>
    </w:p>
    <w:p w:rsidR="00AC7304" w:rsidRDefault="00AC7304" w:rsidP="00555CAE">
      <w:proofErr w:type="spellStart"/>
      <w:proofErr w:type="gramStart"/>
      <w:r>
        <w:t>iActions</w:t>
      </w:r>
      <w:proofErr w:type="spellEnd"/>
      <w:proofErr w:type="gramEnd"/>
      <w:r>
        <w:t xml:space="preserve"> are stored in archives (JAR files or DLLs) in the RAS repository (RAS/Java/Default/repository in the OO home directory).</w:t>
      </w:r>
    </w:p>
    <w:p w:rsidR="00AC7304" w:rsidRDefault="00AC7304" w:rsidP="00555CAE"/>
    <w:p w:rsidR="0038501E" w:rsidRDefault="0038501E" w:rsidP="00555CAE"/>
    <w:p w:rsidR="0038501E" w:rsidRDefault="0038501E">
      <w:pPr>
        <w:spacing w:after="0"/>
        <w:ind w:left="0"/>
      </w:pPr>
      <w:r>
        <w:br w:type="page"/>
      </w:r>
    </w:p>
    <w:p w:rsidR="0038501E" w:rsidRDefault="0038501E" w:rsidP="00555CAE">
      <w:r w:rsidRPr="0038501E">
        <w:object w:dxaOrig="7203" w:dyaOrig="5391">
          <v:shape id="_x0000_i1186" type="#_x0000_t75" style="width:5in;height:269.4pt" o:ole="" o:bordertopcolor="this" o:borderleftcolor="this" o:borderbottomcolor="this" o:borderrightcolor="this">
            <v:imagedata r:id="rId133" o:title=""/>
            <w10:bordertop type="single" width="8"/>
            <w10:borderleft type="single" width="8"/>
            <w10:borderbottom type="single" width="8"/>
            <w10:borderright type="single" width="8"/>
          </v:shape>
          <o:OLEObject Type="Embed" ProgID="PowerPoint.Slide.12" ShapeID="_x0000_i1186" DrawAspect="Content" ObjectID="_1367754799" r:id="rId134"/>
        </w:object>
      </w:r>
    </w:p>
    <w:p w:rsidR="0038501E" w:rsidRDefault="008221A0" w:rsidP="00555CAE">
      <w:proofErr w:type="spellStart"/>
      <w:proofErr w:type="gramStart"/>
      <w:r>
        <w:t>iActions</w:t>
      </w:r>
      <w:proofErr w:type="spellEnd"/>
      <w:proofErr w:type="gramEnd"/>
      <w:r>
        <w:t xml:space="preserve"> are called out in the Action Class field of a RAS operation’s properties. The </w:t>
      </w:r>
      <w:proofErr w:type="spellStart"/>
      <w:r>
        <w:t>iAction</w:t>
      </w:r>
      <w:proofErr w:type="spellEnd"/>
      <w:r>
        <w:t xml:space="preserve"> is located in the specified Archive, and the RAS field defines the default RAS reference which contains the URL to the RAS host.</w:t>
      </w:r>
    </w:p>
    <w:p w:rsidR="008221A0" w:rsidRDefault="008221A0" w:rsidP="00555CAE">
      <w:r>
        <w:t xml:space="preserve">The RAS operation also declares all of the inputs that the </w:t>
      </w:r>
      <w:proofErr w:type="spellStart"/>
      <w:r>
        <w:t>iAction</w:t>
      </w:r>
      <w:proofErr w:type="spellEnd"/>
      <w:r>
        <w:t xml:space="preserve"> requires.</w:t>
      </w:r>
    </w:p>
    <w:p w:rsidR="008221A0" w:rsidRDefault="008221A0" w:rsidP="00555CAE">
      <w:r>
        <w:t>Note that no definition is usually needed for an operation’s inputs – inputs are typically configured with the Step inspector.</w:t>
      </w:r>
    </w:p>
    <w:p w:rsidR="000F52CB" w:rsidRDefault="000F52CB" w:rsidP="00555CAE"/>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87" type="#_x0000_t75" style="width:5in;height:269.4pt" o:ole="" o:bordertopcolor="this" o:borderleftcolor="this" o:borderbottomcolor="this" o:borderrightcolor="this">
            <v:imagedata r:id="rId135" o:title=""/>
            <w10:bordertop type="single" width="8"/>
            <w10:borderleft type="single" width="8"/>
            <w10:borderbottom type="single" width="8"/>
            <w10:borderright type="single" width="8"/>
          </v:shape>
          <o:OLEObject Type="Embed" ProgID="PowerPoint.Slide.12" ShapeID="_x0000_i1187" DrawAspect="Content" ObjectID="_1367754800" r:id="rId136"/>
        </w:object>
      </w:r>
    </w:p>
    <w:p w:rsidR="000F52CB" w:rsidRDefault="00E31211" w:rsidP="00555CAE">
      <w:r>
        <w:t>This slide shows a very simplified example of how it all works.</w:t>
      </w:r>
    </w:p>
    <w:p w:rsidR="00E31211" w:rsidRDefault="00E31211" w:rsidP="00555CAE">
      <w:r>
        <w:t>In this example, the Ping step in a flow formats inputs for a particular, and a SOAP request is formed and sent to the RAS host.</w:t>
      </w:r>
    </w:p>
    <w:p w:rsidR="00E31211" w:rsidRDefault="00E31211" w:rsidP="00555CAE">
      <w:r>
        <w:t xml:space="preserve">The RAS host in turn takes the information formatted in the SOAP request that contains all of the information needed to locate the </w:t>
      </w:r>
      <w:proofErr w:type="spellStart"/>
      <w:r>
        <w:t>iAction</w:t>
      </w:r>
      <w:proofErr w:type="spellEnd"/>
      <w:r>
        <w:t xml:space="preserve"> and send it the expected inputs.</w:t>
      </w:r>
    </w:p>
    <w:p w:rsidR="00E31211" w:rsidRDefault="00E31211" w:rsidP="00555CAE">
      <w:r>
        <w:t xml:space="preserve">The RAS server formats a SOAP response that is sent back to the calling step. That response contains all of the outputs that the </w:t>
      </w:r>
      <w:proofErr w:type="spellStart"/>
      <w:r>
        <w:t>iAction</w:t>
      </w:r>
      <w:proofErr w:type="spellEnd"/>
      <w:r>
        <w:t xml:space="preserve"> provides.</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99" type="#_x0000_t75" style="width:5in;height:269.4pt" o:ole="" o:bordertopcolor="this" o:borderleftcolor="this" o:borderbottomcolor="this" o:borderrightcolor="this">
            <v:imagedata r:id="rId137" o:title=""/>
            <w10:bordertop type="single" width="8"/>
            <w10:borderleft type="single" width="8"/>
            <w10:borderbottom type="single" width="8"/>
            <w10:borderright type="single" width="8"/>
          </v:shape>
          <o:OLEObject Type="Embed" ProgID="PowerPoint.Slide.12" ShapeID="_x0000_i1199" DrawAspect="Content" ObjectID="_1367754801" r:id="rId138"/>
        </w:object>
      </w:r>
    </w:p>
    <w:p w:rsidR="000F52CB" w:rsidRDefault="00F971C7" w:rsidP="00555CAE">
      <w:r>
        <w:t>The RAS architecture is highly scalable, allowing you to access essentially any RAS on your local network or on a different Windows domain or behind a firewall.</w:t>
      </w:r>
    </w:p>
    <w:p w:rsidR="00F971C7" w:rsidRDefault="00F971C7" w:rsidP="00555CAE">
      <w:r>
        <w:t>There are a number of ways of providing a different RAS Reference at runtime:</w:t>
      </w:r>
    </w:p>
    <w:p w:rsidR="00F971C7" w:rsidRDefault="00F971C7" w:rsidP="00555CAE">
      <w:r>
        <w:t>You can embed a new RAS reference within the operation itself</w:t>
      </w:r>
    </w:p>
    <w:p w:rsidR="00F971C7" w:rsidRDefault="00F971C7" w:rsidP="00555CAE">
      <w:r>
        <w:t>You can supply the name of a different RAS reference and assign it to an “override” flow variable (</w:t>
      </w:r>
      <w:proofErr w:type="spellStart"/>
      <w:r>
        <w:t>overrideJRAS</w:t>
      </w:r>
      <w:proofErr w:type="spellEnd"/>
      <w:r>
        <w:t xml:space="preserve"> for Java </w:t>
      </w:r>
      <w:proofErr w:type="spellStart"/>
      <w:r>
        <w:t>iActions</w:t>
      </w:r>
      <w:proofErr w:type="spellEnd"/>
      <w:r>
        <w:t xml:space="preserve"> and </w:t>
      </w:r>
      <w:proofErr w:type="spellStart"/>
      <w:r>
        <w:t>overrideNRAS</w:t>
      </w:r>
      <w:proofErr w:type="spellEnd"/>
      <w:r>
        <w:t xml:space="preserve"> for .NET </w:t>
      </w:r>
      <w:proofErr w:type="spellStart"/>
      <w:r>
        <w:t>iActions</w:t>
      </w:r>
      <w:proofErr w:type="spellEnd"/>
      <w:r>
        <w:t>).</w:t>
      </w:r>
    </w:p>
    <w:p w:rsidR="005D41D5" w:rsidRDefault="005D41D5" w:rsidP="00555CAE">
      <w:r>
        <w:t xml:space="preserve">With the override in place, </w:t>
      </w:r>
      <w:proofErr w:type="spellStart"/>
      <w:r>
        <w:t>iActions</w:t>
      </w:r>
      <w:proofErr w:type="spellEnd"/>
      <w:r>
        <w:t xml:space="preserve"> on the specified RAS are located and executed instead of those on the default RAS.</w:t>
      </w:r>
    </w:p>
    <w:p w:rsidR="005D41D5" w:rsidRDefault="005D41D5" w:rsidP="00555CAE">
      <w:r>
        <w:t xml:space="preserve">This is an extremely useful tool, allowing you to determine at runtime where to execute </w:t>
      </w:r>
      <w:proofErr w:type="spellStart"/>
      <w:r>
        <w:t>iActions</w:t>
      </w:r>
      <w:proofErr w:type="spellEnd"/>
      <w:r>
        <w:t xml:space="preserve"> on your network.</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88" type="#_x0000_t75" style="width:5in;height:269.4pt" o:ole="" o:bordertopcolor="this" o:borderleftcolor="this" o:borderbottomcolor="this" o:borderrightcolor="this">
            <v:imagedata r:id="rId139" o:title=""/>
            <w10:bordertop type="single" width="8"/>
            <w10:borderleft type="single" width="8"/>
            <w10:borderbottom type="single" width="8"/>
            <w10:borderright type="single" width="8"/>
          </v:shape>
          <o:OLEObject Type="Embed" ProgID="PowerPoint.Slide.12" ShapeID="_x0000_i1188" DrawAspect="Content" ObjectID="_1367754802" r:id="rId140"/>
        </w:object>
      </w:r>
    </w:p>
    <w:p w:rsidR="000F52CB" w:rsidRDefault="00443C48" w:rsidP="00555CAE">
      <w:r>
        <w:t>You can also provide overrides in Central.</w:t>
      </w:r>
    </w:p>
    <w:p w:rsidR="00443C48" w:rsidRDefault="00443C48" w:rsidP="00555CAE">
      <w:r>
        <w:t>In Central the approach is different. The override value is a different URL that is applied to an existing named RAS reference.</w:t>
      </w:r>
    </w:p>
    <w:p w:rsidR="00443C48" w:rsidRDefault="00443C48" w:rsidP="00555CAE">
      <w:r>
        <w:t>You do this in the Administration/Runtime Environment/Remote Action Service (RAS) Overrides tab.</w:t>
      </w:r>
    </w:p>
    <w:p w:rsidR="00443C48" w:rsidRDefault="00443C48" w:rsidP="00555CAE">
      <w:r>
        <w:t>The override remains in place until you remove it.</w:t>
      </w:r>
      <w:r w:rsidR="00BA1FD6">
        <w:t xml:space="preserve"> While it is in place, all references to a particular RAS are directed to the URL specified in the override.</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89" type="#_x0000_t75" style="width:5in;height:269.4pt" o:ole="" o:bordertopcolor="this" o:borderleftcolor="this" o:borderbottomcolor="this" o:borderrightcolor="this">
            <v:imagedata r:id="rId141" o:title=""/>
            <w10:bordertop type="single" width="8"/>
            <w10:borderleft type="single" width="8"/>
            <w10:borderbottom type="single" width="8"/>
            <w10:borderright type="single" width="8"/>
          </v:shape>
          <o:OLEObject Type="Embed" ProgID="PowerPoint.Slide.12" ShapeID="_x0000_i1189" DrawAspect="Content" ObjectID="_1367754803" r:id="rId142"/>
        </w:object>
      </w:r>
    </w:p>
    <w:p w:rsidR="000F52CB" w:rsidRDefault="00283E4F" w:rsidP="00555CAE">
      <w:r>
        <w:t>To change a default RAS for an operation in Studio, open the operation’s properties editor, then click and drag a RAS reference from Configuration/Remote Action Services to the globe icon in the properties editor. Then save and check in the operation.</w:t>
      </w:r>
    </w:p>
    <w:p w:rsidR="00283E4F" w:rsidRDefault="00283E4F" w:rsidP="00555CAE">
      <w:r>
        <w:t>Always make sure you are working with a copied operation when you change the default RAS.</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90" type="#_x0000_t75" style="width:5in;height:269.4pt" o:ole="" o:bordertopcolor="this" o:borderleftcolor="this" o:borderbottomcolor="this" o:borderrightcolor="this">
            <v:imagedata r:id="rId143" o:title=""/>
            <w10:bordertop type="single" width="8"/>
            <w10:borderleft type="single" width="8"/>
            <w10:borderbottom type="single" width="8"/>
            <w10:borderright type="single" width="8"/>
          </v:shape>
          <o:OLEObject Type="Embed" ProgID="PowerPoint.Slide.12" ShapeID="_x0000_i1190" DrawAspect="Content" ObjectID="_1367754804" r:id="rId144"/>
        </w:object>
      </w:r>
    </w:p>
    <w:p w:rsidR="000F52CB" w:rsidRDefault="00324ED9" w:rsidP="00555CAE">
      <w:r>
        <w:t xml:space="preserve">To provide a value for an override RAS, simply create an input for a step and name it </w:t>
      </w:r>
      <w:proofErr w:type="spellStart"/>
      <w:r>
        <w:t>overrideJRAS</w:t>
      </w:r>
      <w:proofErr w:type="spellEnd"/>
      <w:r>
        <w:t xml:space="preserve"> or </w:t>
      </w:r>
      <w:proofErr w:type="spellStart"/>
      <w:r>
        <w:t>overrideNRAS</w:t>
      </w:r>
      <w:proofErr w:type="spellEnd"/>
      <w:r>
        <w:t xml:space="preserve">, depending on whether you are </w:t>
      </w:r>
      <w:r w:rsidR="00B20D7F">
        <w:t xml:space="preserve">accessing Java or .NET </w:t>
      </w:r>
      <w:proofErr w:type="spellStart"/>
      <w:r w:rsidR="00B20D7F">
        <w:t>iActions</w:t>
      </w:r>
      <w:proofErr w:type="spellEnd"/>
      <w:r w:rsidR="00B20D7F">
        <w:t xml:space="preserve">. </w:t>
      </w:r>
      <w:proofErr w:type="gramStart"/>
      <w:r w:rsidR="00B20D7F">
        <w:t>Then simply the name of a RAS reference as the value of that input.</w:t>
      </w:r>
      <w:proofErr w:type="gramEnd"/>
    </w:p>
    <w:p w:rsidR="00B20D7F" w:rsidRDefault="00B20D7F" w:rsidP="00555CAE">
      <w:r>
        <w:t xml:space="preserve">Subsequently, </w:t>
      </w:r>
      <w:r w:rsidR="00672A19">
        <w:t xml:space="preserve">the step is directed to the </w:t>
      </w:r>
      <w:proofErr w:type="spellStart"/>
      <w:r w:rsidR="00672A19">
        <w:t>overrideRAS</w:t>
      </w:r>
      <w:proofErr w:type="spellEnd"/>
      <w:r w:rsidR="00672A19">
        <w:t>.</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91" type="#_x0000_t75" style="width:5in;height:269.4pt" o:ole="" o:bordertopcolor="this" o:borderleftcolor="this" o:borderbottomcolor="this" o:borderrightcolor="this">
            <v:imagedata r:id="rId145" o:title=""/>
            <w10:bordertop type="single" width="8"/>
            <w10:borderleft type="single" width="8"/>
            <w10:borderbottom type="single" width="8"/>
            <w10:borderright type="single" width="8"/>
          </v:shape>
          <o:OLEObject Type="Embed" ProgID="PowerPoint.Slide.12" ShapeID="_x0000_i1191" DrawAspect="Content" ObjectID="_1367754805" r:id="rId146"/>
        </w:object>
      </w:r>
    </w:p>
    <w:p w:rsidR="000F52CB" w:rsidRDefault="00497DCE" w:rsidP="00555CAE">
      <w:r>
        <w:t>One of the main advantages of the RAS architecture is the ability to easily create and deploy new content to the RAS.</w:t>
      </w:r>
    </w:p>
    <w:p w:rsidR="00497DCE" w:rsidRDefault="00497DCE" w:rsidP="00555CAE">
      <w:r>
        <w:t xml:space="preserve">Follow the instructions in the OO SDK guide for creating and packaging a JAR file or DLL that contains the </w:t>
      </w:r>
      <w:proofErr w:type="spellStart"/>
      <w:r>
        <w:t>iAction</w:t>
      </w:r>
      <w:proofErr w:type="spellEnd"/>
      <w:r>
        <w:t>(s) to deploy.</w:t>
      </w:r>
    </w:p>
    <w:p w:rsidR="00497DCE" w:rsidRDefault="00497DCE" w:rsidP="00555CAE">
      <w:r>
        <w:t>Once the new Java or .NET is packaged, copy the file to the RAS repository directory and restart the RSJRAS service.</w:t>
      </w:r>
    </w:p>
    <w:p w:rsidR="00497DCE" w:rsidRDefault="00497DCE" w:rsidP="00555CAE">
      <w:r>
        <w:t xml:space="preserve">Then in Studio, select a folder and under the File menu select Create Operations from the RAS. You can then select the </w:t>
      </w:r>
      <w:proofErr w:type="spellStart"/>
      <w:r>
        <w:t>iActions</w:t>
      </w:r>
      <w:proofErr w:type="spellEnd"/>
      <w:r>
        <w:t xml:space="preserve"> you want.</w:t>
      </w:r>
    </w:p>
    <w:p w:rsidR="00497DCE" w:rsidRDefault="00497DCE" w:rsidP="00555CAE">
      <w:r>
        <w:t xml:space="preserve">The new content is imported as individual operations for the </w:t>
      </w:r>
      <w:proofErr w:type="spellStart"/>
      <w:r>
        <w:t>iActions</w:t>
      </w:r>
      <w:proofErr w:type="spellEnd"/>
      <w:r>
        <w:t xml:space="preserve"> you selected, and these operations can then be used in flows.</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92" type="#_x0000_t75" style="width:5in;height:269.4pt" o:ole="" o:bordertopcolor="this" o:borderleftcolor="this" o:borderbottomcolor="this" o:borderrightcolor="this">
            <v:imagedata r:id="rId147" o:title=""/>
            <w10:bordertop type="single" width="8"/>
            <w10:borderleft type="single" width="8"/>
            <w10:borderbottom type="single" width="8"/>
            <w10:borderright type="single" width="8"/>
          </v:shape>
          <o:OLEObject Type="Embed" ProgID="PowerPoint.Slide.12" ShapeID="_x0000_i1192" DrawAspect="Content" ObjectID="_1367754806" r:id="rId148"/>
        </w:object>
      </w:r>
    </w:p>
    <w:p w:rsidR="000F52CB" w:rsidRDefault="00F6707A" w:rsidP="00555CAE">
      <w:r>
        <w:t>The slide shows the process of adding a new JAR file to the OO RAS repository and then restarting the RSJRAS service.</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93" type="#_x0000_t75" style="width:5in;height:269.4pt" o:ole="" o:bordertopcolor="this" o:borderleftcolor="this" o:borderbottomcolor="this" o:borderrightcolor="this">
            <v:imagedata r:id="rId149" o:title=""/>
            <w10:bordertop type="single" width="8"/>
            <w10:borderleft type="single" width="8"/>
            <w10:borderbottom type="single" width="8"/>
            <w10:borderright type="single" width="8"/>
          </v:shape>
          <o:OLEObject Type="Embed" ProgID="PowerPoint.Slide.12" ShapeID="_x0000_i1193" DrawAspect="Content" ObjectID="_1367754807" r:id="rId150"/>
        </w:object>
      </w:r>
    </w:p>
    <w:p w:rsidR="000F52CB" w:rsidRDefault="00F6707A" w:rsidP="00555CAE">
      <w:r>
        <w:t xml:space="preserve">Once the new content is deployed to the RAS, </w:t>
      </w:r>
      <w:proofErr w:type="gramStart"/>
      <w:r>
        <w:t>this slide shows</w:t>
      </w:r>
      <w:proofErr w:type="gramEnd"/>
      <w:r>
        <w:t xml:space="preserve"> the steps to create operations from the deployed </w:t>
      </w:r>
      <w:proofErr w:type="spellStart"/>
      <w:r>
        <w:t>iActions</w:t>
      </w:r>
      <w:proofErr w:type="spellEnd"/>
      <w:r>
        <w:t>.</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94" type="#_x0000_t75" style="width:5in;height:269.4pt" o:ole="" o:bordertopcolor="this" o:borderleftcolor="this" o:borderbottomcolor="this" o:borderrightcolor="this">
            <v:imagedata r:id="rId151" o:title=""/>
            <w10:bordertop type="single" width="8"/>
            <w10:borderleft type="single" width="8"/>
            <w10:borderbottom type="single" width="8"/>
            <w10:borderright type="single" width="8"/>
          </v:shape>
          <o:OLEObject Type="Embed" ProgID="PowerPoint.Slide.12" ShapeID="_x0000_i1194" DrawAspect="Content" ObjectID="_1367754808" r:id="rId152"/>
        </w:object>
      </w:r>
    </w:p>
    <w:p w:rsidR="000F52CB" w:rsidRDefault="00FE0C5F" w:rsidP="00555CAE">
      <w:r>
        <w:t>There are a number of important files for maintaining a RAS, as shown on this slide.</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95" type="#_x0000_t75" style="width:5in;height:269.4pt" o:ole="" o:bordertopcolor="this" o:borderleftcolor="this" o:borderbottomcolor="this" o:borderrightcolor="this">
            <v:imagedata r:id="rId153" o:title=""/>
            <w10:bordertop type="single" width="8"/>
            <w10:borderleft type="single" width="8"/>
            <w10:borderbottom type="single" width="8"/>
            <w10:borderright type="single" width="8"/>
          </v:shape>
          <o:OLEObject Type="Embed" ProgID="PowerPoint.Slide.12" ShapeID="_x0000_i1195" DrawAspect="Content" ObjectID="_1367754809" r:id="rId154"/>
        </w:object>
      </w:r>
    </w:p>
    <w:p w:rsidR="000F52CB" w:rsidRDefault="00B000A3" w:rsidP="00555CAE">
      <w:r>
        <w:t xml:space="preserve">In the </w:t>
      </w:r>
      <w:proofErr w:type="spellStart"/>
      <w:r>
        <w:t>weapp</w:t>
      </w:r>
      <w:proofErr w:type="spellEnd"/>
      <w:r>
        <w:t>/conf directory you will find the files listed above.</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200" type="#_x0000_t75" style="width:5in;height:269.4pt" o:ole="" o:bordertopcolor="this" o:borderleftcolor="this" o:borderbottomcolor="this" o:borderrightcolor="this">
            <v:imagedata r:id="rId155" o:title=""/>
            <w10:bordertop type="single" width="8"/>
            <w10:borderleft type="single" width="8"/>
            <w10:borderbottom type="single" width="8"/>
            <w10:borderright type="single" width="8"/>
          </v:shape>
          <o:OLEObject Type="Embed" ProgID="PowerPoint.Slide.12" ShapeID="_x0000_i1200" DrawAspect="Content" ObjectID="_1367754810" r:id="rId156"/>
        </w:object>
      </w:r>
    </w:p>
    <w:p w:rsidR="000F52CB" w:rsidRDefault="00C85D41" w:rsidP="00555CAE">
      <w:r>
        <w:t>Disabling client authentication allows you to directly communicate with the RAS with a web browser for development and debugging.</w:t>
      </w:r>
    </w:p>
    <w:p w:rsidR="0089131E" w:rsidRDefault="0089131E" w:rsidP="00555CAE">
      <w:r>
        <w:t>The slide outlines the process for adding a client certificate, editing the jetty.xml file, and restarting the RSJRAS service.</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96" type="#_x0000_t75" style="width:5in;height:269.4pt" o:ole="" o:bordertopcolor="this" o:borderleftcolor="this" o:borderbottomcolor="this" o:borderrightcolor="this">
            <v:imagedata r:id="rId157" o:title=""/>
            <w10:bordertop type="single" width="8"/>
            <w10:borderleft type="single" width="8"/>
            <w10:borderbottom type="single" width="8"/>
            <w10:borderright type="single" width="8"/>
          </v:shape>
          <o:OLEObject Type="Embed" ProgID="PowerPoint.Slide.12" ShapeID="_x0000_i1196" DrawAspect="Content" ObjectID="_1367754811" r:id="rId158"/>
        </w:object>
      </w:r>
    </w:p>
    <w:p w:rsidR="007E4732" w:rsidRDefault="007E4732" w:rsidP="007E4732">
      <w:r>
        <w:t>You can also enable remote debugging as shown on the slide.</w:t>
      </w:r>
    </w:p>
    <w:p w:rsidR="007E4732" w:rsidRDefault="007E4732" w:rsidP="007E4732">
      <w:r>
        <w:t>Note that the debug levels are cumulative – that is, to enable level 6 you would need to have all other levels through 5 also enabled.</w:t>
      </w:r>
    </w:p>
    <w:p w:rsidR="004B1912" w:rsidRDefault="004B1912" w:rsidP="007E4732"/>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97" type="#_x0000_t75" style="width:5in;height:269.4pt" o:ole="" o:bordertopcolor="this" o:borderleftcolor="this" o:borderbottomcolor="this" o:borderrightcolor="this">
            <v:imagedata r:id="rId159" o:title=""/>
            <w10:bordertop type="single" width="8"/>
            <w10:borderleft type="single" width="8"/>
            <w10:borderbottom type="single" width="8"/>
            <w10:borderright type="single" width="8"/>
          </v:shape>
          <o:OLEObject Type="Embed" ProgID="PowerPoint.Slide.12" ShapeID="_x0000_i1197" DrawAspect="Content" ObjectID="_1367754812" r:id="rId160"/>
        </w:object>
      </w:r>
    </w:p>
    <w:p w:rsidR="004B1912" w:rsidRDefault="004B1912" w:rsidP="004B1912">
      <w:r>
        <w:t xml:space="preserve">Remote Action Service is a key component of Operations Orchestration, and understanding how it works is </w:t>
      </w:r>
      <w:proofErr w:type="gramStart"/>
      <w:r>
        <w:t>key</w:t>
      </w:r>
      <w:proofErr w:type="gramEnd"/>
      <w:r>
        <w:t xml:space="preserve"> to your work as a flow author in OO.</w:t>
      </w:r>
    </w:p>
    <w:p w:rsidR="000F52CB" w:rsidRDefault="000F52CB" w:rsidP="00555CAE"/>
    <w:p w:rsidR="000F52CB" w:rsidRDefault="000F52CB">
      <w:pPr>
        <w:spacing w:after="0"/>
        <w:ind w:left="0"/>
      </w:pPr>
      <w:r>
        <w:br w:type="page"/>
      </w:r>
    </w:p>
    <w:p w:rsidR="000F52CB" w:rsidRDefault="000F52CB" w:rsidP="00555CAE">
      <w:r w:rsidRPr="000F52CB">
        <w:object w:dxaOrig="7203" w:dyaOrig="5391">
          <v:shape id="_x0000_i1198" type="#_x0000_t75" style="width:5in;height:269.4pt" o:ole="" o:bordertopcolor="this" o:borderleftcolor="this" o:borderbottomcolor="this" o:borderrightcolor="this">
            <v:imagedata r:id="rId161" o:title=""/>
            <w10:bordertop type="single" width="8"/>
            <w10:borderleft type="single" width="8"/>
            <w10:borderbottom type="single" width="8"/>
            <w10:borderright type="single" width="8"/>
          </v:shape>
          <o:OLEObject Type="Embed" ProgID="PowerPoint.Slide.12" ShapeID="_x0000_i1198" DrawAspect="Content" ObjectID="_1367754813" r:id="rId162"/>
        </w:object>
      </w:r>
    </w:p>
    <w:p w:rsidR="0038501E" w:rsidRDefault="00B22DFB" w:rsidP="00555CAE">
      <w:r>
        <w:t>Refer to the Lab Guide for the Remote Action Service exercises.</w:t>
      </w:r>
    </w:p>
    <w:p w:rsidR="00814E5E" w:rsidRDefault="00814E5E">
      <w:pPr>
        <w:spacing w:after="0"/>
        <w:ind w:left="0"/>
      </w:pPr>
      <w:r>
        <w:br w:type="page"/>
      </w:r>
    </w:p>
    <w:p w:rsidR="00814E5E" w:rsidRDefault="00814E5E" w:rsidP="00814E5E">
      <w:pPr>
        <w:pStyle w:val="Heading1"/>
      </w:pPr>
      <w:r>
        <w:lastRenderedPageBreak/>
        <w:t>Controlling Access to OO Objects</w:t>
      </w:r>
    </w:p>
    <w:p w:rsidR="00814E5E" w:rsidRDefault="008F1918" w:rsidP="00814E5E">
      <w:r>
        <w:pict>
          <v:shape id="_x0000_i1105" type="#_x0000_t75" style="width:5in;height:270pt" o:bordertopcolor="this" o:borderleftcolor="this" o:borderbottomcolor="this" o:borderrightcolor="this">
            <v:imagedata r:id="rId163" o:title=""/>
            <w10:bordertop type="single" width="8"/>
            <w10:borderleft type="single" width="8"/>
            <w10:borderbottom type="single" width="8"/>
            <w10:borderright type="single" width="8"/>
          </v:shape>
        </w:pict>
      </w:r>
    </w:p>
    <w:p w:rsidR="00814E5E" w:rsidRPr="00C40765" w:rsidRDefault="00814E5E" w:rsidP="00814E5E">
      <w:r w:rsidRPr="00C40765">
        <w:t>In this section you will learn how to control access to objects in the Operations Orchestration Library.</w:t>
      </w:r>
    </w:p>
    <w:p w:rsidR="00814E5E" w:rsidRDefault="00814E5E" w:rsidP="00814E5E"/>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06" type="#_x0000_t75" style="width:5in;height:270pt" o:bordertopcolor="this" o:borderleftcolor="this" o:borderbottomcolor="this" o:borderrightcolor="this">
            <v:imagedata r:id="rId164" o:title=""/>
            <w10:bordertop type="single" width="8"/>
            <w10:borderleft type="single" width="8"/>
            <w10:borderbottom type="single" width="8"/>
            <w10:borderright type="single" width="8"/>
          </v:shape>
        </w:pict>
      </w:r>
    </w:p>
    <w:p w:rsidR="00814E5E" w:rsidRPr="00C40765" w:rsidRDefault="00814E5E" w:rsidP="00814E5E">
      <w:r w:rsidRPr="00C40765">
        <w:t xml:space="preserve">Here you will learn how to control access to folders, flows, operations, and configuration items using properties in the OO Library. </w:t>
      </w:r>
    </w:p>
    <w:p w:rsidR="00814E5E" w:rsidRPr="00C40765" w:rsidRDefault="00814E5E" w:rsidP="00814E5E">
      <w:r w:rsidRPr="00C40765">
        <w:t>You will learn about read, write, execute, and link to permissions and see how changes to access control are reflected in Central and Studio.</w:t>
      </w:r>
    </w:p>
    <w:p w:rsidR="00814E5E" w:rsidRDefault="00814E5E" w:rsidP="00814E5E">
      <w:r w:rsidRPr="00C40765">
        <w:t>You will learn how to use a gated transition to control which group can execute a step in a flow and how to hand off a flow run to another group.</w:t>
      </w:r>
    </w:p>
    <w:p w:rsidR="00814E5E" w:rsidRDefault="00814E5E" w:rsidP="00814E5E"/>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07" type="#_x0000_t75" style="width:5in;height:270pt" o:bordertopcolor="this" o:borderleftcolor="this" o:borderbottomcolor="this" o:borderrightcolor="this">
            <v:imagedata r:id="rId165" o:title=""/>
            <w10:bordertop type="single" width="8"/>
            <w10:borderleft type="single" width="8"/>
            <w10:borderbottom type="single" width="8"/>
            <w10:borderright type="single" width="8"/>
          </v:shape>
        </w:pict>
      </w:r>
    </w:p>
    <w:p w:rsidR="00814E5E" w:rsidRPr="00C40765" w:rsidRDefault="00814E5E" w:rsidP="00814E5E">
      <w:r w:rsidRPr="00C40765">
        <w:t>Permissions define access rights to OO objects: folders, flows, operations, and system accounts.</w:t>
      </w:r>
    </w:p>
    <w:p w:rsidR="00814E5E" w:rsidRPr="00C40765" w:rsidRDefault="00814E5E" w:rsidP="00814E5E">
      <w:r w:rsidRPr="00C40765">
        <w:t>Permissions are always assigned to groups, not users, following the OO authentication and security model that states that capabilities in OO are assigned to groups, and members of a particular group inherit the capabilities assigned to the group.</w:t>
      </w:r>
    </w:p>
    <w:p w:rsidR="00814E5E" w:rsidRPr="00C40765" w:rsidRDefault="00814E5E" w:rsidP="00814E5E">
      <w:r w:rsidRPr="00C40765">
        <w:t>The available permissions are:</w:t>
      </w:r>
    </w:p>
    <w:p w:rsidR="00814E5E" w:rsidRPr="00C40765" w:rsidRDefault="00814E5E" w:rsidP="00814E5E">
      <w:pPr>
        <w:pStyle w:val="Bullet1"/>
      </w:pPr>
      <w:r w:rsidRPr="00C40765">
        <w:t>Read – The author can see an object in studio, and the user can see it in Central</w:t>
      </w:r>
    </w:p>
    <w:p w:rsidR="00814E5E" w:rsidRPr="00C40765" w:rsidRDefault="00814E5E" w:rsidP="00814E5E">
      <w:pPr>
        <w:pStyle w:val="Bullet1"/>
      </w:pPr>
      <w:r w:rsidRPr="00C40765">
        <w:t>Write – The author can modify or delete an object</w:t>
      </w:r>
    </w:p>
    <w:p w:rsidR="00814E5E" w:rsidRPr="00C40765" w:rsidRDefault="00814E5E" w:rsidP="00814E5E">
      <w:pPr>
        <w:pStyle w:val="Bullet1"/>
      </w:pPr>
      <w:r w:rsidRPr="00C40765">
        <w:t>Execute – the user can start a flow run in Central or Studio – that user must have read-write access to all objects in the flow</w:t>
      </w:r>
    </w:p>
    <w:p w:rsidR="00814E5E" w:rsidRDefault="00814E5E" w:rsidP="00814E5E">
      <w:pPr>
        <w:pStyle w:val="Bullet1"/>
      </w:pPr>
      <w:r w:rsidRPr="00C40765">
        <w:t xml:space="preserve">Link to – An author can use an object in a flow, such as creating a step from an operation or </w:t>
      </w:r>
      <w:proofErr w:type="spellStart"/>
      <w:r w:rsidRPr="00C40765">
        <w:t>subflow</w:t>
      </w:r>
      <w:proofErr w:type="spellEnd"/>
    </w:p>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08" type="#_x0000_t75" style="width:5in;height:270pt" o:bordertopcolor="this" o:borderleftcolor="this" o:borderbottomcolor="this" o:borderrightcolor="this">
            <v:imagedata r:id="rId166" o:title=""/>
            <w10:bordertop type="single" width="8"/>
            <w10:borderleft type="single" width="8"/>
            <w10:borderbottom type="single" width="8"/>
            <w10:borderright type="single" width="8"/>
          </v:shape>
        </w:pict>
      </w:r>
    </w:p>
    <w:p w:rsidR="00814E5E" w:rsidRPr="009F58A7" w:rsidRDefault="00814E5E" w:rsidP="00814E5E">
      <w:proofErr w:type="gramStart"/>
      <w:r w:rsidRPr="009F58A7">
        <w:t>To assign permissions, right-click the object in the library and select Permissions.</w:t>
      </w:r>
      <w:proofErr w:type="gramEnd"/>
    </w:p>
    <w:p w:rsidR="00814E5E" w:rsidRPr="009F58A7" w:rsidRDefault="00814E5E" w:rsidP="00814E5E">
      <w:r w:rsidRPr="009F58A7">
        <w:t xml:space="preserve">Then assign the permissions as needed to the </w:t>
      </w:r>
      <w:proofErr w:type="spellStart"/>
      <w:r w:rsidRPr="009F58A7">
        <w:t>availale</w:t>
      </w:r>
      <w:proofErr w:type="spellEnd"/>
      <w:r w:rsidRPr="009F58A7">
        <w:t xml:space="preserve"> groups.</w:t>
      </w:r>
    </w:p>
    <w:p w:rsidR="00814E5E" w:rsidRPr="009F58A7" w:rsidRDefault="00814E5E" w:rsidP="00814E5E">
      <w:r w:rsidRPr="009F58A7">
        <w:t>Note that all groups defined in Central will be displayed in the Permissions dialog box, allowing you to assign read, write, execute, or link to permissions to any group you choose in any combination that makes sense for your environment.</w:t>
      </w:r>
    </w:p>
    <w:p w:rsidR="00814E5E" w:rsidRDefault="00814E5E" w:rsidP="00814E5E">
      <w:r w:rsidRPr="009F58A7">
        <w:t xml:space="preserve">The default permission for objects in the Library is read-write-execute-link to for </w:t>
      </w:r>
      <w:proofErr w:type="gramStart"/>
      <w:r w:rsidRPr="009F58A7">
        <w:t>EVERYBODY,</w:t>
      </w:r>
      <w:proofErr w:type="gramEnd"/>
      <w:r w:rsidRPr="009F58A7">
        <w:t xml:space="preserve"> or essentially all users in the system.</w:t>
      </w:r>
    </w:p>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09" type="#_x0000_t75" style="width:5in;height:270pt" o:bordertopcolor="this" o:borderleftcolor="this" o:borderbottomcolor="this" o:borderrightcolor="this">
            <v:imagedata r:id="rId167" o:title=""/>
            <w10:bordertop type="single" width="8"/>
            <w10:borderleft type="single" width="8"/>
            <w10:borderbottom type="single" width="8"/>
            <w10:borderright type="single" width="8"/>
          </v:shape>
        </w:pict>
      </w:r>
    </w:p>
    <w:p w:rsidR="00814E5E" w:rsidRPr="009F58A7" w:rsidRDefault="00814E5E" w:rsidP="00814E5E">
      <w:r w:rsidRPr="009F58A7">
        <w:t>The slide shows what happens when a particular object is hidden from a particular group’s view – users of that group see a message saying they don’t have permission to execute a flow in this example.</w:t>
      </w:r>
    </w:p>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10" type="#_x0000_t75" style="width:5in;height:270pt" o:bordertopcolor="this" o:borderleftcolor="this" o:borderbottomcolor="this" o:borderrightcolor="this">
            <v:imagedata r:id="rId168" o:title=""/>
            <w10:bordertop type="single" width="8"/>
            <w10:borderleft type="single" width="8"/>
            <w10:borderbottom type="single" width="8"/>
            <w10:borderright type="single" width="8"/>
          </v:shape>
        </w:pict>
      </w:r>
    </w:p>
    <w:p w:rsidR="00814E5E" w:rsidRPr="0097128B" w:rsidRDefault="00814E5E" w:rsidP="00814E5E">
      <w:r w:rsidRPr="0097128B">
        <w:t>A Gated Transition allows you to control who can run subsequent steps in a flow.</w:t>
      </w:r>
    </w:p>
    <w:p w:rsidR="00814E5E" w:rsidRPr="0097128B" w:rsidRDefault="00814E5E" w:rsidP="00814E5E">
      <w:r w:rsidRPr="0097128B">
        <w:t xml:space="preserve">With </w:t>
      </w:r>
      <w:proofErr w:type="gramStart"/>
      <w:r w:rsidRPr="0097128B">
        <w:t>a  gated</w:t>
      </w:r>
      <w:proofErr w:type="gramEnd"/>
      <w:r w:rsidRPr="0097128B">
        <w:t xml:space="preserve"> transition you can select the group that is permitted to execute the next step(s) in the flow or hand off a flow run to another user.</w:t>
      </w:r>
    </w:p>
    <w:p w:rsidR="00814E5E" w:rsidRPr="0097128B" w:rsidRDefault="00814E5E" w:rsidP="00814E5E">
      <w:r w:rsidRPr="0097128B">
        <w:t>Email is the default method for handing off a flow run. The user receives an email with a link to continue the flow run. The user clicks the link, logs in if necessary, and continues the flow run.</w:t>
      </w:r>
    </w:p>
    <w:p w:rsidR="00814E5E" w:rsidRDefault="00814E5E" w:rsidP="00814E5E">
      <w:r w:rsidRPr="0097128B">
        <w:t>This is all reflected in Central’s Current Runs tab, which provides a nice interface for taking control of handed off flow runs, among other useful tasks.</w:t>
      </w:r>
    </w:p>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11" type="#_x0000_t75" style="width:5in;height:270pt" o:bordertopcolor="this" o:borderleftcolor="this" o:borderbottomcolor="this" o:borderrightcolor="this">
            <v:imagedata r:id="rId169" o:title=""/>
            <w10:bordertop type="single" width="8"/>
            <w10:borderleft type="single" width="8"/>
            <w10:borderbottom type="single" width="8"/>
            <w10:borderright type="single" width="8"/>
          </v:shape>
        </w:pict>
      </w:r>
    </w:p>
    <w:p w:rsidR="00814E5E" w:rsidRPr="0097128B" w:rsidRDefault="00814E5E" w:rsidP="00814E5E">
      <w:r w:rsidRPr="0097128B">
        <w:t>To specify a gated transition, double-click the transition and select Check user’s groups. Then select the group that is allowed to complete the next step from the pull down menu.</w:t>
      </w:r>
    </w:p>
    <w:p w:rsidR="00814E5E" w:rsidRDefault="00814E5E" w:rsidP="00814E5E">
      <w:r w:rsidRPr="0097128B">
        <w:t>Once a gated transition is specified, its arrow becomes red when it is displayed in Central or Studio.</w:t>
      </w:r>
    </w:p>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12" type="#_x0000_t75" style="width:5in;height:270pt" o:bordertopcolor="this" o:borderleftcolor="this" o:borderbottomcolor="this" o:borderrightcolor="this">
            <v:imagedata r:id="rId170" o:title=""/>
            <w10:bordertop type="single" width="8"/>
            <w10:borderleft type="single" width="8"/>
            <w10:borderbottom type="single" width="8"/>
            <w10:borderright type="single" width="8"/>
          </v:shape>
        </w:pict>
      </w:r>
    </w:p>
    <w:p w:rsidR="00814E5E" w:rsidRPr="0097128B" w:rsidRDefault="00814E5E" w:rsidP="00814E5E">
      <w:r w:rsidRPr="0097128B">
        <w:t>When the flow is run, an email is generated from the Security Clearance dialog box. That email can be addressed to a user that belongs to the required group, and the email contains a link that will resume the flow run.</w:t>
      </w:r>
    </w:p>
    <w:p w:rsidR="00814E5E" w:rsidRDefault="00814E5E" w:rsidP="00814E5E">
      <w:r w:rsidRPr="0097128B">
        <w:t>If the user is not logged into Central upon clicking the link, the user will need to log in and then proceed with the flow run. The flow run proceeds automatically once user authentication is completed.</w:t>
      </w:r>
    </w:p>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13" type="#_x0000_t75" style="width:5in;height:270pt" o:bordertopcolor="this" o:borderleftcolor="this" o:borderbottomcolor="this" o:borderrightcolor="this">
            <v:imagedata r:id="rId171" o:title=""/>
            <w10:bordertop type="single" width="8"/>
            <w10:borderleft type="single" width="8"/>
            <w10:borderbottom type="single" width="8"/>
            <w10:borderright type="single" width="8"/>
          </v:shape>
        </w:pict>
      </w:r>
    </w:p>
    <w:p w:rsidR="00814E5E" w:rsidRPr="0097128B" w:rsidRDefault="00814E5E" w:rsidP="00814E5E">
      <w:r w:rsidRPr="0097128B">
        <w:t>The slide shows how the flow run continues in Central once it is handed off to a user who has logged into Central to continue the flow run.</w:t>
      </w:r>
    </w:p>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14" type="#_x0000_t75" style="width:5in;height:270pt" o:bordertopcolor="this" o:borderleftcolor="this" o:borderbottomcolor="this" o:borderrightcolor="this">
            <v:imagedata r:id="rId172" o:title=""/>
            <w10:bordertop type="single" width="8"/>
            <w10:borderleft type="single" width="8"/>
            <w10:borderbottom type="single" width="8"/>
            <w10:borderright type="single" width="8"/>
          </v:shape>
        </w:pict>
      </w:r>
    </w:p>
    <w:p w:rsidR="00814E5E" w:rsidRPr="0097128B" w:rsidRDefault="00814E5E" w:rsidP="00814E5E">
      <w:r w:rsidRPr="0097128B">
        <w:t>You can also simply hand off a flow run to another user without specifying a particular group.</w:t>
      </w:r>
    </w:p>
    <w:p w:rsidR="00814E5E" w:rsidRPr="0097128B" w:rsidRDefault="00814E5E" w:rsidP="00814E5E">
      <w:r w:rsidRPr="0097128B">
        <w:t xml:space="preserve">Select Hand off in the transition’s </w:t>
      </w:r>
      <w:proofErr w:type="spellStart"/>
      <w:r w:rsidRPr="0097128B">
        <w:t>inspevtor</w:t>
      </w:r>
      <w:proofErr w:type="spellEnd"/>
      <w:r w:rsidRPr="0097128B">
        <w:t xml:space="preserve"> window.</w:t>
      </w:r>
    </w:p>
    <w:p w:rsidR="00814E5E" w:rsidRDefault="00814E5E" w:rsidP="00814E5E">
      <w:r w:rsidRPr="0097128B">
        <w:t>When this is checked, the arrow becomes a grey outline in Studio and Central.</w:t>
      </w:r>
    </w:p>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15" type="#_x0000_t75" style="width:5in;height:270pt" o:bordertopcolor="this" o:borderleftcolor="this" o:borderbottomcolor="this" o:borderrightcolor="this">
            <v:imagedata r:id="rId173" o:title=""/>
            <w10:bordertop type="single" width="8"/>
            <w10:borderleft type="single" width="8"/>
            <w10:borderbottom type="single" width="8"/>
            <w10:borderright type="single" width="8"/>
          </v:shape>
        </w:pict>
      </w:r>
    </w:p>
    <w:p w:rsidR="00814E5E" w:rsidRPr="0097128B" w:rsidRDefault="00814E5E" w:rsidP="00814E5E">
      <w:r w:rsidRPr="0097128B">
        <w:t xml:space="preserve">When that transition is reached, the Hand </w:t>
      </w:r>
      <w:proofErr w:type="gramStart"/>
      <w:r w:rsidRPr="0097128B">
        <w:t>Off</w:t>
      </w:r>
      <w:proofErr w:type="gramEnd"/>
      <w:r w:rsidRPr="0097128B">
        <w:t xml:space="preserve"> Point is generated. At this point you can either hand off or continue the run.</w:t>
      </w:r>
    </w:p>
    <w:p w:rsidR="00814E5E" w:rsidRDefault="00814E5E" w:rsidP="00814E5E">
      <w:r w:rsidRPr="0097128B">
        <w:t>Handing off generates an email, like the one generated when checking groups.</w:t>
      </w:r>
    </w:p>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16" type="#_x0000_t75" style="width:5in;height:270pt" o:bordertopcolor="this" o:borderleftcolor="this" o:borderbottomcolor="this" o:borderrightcolor="this">
            <v:imagedata r:id="rId174" o:title=""/>
            <w10:bordertop type="single" width="8"/>
            <w10:borderleft type="single" width="8"/>
            <w10:borderbottom type="single" width="8"/>
            <w10:borderright type="single" width="8"/>
          </v:shape>
        </w:pict>
      </w:r>
    </w:p>
    <w:p w:rsidR="00814E5E" w:rsidRPr="0097128B" w:rsidRDefault="00814E5E" w:rsidP="00814E5E">
      <w:r w:rsidRPr="0097128B">
        <w:t xml:space="preserve">Permissions and gated transitions are powerful tools that allow you to </w:t>
      </w:r>
      <w:proofErr w:type="gramStart"/>
      <w:r w:rsidRPr="0097128B">
        <w:t>implemented</w:t>
      </w:r>
      <w:proofErr w:type="gramEnd"/>
      <w:r w:rsidRPr="0097128B">
        <w:t xml:space="preserve"> an advanced security scheme for your flows.</w:t>
      </w:r>
    </w:p>
    <w:p w:rsidR="00814E5E" w:rsidRPr="0097128B" w:rsidRDefault="00814E5E" w:rsidP="00814E5E">
      <w:r w:rsidRPr="0097128B">
        <w:t>Permissions pertain to the permissions specified in the flow library – read, write, execute, and link to.</w:t>
      </w:r>
    </w:p>
    <w:p w:rsidR="00814E5E" w:rsidRPr="0097128B" w:rsidRDefault="00814E5E" w:rsidP="00814E5E">
      <w:r w:rsidRPr="0097128B">
        <w:t>Gated transitions control which groups can execute subsequent steps in a flow.</w:t>
      </w:r>
    </w:p>
    <w:p w:rsidR="00814E5E" w:rsidRPr="0097128B" w:rsidRDefault="00814E5E" w:rsidP="00814E5E">
      <w:r w:rsidRPr="0097128B">
        <w:t>You can also hand off a flow run to another user.</w:t>
      </w:r>
    </w:p>
    <w:p w:rsidR="00814E5E" w:rsidRDefault="00814E5E" w:rsidP="00814E5E">
      <w:r w:rsidRPr="0097128B">
        <w:t>Gated transitions are reflected in the Current Runs tab, which provides an interface for managing flow runs.</w:t>
      </w:r>
    </w:p>
    <w:p w:rsidR="00814E5E" w:rsidRDefault="00814E5E" w:rsidP="00814E5E"/>
    <w:p w:rsidR="00814E5E" w:rsidRDefault="00814E5E" w:rsidP="00814E5E"/>
    <w:p w:rsidR="00814E5E" w:rsidRDefault="00814E5E" w:rsidP="00814E5E"/>
    <w:p w:rsidR="00814E5E" w:rsidRDefault="00814E5E" w:rsidP="00814E5E"/>
    <w:p w:rsidR="00814E5E" w:rsidRDefault="00814E5E" w:rsidP="00814E5E">
      <w:r>
        <w:br w:type="page"/>
      </w:r>
      <w:r w:rsidR="008F1918">
        <w:lastRenderedPageBreak/>
        <w:pict>
          <v:shape id="_x0000_i1117" type="#_x0000_t75" style="width:5in;height:270pt" o:bordertopcolor="this" o:borderleftcolor="this" o:borderbottomcolor="this" o:borderrightcolor="this">
            <v:imagedata r:id="rId175" o:title=""/>
            <w10:bordertop type="single" width="8"/>
            <w10:borderleft type="single" width="8"/>
            <w10:borderbottom type="single" width="8"/>
            <w10:borderright type="single" width="8"/>
          </v:shape>
        </w:pict>
      </w:r>
    </w:p>
    <w:p w:rsidR="00814E5E" w:rsidRDefault="00814E5E" w:rsidP="00814E5E"/>
    <w:p w:rsidR="00814E5E" w:rsidRDefault="00814E5E" w:rsidP="00814E5E"/>
    <w:p w:rsidR="00814E5E" w:rsidRDefault="00814E5E" w:rsidP="00814E5E"/>
    <w:p w:rsidR="00816B84" w:rsidRDefault="00816B84">
      <w:pPr>
        <w:spacing w:after="0"/>
        <w:ind w:left="0"/>
      </w:pPr>
      <w:r>
        <w:br w:type="page"/>
      </w:r>
    </w:p>
    <w:p w:rsidR="00816B84" w:rsidRDefault="00816B84" w:rsidP="00816B84">
      <w:pPr>
        <w:pStyle w:val="Heading1"/>
      </w:pPr>
      <w:r>
        <w:lastRenderedPageBreak/>
        <w:t xml:space="preserve">Persisting Data </w:t>
      </w:r>
      <w:proofErr w:type="gramStart"/>
      <w:r>
        <w:t>Across</w:t>
      </w:r>
      <w:proofErr w:type="gramEnd"/>
      <w:r>
        <w:t xml:space="preserve"> Flow Runs</w:t>
      </w:r>
    </w:p>
    <w:p w:rsidR="00816B84" w:rsidRDefault="008F1918" w:rsidP="00816B84">
      <w:r>
        <w:pict>
          <v:shape id="_x0000_i1118" type="#_x0000_t75" style="width:5in;height:270pt" o:bordertopcolor="this" o:borderleftcolor="this" o:borderbottomcolor="this" o:borderrightcolor="this">
            <v:imagedata r:id="rId176" o:title=""/>
            <w10:bordertop type="single" width="8"/>
            <w10:borderleft type="single" width="8"/>
            <w10:borderbottom type="single" width="8"/>
            <w10:borderright type="single" width="8"/>
          </v:shape>
        </w:pict>
      </w:r>
    </w:p>
    <w:p w:rsidR="00816B84" w:rsidRPr="00A1135E" w:rsidRDefault="00816B84" w:rsidP="00816B84">
      <w:r w:rsidRPr="00A1135E">
        <w:t>In this section you will learn various ways of making flow data persistent, or available, across different flow runs.</w:t>
      </w:r>
    </w:p>
    <w:p w:rsidR="00816B84" w:rsidRDefault="00816B84" w:rsidP="00816B84"/>
    <w:p w:rsidR="00816B84" w:rsidRDefault="00816B84" w:rsidP="00816B84"/>
    <w:p w:rsidR="00816B84" w:rsidRDefault="00816B84" w:rsidP="00816B84"/>
    <w:p w:rsidR="00816B84" w:rsidRDefault="00816B84" w:rsidP="00816B84">
      <w:r>
        <w:br w:type="page"/>
      </w:r>
      <w:r w:rsidR="008F1918">
        <w:lastRenderedPageBreak/>
        <w:pict>
          <v:shape id="_x0000_i1119" type="#_x0000_t75" style="width:5in;height:270pt" o:bordertopcolor="this" o:borderleftcolor="this" o:borderbottomcolor="this" o:borderrightcolor="this">
            <v:imagedata r:id="rId177" o:title=""/>
            <w10:bordertop type="single" width="8"/>
            <w10:borderleft type="single" width="8"/>
            <w10:borderbottom type="single" width="8"/>
            <w10:borderright type="single" width="8"/>
          </v:shape>
        </w:pict>
      </w:r>
    </w:p>
    <w:p w:rsidR="00816B84" w:rsidRPr="00A1135E" w:rsidRDefault="00816B84" w:rsidP="00816B84">
      <w:r w:rsidRPr="00A1135E">
        <w:t>In this section you will:</w:t>
      </w:r>
    </w:p>
    <w:p w:rsidR="00816B84" w:rsidRPr="00A1135E" w:rsidRDefault="00816B84" w:rsidP="00816B84">
      <w:pPr>
        <w:pStyle w:val="Bullet1"/>
      </w:pPr>
      <w:r w:rsidRPr="00A1135E">
        <w:t>Explain the different ways of persisting data across flow runs</w:t>
      </w:r>
    </w:p>
    <w:p w:rsidR="00816B84" w:rsidRPr="00A1135E" w:rsidRDefault="00816B84" w:rsidP="00816B84">
      <w:pPr>
        <w:pStyle w:val="Bullet1"/>
      </w:pPr>
      <w:r w:rsidRPr="00A1135E">
        <w:t>Use System Properties to store data for use in flows</w:t>
      </w:r>
    </w:p>
    <w:p w:rsidR="00816B84" w:rsidRPr="00A1135E" w:rsidRDefault="00816B84" w:rsidP="00816B84">
      <w:pPr>
        <w:pStyle w:val="Bullet1"/>
      </w:pPr>
      <w:r w:rsidRPr="00A1135E">
        <w:t xml:space="preserve">Use the data persistence content in the OO Library to persist </w:t>
      </w:r>
      <w:proofErr w:type="spellStart"/>
      <w:r w:rsidRPr="00A1135E">
        <w:t>dta</w:t>
      </w:r>
      <w:proofErr w:type="spellEnd"/>
    </w:p>
    <w:p w:rsidR="00816B84" w:rsidRPr="00A1135E" w:rsidRDefault="00816B84" w:rsidP="00816B84">
      <w:r w:rsidRPr="00A1135E">
        <w:t>Use defined System Properties in a flow</w:t>
      </w:r>
    </w:p>
    <w:p w:rsidR="00816B84" w:rsidRDefault="00816B84" w:rsidP="00816B84">
      <w:r w:rsidRPr="00A1135E">
        <w:t>In the exercise you will build flows that use persistent data.</w:t>
      </w:r>
    </w:p>
    <w:p w:rsidR="00816B84" w:rsidRDefault="00816B84" w:rsidP="00816B84"/>
    <w:p w:rsidR="00816B84" w:rsidRDefault="00816B84" w:rsidP="00816B84"/>
    <w:p w:rsidR="00816B84" w:rsidRDefault="00816B84" w:rsidP="00816B84">
      <w:r>
        <w:br w:type="page"/>
      </w:r>
      <w:r w:rsidR="008F1918">
        <w:lastRenderedPageBreak/>
        <w:pict>
          <v:shape id="_x0000_i1120" type="#_x0000_t75" style="width:5in;height:270pt" o:bordertopcolor="this" o:borderleftcolor="this" o:borderbottomcolor="this" o:borderrightcolor="this">
            <v:imagedata r:id="rId178" o:title=""/>
            <w10:bordertop type="single" width="8"/>
            <w10:borderleft type="single" width="8"/>
            <w10:borderbottom type="single" width="8"/>
            <w10:borderright type="single" width="8"/>
          </v:shape>
        </w:pict>
      </w:r>
    </w:p>
    <w:p w:rsidR="00816B84" w:rsidRPr="00432322" w:rsidRDefault="00816B84" w:rsidP="00816B84">
      <w:r w:rsidRPr="00432322">
        <w:t>Persisting data means making it available to different runs of the same or different flows. There are a number of ways of accomplishing this.</w:t>
      </w:r>
    </w:p>
    <w:p w:rsidR="00816B84" w:rsidRPr="00432322" w:rsidRDefault="00816B84" w:rsidP="00816B84">
      <w:r w:rsidRPr="00432322">
        <w:t>You can write the data to a database or file and then retrieve it later</w:t>
      </w:r>
    </w:p>
    <w:p w:rsidR="00816B84" w:rsidRPr="00432322" w:rsidRDefault="00816B84" w:rsidP="00816B84">
      <w:r w:rsidRPr="00432322">
        <w:t>Use System Values to “permanently” store values that can be access by all flows</w:t>
      </w:r>
    </w:p>
    <w:p w:rsidR="00816B84" w:rsidRPr="00432322" w:rsidRDefault="00816B84" w:rsidP="00816B84">
      <w:r w:rsidRPr="00432322">
        <w:t>Use the data persistence content in the OO library to make data available across different flow runs</w:t>
      </w:r>
    </w:p>
    <w:p w:rsidR="00816B84" w:rsidRDefault="00816B84" w:rsidP="00816B84">
      <w:r w:rsidRPr="00432322">
        <w:t>These are all valid ways of accessing data from one flow run to another. This section focuses on using System Properties and persistence content to make flow data persistent in the system.</w:t>
      </w:r>
    </w:p>
    <w:p w:rsidR="00816B84" w:rsidRDefault="00816B84" w:rsidP="00816B84"/>
    <w:p w:rsidR="00816B84" w:rsidRDefault="00816B84" w:rsidP="00816B84"/>
    <w:p w:rsidR="00816B84" w:rsidRDefault="00816B84" w:rsidP="00816B84">
      <w:r>
        <w:br w:type="page"/>
      </w:r>
      <w:r w:rsidR="008F1918">
        <w:lastRenderedPageBreak/>
        <w:pict>
          <v:shape id="_x0000_i1121" type="#_x0000_t75" style="width:5in;height:270pt" o:bordertopcolor="this" o:borderleftcolor="this" o:borderbottomcolor="this" o:borderrightcolor="this">
            <v:imagedata r:id="rId179" o:title=""/>
            <w10:bordertop type="single" width="8"/>
            <w10:borderleft type="single" width="8"/>
            <w10:borderbottom type="single" width="8"/>
            <w10:borderright type="single" width="8"/>
          </v:shape>
        </w:pict>
      </w:r>
    </w:p>
    <w:p w:rsidR="00816B84" w:rsidRPr="00432322" w:rsidRDefault="00816B84" w:rsidP="00816B84">
      <w:r w:rsidRPr="00432322">
        <w:t xml:space="preserve">System Properties are very widely used in OO to store </w:t>
      </w:r>
      <w:proofErr w:type="spellStart"/>
      <w:r w:rsidRPr="00432322">
        <w:t>paramaters</w:t>
      </w:r>
      <w:proofErr w:type="spellEnd"/>
      <w:r w:rsidRPr="00432322">
        <w:t xml:space="preserve"> for later use in flows.</w:t>
      </w:r>
    </w:p>
    <w:p w:rsidR="00816B84" w:rsidRPr="00432322" w:rsidRDefault="00816B84" w:rsidP="00816B84">
      <w:r w:rsidRPr="00432322">
        <w:t>A System Property is defined in the System Properties folder in the Configuration folder of the repository.</w:t>
      </w:r>
    </w:p>
    <w:p w:rsidR="00816B84" w:rsidRPr="00432322" w:rsidRDefault="00816B84" w:rsidP="00816B84">
      <w:r w:rsidRPr="00432322">
        <w:t xml:space="preserve">A System Property is basically a name-value pair. The name becomes the name of the flow variable, and the value stored in the System Property becomes the value of the flow variable. </w:t>
      </w:r>
    </w:p>
    <w:p w:rsidR="00816B84" w:rsidRPr="00432322" w:rsidRDefault="00816B84" w:rsidP="00816B84">
      <w:r w:rsidRPr="00432322">
        <w:t>Flow variables from System Properties are basically permanently available to all flows running in a particular instance of Operations Orchestration. Once defined, all you need to do is select the System Property when defining an input, and the associated value is assigned to whatever input you are defining.</w:t>
      </w:r>
    </w:p>
    <w:p w:rsidR="00816B84" w:rsidRDefault="00816B84" w:rsidP="00816B84">
      <w:r w:rsidRPr="00432322">
        <w:t>Closely related are System Accounts, which allow you to store a user name and encrypted password, which can then be used for steps that require authentication. This is a convenient way of securely storing system accounts in OO. A System Account can be anything – an operating system username/password, credentials for accessing a particular host or program, a Central or data base user, or any other account that your flow needs to access.</w:t>
      </w:r>
    </w:p>
    <w:p w:rsidR="00816B84" w:rsidRDefault="00816B84" w:rsidP="00816B84"/>
    <w:p w:rsidR="00816B84" w:rsidRDefault="00816B84" w:rsidP="00816B84"/>
    <w:p w:rsidR="00816B84" w:rsidRDefault="00816B84" w:rsidP="00816B84">
      <w:r>
        <w:br w:type="page"/>
      </w:r>
      <w:r w:rsidR="008F1918">
        <w:lastRenderedPageBreak/>
        <w:pict>
          <v:shape id="_x0000_i1122" type="#_x0000_t75" style="width:5in;height:270pt" o:bordertopcolor="this" o:borderleftcolor="this" o:borderbottomcolor="this" o:borderrightcolor="this">
            <v:imagedata r:id="rId180" o:title=""/>
            <w10:bordertop type="single" width="8"/>
            <w10:borderleft type="single" width="8"/>
            <w10:borderbottom type="single" width="8"/>
            <w10:borderright type="single" width="8"/>
          </v:shape>
        </w:pict>
      </w:r>
    </w:p>
    <w:p w:rsidR="00816B84" w:rsidRPr="00432322" w:rsidRDefault="00816B84" w:rsidP="00816B84">
      <w:proofErr w:type="gramStart"/>
      <w:r w:rsidRPr="00432322">
        <w:t>To create a System Property, right-click the System Properties folder in Configuration.</w:t>
      </w:r>
      <w:proofErr w:type="gramEnd"/>
      <w:r w:rsidRPr="00432322">
        <w:t xml:space="preserve"> Name the System Property and give it </w:t>
      </w:r>
      <w:proofErr w:type="gramStart"/>
      <w:r w:rsidRPr="00432322">
        <w:t>a</w:t>
      </w:r>
      <w:proofErr w:type="gramEnd"/>
      <w:r w:rsidRPr="00432322">
        <w:t xml:space="preserve"> </w:t>
      </w:r>
      <w:proofErr w:type="spellStart"/>
      <w:r w:rsidRPr="00432322">
        <w:t>a</w:t>
      </w:r>
      <w:proofErr w:type="spellEnd"/>
      <w:r w:rsidRPr="00432322">
        <w:t xml:space="preserve"> value.</w:t>
      </w:r>
    </w:p>
    <w:p w:rsidR="00816B84" w:rsidRPr="00432322" w:rsidRDefault="00816B84" w:rsidP="00816B84">
      <w:r w:rsidRPr="00432322">
        <w:t>Once defined, as shown in the example on the slide, a global variable named value1 is defined in the system containing the value 12345. This value can then be referenced in flows, assigned to inputs, etc.</w:t>
      </w:r>
    </w:p>
    <w:p w:rsidR="00816B84" w:rsidRDefault="00816B84" w:rsidP="00816B84">
      <w:r w:rsidRPr="00432322">
        <w:t>You need to check in a System Property after it is defined.</w:t>
      </w:r>
    </w:p>
    <w:p w:rsidR="00816B84" w:rsidRDefault="00816B84" w:rsidP="00816B84"/>
    <w:p w:rsidR="00816B84" w:rsidRDefault="00816B84" w:rsidP="00816B84"/>
    <w:p w:rsidR="00816B84" w:rsidRDefault="00816B84" w:rsidP="00816B84"/>
    <w:p w:rsidR="00816B84" w:rsidRDefault="00816B84" w:rsidP="00816B84">
      <w:r>
        <w:br w:type="page"/>
      </w:r>
      <w:r w:rsidR="008F1918">
        <w:lastRenderedPageBreak/>
        <w:pict>
          <v:shape id="_x0000_i1123" type="#_x0000_t75" style="width:5in;height:270pt" o:bordertopcolor="this" o:borderleftcolor="this" o:borderbottomcolor="this" o:borderrightcolor="this">
            <v:imagedata r:id="rId181" o:title=""/>
            <w10:bordertop type="single" width="8"/>
            <w10:borderleft type="single" width="8"/>
            <w10:borderbottom type="single" width="8"/>
            <w10:borderright type="single" width="8"/>
          </v:shape>
        </w:pict>
      </w:r>
    </w:p>
    <w:p w:rsidR="00816B84" w:rsidRPr="00432322" w:rsidRDefault="00816B84" w:rsidP="00816B84">
      <w:r w:rsidRPr="00432322">
        <w:t>The slide shows how to assign a System Property to a flow variable – for Assign from, you simply scroll down to the System Properties section and select the defined property. The value associated with that property then becomes the value of the flow variable.</w:t>
      </w:r>
    </w:p>
    <w:p w:rsidR="00816B84" w:rsidRDefault="00816B84" w:rsidP="00816B84"/>
    <w:p w:rsidR="00816B84" w:rsidRDefault="00816B84" w:rsidP="00816B84"/>
    <w:p w:rsidR="00816B84" w:rsidRDefault="00816B84" w:rsidP="00816B84"/>
    <w:p w:rsidR="00816B84" w:rsidRDefault="00816B84" w:rsidP="00816B84">
      <w:r>
        <w:br w:type="page"/>
      </w:r>
      <w:r w:rsidR="008F1918">
        <w:lastRenderedPageBreak/>
        <w:pict>
          <v:shape id="_x0000_i1124" type="#_x0000_t75" style="width:5in;height:270pt" o:bordertopcolor="this" o:borderleftcolor="this" o:borderbottomcolor="this" o:borderrightcolor="this">
            <v:imagedata r:id="rId182" o:title=""/>
            <w10:bordertop type="single" width="8"/>
            <w10:borderleft type="single" width="8"/>
            <w10:borderbottom type="single" width="8"/>
            <w10:borderright type="single" width="8"/>
          </v:shape>
        </w:pict>
      </w:r>
    </w:p>
    <w:p w:rsidR="00816B84" w:rsidRPr="00432322" w:rsidRDefault="00816B84" w:rsidP="00816B84">
      <w:r w:rsidRPr="00432322">
        <w:t>System Properties have many advantages and a few limitations.</w:t>
      </w:r>
    </w:p>
    <w:p w:rsidR="00816B84" w:rsidRPr="00432322" w:rsidRDefault="00816B84" w:rsidP="00816B84">
      <w:r w:rsidRPr="00432322">
        <w:t>First, System Properties are globally available to all flows in your instance of OO. If this might cause a problem, don’t use a System Property for the value you want to use.</w:t>
      </w:r>
    </w:p>
    <w:p w:rsidR="00816B84" w:rsidRPr="00432322" w:rsidRDefault="00816B84" w:rsidP="00816B84">
      <w:r w:rsidRPr="00432322">
        <w:t>Second, a System Property and is value are only available in the Studio Debugger because they are not created by a flow author the way inputs and responses are.</w:t>
      </w:r>
    </w:p>
    <w:p w:rsidR="00816B84" w:rsidRDefault="00816B84" w:rsidP="00816B84">
      <w:r w:rsidRPr="00432322">
        <w:t>Content in the OO Library can be used to create and change values of System Properties. You can also use overrides in Central to provide temporary override values to defined System Properties.</w:t>
      </w:r>
    </w:p>
    <w:p w:rsidR="00816B84" w:rsidRDefault="00816B84" w:rsidP="00816B84"/>
    <w:p w:rsidR="00816B84" w:rsidRDefault="00816B84" w:rsidP="00816B84"/>
    <w:p w:rsidR="00816B84" w:rsidRDefault="00816B84" w:rsidP="00816B84">
      <w:r>
        <w:br w:type="page"/>
      </w:r>
      <w:r w:rsidR="008F1918">
        <w:lastRenderedPageBreak/>
        <w:pict>
          <v:shape id="_x0000_i1125" type="#_x0000_t75" style="width:5in;height:270pt" o:bordertopcolor="this" o:borderleftcolor="this" o:borderbottomcolor="this" o:borderrightcolor="this">
            <v:imagedata r:id="rId183" o:title=""/>
            <w10:bordertop type="single" width="8"/>
            <w10:borderleft type="single" width="8"/>
            <w10:borderbottom type="single" width="8"/>
            <w10:borderright type="single" width="8"/>
          </v:shape>
        </w:pict>
      </w:r>
    </w:p>
    <w:p w:rsidR="00816B84" w:rsidRPr="00432322" w:rsidRDefault="00816B84" w:rsidP="00816B84">
      <w:r w:rsidRPr="00432322">
        <w:t xml:space="preserve">Another way of persisting </w:t>
      </w:r>
      <w:proofErr w:type="spellStart"/>
      <w:r w:rsidRPr="00432322">
        <w:t>dta</w:t>
      </w:r>
      <w:proofErr w:type="spellEnd"/>
      <w:r w:rsidRPr="00432322">
        <w:t xml:space="preserve"> is to use data persistence content available in the Operations Orchestration folder in Integrations.</w:t>
      </w:r>
    </w:p>
    <w:p w:rsidR="00816B84" w:rsidRDefault="00816B84" w:rsidP="00816B84">
      <w:r w:rsidRPr="00432322">
        <w:t>There are two operations: Store Flow Variable and Get Stored Flow Variable. Both are very simple to use, as shown in the following slides.</w:t>
      </w:r>
    </w:p>
    <w:p w:rsidR="00816B84" w:rsidRDefault="00816B84" w:rsidP="00816B84"/>
    <w:p w:rsidR="00816B84" w:rsidRDefault="00816B84" w:rsidP="00816B84"/>
    <w:p w:rsidR="00816B84" w:rsidRDefault="00816B84" w:rsidP="00816B84">
      <w:r>
        <w:br w:type="page"/>
      </w:r>
      <w:r w:rsidR="008F1918">
        <w:lastRenderedPageBreak/>
        <w:pict>
          <v:shape id="_x0000_i1126" type="#_x0000_t75" style="width:5in;height:270pt" o:bordertopcolor="this" o:borderleftcolor="this" o:borderbottomcolor="this" o:borderrightcolor="this">
            <v:imagedata r:id="rId184" o:title=""/>
            <w10:bordertop type="single" width="8"/>
            <w10:borderleft type="single" width="8"/>
            <w10:borderbottom type="single" width="8"/>
            <w10:borderright type="single" width="8"/>
          </v:shape>
        </w:pict>
      </w:r>
    </w:p>
    <w:p w:rsidR="00816B84" w:rsidRPr="00432322" w:rsidRDefault="00816B84" w:rsidP="00816B84">
      <w:r w:rsidRPr="00432322">
        <w:t>In this flow:</w:t>
      </w:r>
    </w:p>
    <w:p w:rsidR="00816B84" w:rsidRPr="00432322" w:rsidRDefault="00816B84" w:rsidP="00816B84">
      <w:pPr>
        <w:pStyle w:val="Bullet1"/>
      </w:pPr>
      <w:r w:rsidRPr="00432322">
        <w:t>Get Stored Flow Variable attempts to retrieve a stored flow variable.</w:t>
      </w:r>
    </w:p>
    <w:p w:rsidR="00816B84" w:rsidRPr="00432322" w:rsidRDefault="00816B84" w:rsidP="00816B84">
      <w:pPr>
        <w:pStyle w:val="Bullet1"/>
      </w:pPr>
      <w:r w:rsidRPr="00432322">
        <w:t xml:space="preserve">If that value is null (empty) it obtains a value at the </w:t>
      </w:r>
      <w:proofErr w:type="spellStart"/>
      <w:r w:rsidRPr="00432322">
        <w:t>notNull</w:t>
      </w:r>
      <w:proofErr w:type="spellEnd"/>
      <w:r w:rsidRPr="00432322">
        <w:t xml:space="preserve"> Message step and stores that value with the Store Flow Variable step</w:t>
      </w:r>
    </w:p>
    <w:p w:rsidR="00816B84" w:rsidRPr="00432322" w:rsidRDefault="00816B84" w:rsidP="00816B84">
      <w:pPr>
        <w:pStyle w:val="Bullet1"/>
      </w:pPr>
      <w:r w:rsidRPr="00432322">
        <w:t>Subsequently the stored value will be available and displayed the next time the flow is run.</w:t>
      </w:r>
    </w:p>
    <w:p w:rsidR="00816B84" w:rsidRDefault="00816B84" w:rsidP="00816B84">
      <w:r w:rsidRPr="00432322">
        <w:t>This is one of the flows you will be authoring in the exercise.</w:t>
      </w:r>
    </w:p>
    <w:p w:rsidR="00816B84" w:rsidRDefault="00816B84" w:rsidP="00816B84"/>
    <w:p w:rsidR="00816B84" w:rsidRDefault="00816B84" w:rsidP="00816B84"/>
    <w:p w:rsidR="00816B84" w:rsidRDefault="00816B84" w:rsidP="00816B84">
      <w:r>
        <w:br w:type="page"/>
      </w:r>
      <w:r w:rsidR="008F1918">
        <w:lastRenderedPageBreak/>
        <w:pict>
          <v:shape id="_x0000_i1127" type="#_x0000_t75" style="width:5in;height:270pt" o:bordertopcolor="this" o:borderleftcolor="this" o:borderbottomcolor="this" o:borderrightcolor="this">
            <v:imagedata r:id="rId185" o:title=""/>
            <w10:bordertop type="single" width="8"/>
            <w10:borderleft type="single" width="8"/>
            <w10:borderbottom type="single" width="8"/>
            <w10:borderright type="single" width="8"/>
          </v:shape>
        </w:pict>
      </w:r>
    </w:p>
    <w:p w:rsidR="00816B84" w:rsidRPr="008C7B48" w:rsidRDefault="00816B84" w:rsidP="00816B84">
      <w:r w:rsidRPr="008C7B48">
        <w:t>This slide shows the Step Inspector for storing flow variables.</w:t>
      </w:r>
    </w:p>
    <w:p w:rsidR="00816B84" w:rsidRDefault="00816B84" w:rsidP="00816B84"/>
    <w:p w:rsidR="00816B84" w:rsidRDefault="00816B84" w:rsidP="00816B84"/>
    <w:p w:rsidR="00816B84" w:rsidRDefault="00816B84" w:rsidP="00816B84">
      <w:r>
        <w:br w:type="page"/>
      </w:r>
      <w:r w:rsidR="008F1918">
        <w:lastRenderedPageBreak/>
        <w:pict>
          <v:shape id="_x0000_i1128" type="#_x0000_t75" style="width:5in;height:270pt" o:bordertopcolor="this" o:borderleftcolor="this" o:borderbottomcolor="this" o:borderrightcolor="this">
            <v:imagedata r:id="rId186" o:title=""/>
            <w10:bordertop type="single" width="8"/>
            <w10:borderleft type="single" width="8"/>
            <w10:borderbottom type="single" width="8"/>
            <w10:borderright type="single" width="8"/>
          </v:shape>
        </w:pict>
      </w:r>
    </w:p>
    <w:p w:rsidR="00816B84" w:rsidRPr="008C7B48" w:rsidRDefault="00816B84" w:rsidP="00816B84">
      <w:r w:rsidRPr="008C7B48">
        <w:t>This slide shows the Step Inspector for Get Stored Flow Variable.</w:t>
      </w:r>
    </w:p>
    <w:p w:rsidR="00816B84" w:rsidRDefault="00816B84" w:rsidP="00816B84"/>
    <w:p w:rsidR="00816B84" w:rsidRDefault="00816B84" w:rsidP="00816B84"/>
    <w:p w:rsidR="00816B84" w:rsidRDefault="00816B84" w:rsidP="00816B84">
      <w:r>
        <w:br w:type="page"/>
      </w:r>
      <w:r w:rsidR="008F1918">
        <w:lastRenderedPageBreak/>
        <w:pict>
          <v:shape id="_x0000_i1129" type="#_x0000_t75" style="width:5in;height:270pt" o:bordertopcolor="this" o:borderleftcolor="this" o:borderbottomcolor="this" o:borderrightcolor="this">
            <v:imagedata r:id="rId187" o:title=""/>
            <w10:bordertop type="single" width="8"/>
            <w10:borderleft type="single" width="8"/>
            <w10:borderbottom type="single" width="8"/>
            <w10:borderright type="single" width="8"/>
          </v:shape>
        </w:pict>
      </w:r>
    </w:p>
    <w:p w:rsidR="00816B84" w:rsidRPr="008C7B48" w:rsidRDefault="00816B84" w:rsidP="00816B84">
      <w:r w:rsidRPr="008C7B48">
        <w:t>When you run the flow, the initial values for the flow variable shown are not set. At this point you would enter the values in the fields as shown.</w:t>
      </w:r>
    </w:p>
    <w:p w:rsidR="00816B84" w:rsidRDefault="00816B84" w:rsidP="00816B84">
      <w:proofErr w:type="gramStart"/>
      <w:r w:rsidRPr="008C7B48">
        <w:t>The next time you run the flow, the values are set and can be changed by entering new values in the fields.</w:t>
      </w:r>
      <w:proofErr w:type="gramEnd"/>
    </w:p>
    <w:p w:rsidR="00816B84" w:rsidRDefault="00816B84" w:rsidP="00816B84"/>
    <w:p w:rsidR="00816B84" w:rsidRDefault="00816B84" w:rsidP="00816B84"/>
    <w:p w:rsidR="00816B84" w:rsidRDefault="00816B84" w:rsidP="00816B84">
      <w:r>
        <w:br w:type="page"/>
      </w:r>
      <w:r w:rsidR="008F1918">
        <w:lastRenderedPageBreak/>
        <w:pict>
          <v:shape id="_x0000_i1130" type="#_x0000_t75" style="width:5in;height:270pt" o:bordertopcolor="this" o:borderleftcolor="this" o:borderbottomcolor="this" o:borderrightcolor="this">
            <v:imagedata r:id="rId188" o:title=""/>
            <w10:bordertop type="single" width="8"/>
            <w10:borderleft type="single" width="8"/>
            <w10:borderbottom type="single" width="8"/>
            <w10:borderright type="single" width="8"/>
          </v:shape>
        </w:pict>
      </w:r>
    </w:p>
    <w:p w:rsidR="00816B84" w:rsidRPr="008C7B48" w:rsidRDefault="00816B84" w:rsidP="00816B84">
      <w:r w:rsidRPr="008C7B48">
        <w:t xml:space="preserve">Review the summary for this section. You will find that when used correctly, System Properties are a very easy and convenient way to make data available to all flows in your library. </w:t>
      </w:r>
    </w:p>
    <w:p w:rsidR="00816B84" w:rsidRPr="008C7B48" w:rsidRDefault="00816B84" w:rsidP="00816B84">
      <w:r w:rsidRPr="008C7B48">
        <w:t>System Accounts, closely related to System Properties, allow you to securely store authentication data in OO for use in steps that require logins or other authentication parameters.</w:t>
      </w:r>
    </w:p>
    <w:p w:rsidR="00816B84" w:rsidRDefault="00816B84" w:rsidP="00816B84">
      <w:r w:rsidRPr="008C7B48">
        <w:t>Persistence content is another way of persisting data across flow runs and can be very useful in many different situations, depending on your particular application.</w:t>
      </w:r>
    </w:p>
    <w:p w:rsidR="00816B84" w:rsidRDefault="00816B84" w:rsidP="00816B84"/>
    <w:p w:rsidR="00816B84" w:rsidRDefault="00816B84" w:rsidP="00816B84"/>
    <w:p w:rsidR="00816B84" w:rsidRDefault="00816B84" w:rsidP="00816B84">
      <w:r>
        <w:br w:type="page"/>
      </w:r>
      <w:r w:rsidR="008F1918">
        <w:lastRenderedPageBreak/>
        <w:pict>
          <v:shape id="_x0000_i1131" type="#_x0000_t75" style="width:5in;height:270pt" o:bordertopcolor="this" o:borderleftcolor="this" o:borderbottomcolor="this" o:borderrightcolor="this">
            <v:imagedata r:id="rId189" o:title=""/>
            <w10:bordertop type="single" width="8"/>
            <w10:borderleft type="single" width="8"/>
            <w10:borderbottom type="single" width="8"/>
            <w10:borderright type="single" width="8"/>
          </v:shape>
        </w:pict>
      </w:r>
    </w:p>
    <w:p w:rsidR="00816B84" w:rsidRPr="008C7B48" w:rsidRDefault="00816B84" w:rsidP="00816B84">
      <w:r w:rsidRPr="008C7B48">
        <w:t>In the exercise you will use System Properties and persistence content to persist data.</w:t>
      </w:r>
    </w:p>
    <w:p w:rsidR="00816B84" w:rsidRDefault="00816B84" w:rsidP="00816B84"/>
    <w:p w:rsidR="00814E5E" w:rsidRPr="00555CAE" w:rsidRDefault="00814E5E" w:rsidP="00555CAE"/>
    <w:p w:rsidR="003A72CC" w:rsidRDefault="003A72CC">
      <w:pPr>
        <w:spacing w:after="0"/>
        <w:ind w:left="0"/>
        <w:rPr>
          <w:kern w:val="28"/>
          <w:sz w:val="40"/>
          <w:szCs w:val="40"/>
        </w:rPr>
      </w:pPr>
      <w:r>
        <w:br w:type="page"/>
      </w:r>
    </w:p>
    <w:p w:rsidR="00C32E6B" w:rsidRDefault="00120B80" w:rsidP="00120B80">
      <w:pPr>
        <w:pStyle w:val="Heading1"/>
      </w:pPr>
      <w:r>
        <w:lastRenderedPageBreak/>
        <w:t>XML Processing</w:t>
      </w:r>
    </w:p>
    <w:p w:rsidR="00C32E6B" w:rsidRDefault="008F1918" w:rsidP="00F64F93">
      <w:r>
        <w:pict>
          <v:shape id="_x0000_i1132" type="#_x0000_t75" style="width:5in;height:270pt" o:bordertopcolor="this" o:borderleftcolor="this" o:borderbottomcolor="this" o:borderrightcolor="this">
            <v:imagedata r:id="rId190" o:title=""/>
            <w10:bordertop type="single" width="8"/>
            <w10:borderleft type="single" width="8"/>
            <w10:borderbottom type="single" width="8"/>
            <w10:borderright type="single" width="8"/>
          </v:shape>
        </w:pict>
      </w:r>
    </w:p>
    <w:p w:rsidR="00C32E6B" w:rsidRPr="007129F6" w:rsidRDefault="007129F6" w:rsidP="00F64F93">
      <w:r w:rsidRPr="007129F6">
        <w:t>In this section you will learn how to use OO’s XML Processing capabilities to extract data from XML documents.</w:t>
      </w:r>
    </w:p>
    <w:p w:rsidR="00120B80" w:rsidRDefault="00120B80" w:rsidP="00F64F93"/>
    <w:p w:rsidR="00120B80" w:rsidRDefault="00120B80" w:rsidP="00F64F93"/>
    <w:p w:rsidR="00120B80" w:rsidRDefault="00120B80" w:rsidP="00F64F93">
      <w:r>
        <w:br w:type="page"/>
      </w:r>
      <w:r w:rsidR="008F1918">
        <w:lastRenderedPageBreak/>
        <w:pict>
          <v:shape id="_x0000_i1133" type="#_x0000_t75" style="width:5in;height:270pt" o:bordertopcolor="this" o:borderleftcolor="this" o:borderbottomcolor="this" o:borderrightcolor="this">
            <v:imagedata r:id="rId191" o:title=""/>
            <w10:bordertop type="single" width="8"/>
            <w10:borderleft type="single" width="8"/>
            <w10:borderbottom type="single" width="8"/>
            <w10:borderright type="single" width="8"/>
          </v:shape>
        </w:pict>
      </w:r>
    </w:p>
    <w:p w:rsidR="00120B80" w:rsidRPr="007129F6" w:rsidRDefault="007129F6" w:rsidP="00F64F93">
      <w:r w:rsidRPr="007129F6">
        <w:t>The goal of this module is to use the new XML operations available in the Library for processing XML content as well as the XML filters available in the Filter Editor.</w:t>
      </w:r>
    </w:p>
    <w:p w:rsidR="00120B80" w:rsidRDefault="00120B80" w:rsidP="00F64F93"/>
    <w:p w:rsidR="00120B80" w:rsidRDefault="00120B80" w:rsidP="00F64F93"/>
    <w:p w:rsidR="00120B80" w:rsidRDefault="00120B80" w:rsidP="00F64F93">
      <w:r>
        <w:br w:type="page"/>
      </w:r>
      <w:r w:rsidR="008F1918">
        <w:lastRenderedPageBreak/>
        <w:pict>
          <v:shape id="_x0000_i1134" type="#_x0000_t75" style="width:5in;height:270pt" o:bordertopcolor="this" o:borderleftcolor="this" o:borderbottomcolor="this" o:borderrightcolor="this">
            <v:imagedata r:id="rId192" o:title=""/>
            <w10:bordertop type="single" width="8"/>
            <w10:borderleft type="single" width="8"/>
            <w10:borderbottom type="single" width="8"/>
            <w10:borderright type="single" width="8"/>
          </v:shape>
        </w:pict>
      </w:r>
    </w:p>
    <w:p w:rsidR="007129F6" w:rsidRPr="007129F6" w:rsidRDefault="007129F6" w:rsidP="007129F6">
      <w:r w:rsidRPr="007129F6">
        <w:t>Operations Orchestration contains content in the library specifically designed for dealing with XML content.</w:t>
      </w:r>
    </w:p>
    <w:p w:rsidR="007129F6" w:rsidRPr="007129F6" w:rsidRDefault="007129F6" w:rsidP="007129F6">
      <w:r w:rsidRPr="007129F6">
        <w:t>The slide lists the operations, provides a brief description, and shows whether they are iterative operations or not.</w:t>
      </w:r>
    </w:p>
    <w:p w:rsidR="00120B80" w:rsidRDefault="007129F6" w:rsidP="007129F6">
      <w:r w:rsidRPr="007129F6">
        <w:t xml:space="preserve">Most of the XML operations iterate through the document so the process of working with iterative operations in OO apply to the XML Element Filter, XML Get Attributes, and </w:t>
      </w:r>
      <w:proofErr w:type="spellStart"/>
      <w:r w:rsidRPr="007129F6">
        <w:t>XPath</w:t>
      </w:r>
      <w:proofErr w:type="spellEnd"/>
      <w:r w:rsidRPr="007129F6">
        <w:t xml:space="preserve"> Evaluator.</w:t>
      </w:r>
    </w:p>
    <w:p w:rsidR="00120B80" w:rsidRDefault="00120B80" w:rsidP="00F64F93"/>
    <w:p w:rsidR="00120B80" w:rsidRDefault="00120B80" w:rsidP="00F64F93"/>
    <w:p w:rsidR="00120B80" w:rsidRDefault="00120B80" w:rsidP="00F64F93">
      <w:r>
        <w:br w:type="page"/>
      </w:r>
      <w:r w:rsidR="008F1918">
        <w:lastRenderedPageBreak/>
        <w:pict>
          <v:shape id="_x0000_i1135" type="#_x0000_t75" style="width:5in;height:270pt" o:bordertopcolor="this" o:borderleftcolor="this" o:borderbottomcolor="this" o:borderrightcolor="this">
            <v:imagedata r:id="rId193" o:title=""/>
            <w10:bordertop type="single" width="8"/>
            <w10:borderleft type="single" width="8"/>
            <w10:borderbottom type="single" width="8"/>
            <w10:borderright type="single" width="8"/>
          </v:shape>
        </w:pict>
      </w:r>
    </w:p>
    <w:p w:rsidR="007129F6" w:rsidRPr="007129F6" w:rsidRDefault="007129F6" w:rsidP="007129F6">
      <w:r w:rsidRPr="007129F6">
        <w:t xml:space="preserve">The iterative operations are typically paired with another operation that is intended to operate iteratively, like the List </w:t>
      </w:r>
      <w:proofErr w:type="spellStart"/>
      <w:r w:rsidRPr="007129F6">
        <w:t>Appender</w:t>
      </w:r>
      <w:proofErr w:type="spellEnd"/>
      <w:r w:rsidRPr="007129F6">
        <w:t>.</w:t>
      </w:r>
    </w:p>
    <w:p w:rsidR="007129F6" w:rsidRPr="007129F6" w:rsidRDefault="007129F6" w:rsidP="007129F6">
      <w:r w:rsidRPr="007129F6">
        <w:t xml:space="preserve">In the example on the slide, the </w:t>
      </w:r>
      <w:proofErr w:type="spellStart"/>
      <w:r w:rsidRPr="007129F6">
        <w:t>XPath</w:t>
      </w:r>
      <w:proofErr w:type="spellEnd"/>
      <w:r w:rsidRPr="007129F6">
        <w:t xml:space="preserve"> Evaluator operation iterates through the XML document and finds data that matches the </w:t>
      </w:r>
      <w:proofErr w:type="spellStart"/>
      <w:r w:rsidRPr="007129F6">
        <w:t>XPath</w:t>
      </w:r>
      <w:proofErr w:type="spellEnd"/>
      <w:r w:rsidRPr="007129F6">
        <w:t xml:space="preserve"> expression.</w:t>
      </w:r>
    </w:p>
    <w:p w:rsidR="00120B80" w:rsidRDefault="007129F6" w:rsidP="007129F6">
      <w:r w:rsidRPr="007129F6">
        <w:t xml:space="preserve">Whenever it finds data that matches the </w:t>
      </w:r>
      <w:proofErr w:type="spellStart"/>
      <w:r w:rsidRPr="007129F6">
        <w:t>XPath</w:t>
      </w:r>
      <w:proofErr w:type="spellEnd"/>
      <w:r w:rsidRPr="007129F6">
        <w:t xml:space="preserve"> expression it sends the result to the List </w:t>
      </w:r>
      <w:proofErr w:type="spellStart"/>
      <w:r w:rsidRPr="007129F6">
        <w:t>Appender</w:t>
      </w:r>
      <w:proofErr w:type="spellEnd"/>
      <w:r w:rsidRPr="007129F6">
        <w:t xml:space="preserve"> where it is added to a list. Control then goes back to </w:t>
      </w:r>
      <w:proofErr w:type="spellStart"/>
      <w:r w:rsidRPr="007129F6">
        <w:t>XPath</w:t>
      </w:r>
      <w:proofErr w:type="spellEnd"/>
      <w:r w:rsidRPr="007129F6">
        <w:t xml:space="preserve"> Evaluator and the process repeats until the No More condition is met. At that point the flow continues to the next step.</w:t>
      </w:r>
    </w:p>
    <w:p w:rsidR="00120B80" w:rsidRDefault="00120B80" w:rsidP="00F64F93"/>
    <w:p w:rsidR="00120B80" w:rsidRDefault="00120B80" w:rsidP="00F64F93"/>
    <w:p w:rsidR="00120B80" w:rsidRDefault="00120B80" w:rsidP="00F64F93">
      <w:r>
        <w:br w:type="page"/>
      </w:r>
      <w:r w:rsidR="008F1918">
        <w:lastRenderedPageBreak/>
        <w:pict>
          <v:shape id="_x0000_i1136" type="#_x0000_t75" style="width:5in;height:270pt" o:bordertopcolor="this" o:borderleftcolor="this" o:borderbottomcolor="this" o:borderrightcolor="this">
            <v:imagedata r:id="rId194" o:title=""/>
            <w10:bordertop type="single" width="8"/>
            <w10:borderleft type="single" width="8"/>
            <w10:borderbottom type="single" width="8"/>
            <w10:borderright type="single" width="8"/>
          </v:shape>
        </w:pict>
      </w:r>
    </w:p>
    <w:p w:rsidR="007129F6" w:rsidRPr="007129F6" w:rsidRDefault="007129F6" w:rsidP="007129F6">
      <w:r w:rsidRPr="007129F6">
        <w:t>The example flow:</w:t>
      </w:r>
    </w:p>
    <w:p w:rsidR="007129F6" w:rsidRPr="007129F6" w:rsidRDefault="007129F6" w:rsidP="007129F6">
      <w:pPr>
        <w:pStyle w:val="Bullet1"/>
      </w:pPr>
      <w:r w:rsidRPr="007129F6">
        <w:t>Generates sample XML data and sends the document to the Validate step</w:t>
      </w:r>
    </w:p>
    <w:p w:rsidR="007129F6" w:rsidRPr="007129F6" w:rsidRDefault="007129F6" w:rsidP="007129F6">
      <w:pPr>
        <w:pStyle w:val="Bullet1"/>
      </w:pPr>
      <w:r w:rsidRPr="007129F6">
        <w:t xml:space="preserve">The Validate step checks whether it is a valid XML document. If it is control goes to the </w:t>
      </w:r>
      <w:proofErr w:type="spellStart"/>
      <w:r w:rsidRPr="007129F6">
        <w:t>XPath</w:t>
      </w:r>
      <w:proofErr w:type="spellEnd"/>
      <w:r w:rsidRPr="007129F6">
        <w:t xml:space="preserve"> Evaluator. If not, it goes to the error step.</w:t>
      </w:r>
    </w:p>
    <w:p w:rsidR="007129F6" w:rsidRPr="007129F6" w:rsidRDefault="007129F6" w:rsidP="007129F6">
      <w:pPr>
        <w:pStyle w:val="Bullet1"/>
      </w:pPr>
      <w:r w:rsidRPr="007129F6">
        <w:t xml:space="preserve">The </w:t>
      </w:r>
      <w:proofErr w:type="spellStart"/>
      <w:r w:rsidRPr="007129F6">
        <w:t>XPath</w:t>
      </w:r>
      <w:proofErr w:type="spellEnd"/>
      <w:r w:rsidRPr="007129F6">
        <w:t xml:space="preserve"> Evaluator prompts the user to enter an </w:t>
      </w:r>
      <w:proofErr w:type="spellStart"/>
      <w:r w:rsidRPr="007129F6">
        <w:t>XPath</w:t>
      </w:r>
      <w:proofErr w:type="spellEnd"/>
      <w:r w:rsidRPr="007129F6">
        <w:t xml:space="preserve"> expression and iteratively compiles a list using the List </w:t>
      </w:r>
      <w:proofErr w:type="spellStart"/>
      <w:r w:rsidRPr="007129F6">
        <w:t>Appender</w:t>
      </w:r>
      <w:proofErr w:type="spellEnd"/>
      <w:r w:rsidRPr="007129F6">
        <w:t xml:space="preserve"> operation. </w:t>
      </w:r>
    </w:p>
    <w:p w:rsidR="007129F6" w:rsidRPr="007129F6" w:rsidRDefault="007129F6" w:rsidP="007129F6">
      <w:pPr>
        <w:pStyle w:val="Bullet1"/>
      </w:pPr>
      <w:r w:rsidRPr="007129F6">
        <w:t xml:space="preserve">When there is no more data to evaluate, the compiled list goes to the Generate Report operation, which presents the user with a formatted report of the results of the </w:t>
      </w:r>
      <w:proofErr w:type="spellStart"/>
      <w:r w:rsidRPr="007129F6">
        <w:t>XPath</w:t>
      </w:r>
      <w:proofErr w:type="spellEnd"/>
      <w:r w:rsidRPr="007129F6">
        <w:t xml:space="preserve"> expression.</w:t>
      </w:r>
    </w:p>
    <w:p w:rsidR="00120B80" w:rsidRDefault="007129F6" w:rsidP="007129F6">
      <w:pPr>
        <w:pStyle w:val="Bullet1"/>
      </w:pPr>
      <w:r w:rsidRPr="007129F6">
        <w:t xml:space="preserve">Finally the flow ends at the </w:t>
      </w:r>
      <w:proofErr w:type="gramStart"/>
      <w:r w:rsidRPr="007129F6">
        <w:t>Resolved</w:t>
      </w:r>
      <w:proofErr w:type="gramEnd"/>
      <w:r w:rsidRPr="007129F6">
        <w:t xml:space="preserve"> step.</w:t>
      </w:r>
    </w:p>
    <w:p w:rsidR="00120B80" w:rsidRDefault="00120B80" w:rsidP="00F64F93"/>
    <w:p w:rsidR="00120B80" w:rsidRDefault="00120B80" w:rsidP="00F64F93"/>
    <w:p w:rsidR="00120B80" w:rsidRDefault="00120B80" w:rsidP="00F64F93">
      <w:r>
        <w:br w:type="page"/>
      </w:r>
      <w:r w:rsidR="008F1918">
        <w:lastRenderedPageBreak/>
        <w:pict>
          <v:shape id="_x0000_i1137" type="#_x0000_t75" style="width:5in;height:270pt" o:bordertopcolor="this" o:borderleftcolor="this" o:borderbottomcolor="this" o:borderrightcolor="this">
            <v:imagedata r:id="rId195" o:title=""/>
            <w10:bordertop type="single" width="8"/>
            <w10:borderleft type="single" width="8"/>
            <w10:borderbottom type="single" width="8"/>
            <w10:borderright type="single" width="8"/>
          </v:shape>
        </w:pict>
      </w:r>
    </w:p>
    <w:p w:rsidR="00120B80" w:rsidRPr="0030051F" w:rsidRDefault="0030051F" w:rsidP="00F64F93">
      <w:r w:rsidRPr="0030051F">
        <w:t>The content in the OO library for dealing with XML was added in version 7.50. In version 9, XML filters were added. Using XML filters is much easier and faster than using the XML content in the OO library. While the XML content in the library can still be used if needed, using the XML filters will probably prove to be a better alternative for many or most applications involving XML.</w:t>
      </w:r>
    </w:p>
    <w:p w:rsidR="00120B80" w:rsidRDefault="00120B80" w:rsidP="00F64F93"/>
    <w:p w:rsidR="00120B80" w:rsidRDefault="00120B80" w:rsidP="00F64F93"/>
    <w:p w:rsidR="00120B80" w:rsidRDefault="00120B80" w:rsidP="00F64F93">
      <w:r>
        <w:br w:type="page"/>
      </w:r>
      <w:r w:rsidR="008F1918">
        <w:lastRenderedPageBreak/>
        <w:pict>
          <v:shape id="_x0000_i1138" type="#_x0000_t75" style="width:5in;height:270pt" o:bordertopcolor="this" o:borderleftcolor="this" o:borderbottomcolor="this" o:borderrightcolor="this">
            <v:imagedata r:id="rId196" o:title=""/>
            <w10:bordertop type="single" width="8"/>
            <w10:borderleft type="single" width="8"/>
            <w10:borderbottom type="single" width="8"/>
            <w10:borderright type="single" width="8"/>
          </v:shape>
        </w:pict>
      </w:r>
    </w:p>
    <w:p w:rsidR="0030051F" w:rsidRPr="0030051F" w:rsidRDefault="0030051F" w:rsidP="0030051F">
      <w:r w:rsidRPr="0030051F">
        <w:t>The first filter, Get Attribute, does just that- it gets an attribute from an XML document named version in the specified path.</w:t>
      </w:r>
    </w:p>
    <w:p w:rsidR="00120B80" w:rsidRDefault="0030051F" w:rsidP="0030051F">
      <w:r w:rsidRPr="0030051F">
        <w:t>In this example, a sample plant catalog is being queried for an attribute value. The Single Match shows simply the value of that attribute. The As Table match shows the path and the value of the version attribute.</w:t>
      </w:r>
    </w:p>
    <w:p w:rsidR="00120B80" w:rsidRDefault="00120B80" w:rsidP="00F64F93"/>
    <w:p w:rsidR="00120B80" w:rsidRDefault="00120B80" w:rsidP="00F64F93"/>
    <w:p w:rsidR="00120B80" w:rsidRDefault="00120B80" w:rsidP="00F64F93">
      <w:r>
        <w:br w:type="page"/>
      </w:r>
      <w:r w:rsidR="008F1918">
        <w:lastRenderedPageBreak/>
        <w:pict>
          <v:shape id="_x0000_i1139" type="#_x0000_t75" style="width:5in;height:270pt" o:bordertopcolor="this" o:borderleftcolor="this" o:borderbottomcolor="this" o:borderrightcolor="this">
            <v:imagedata r:id="rId197" o:title=""/>
            <w10:bordertop type="single" width="8"/>
            <w10:borderleft type="single" width="8"/>
            <w10:borderbottom type="single" width="8"/>
            <w10:borderright type="single" width="8"/>
          </v:shape>
        </w:pict>
      </w:r>
    </w:p>
    <w:p w:rsidR="00120B80" w:rsidRPr="0030051F" w:rsidRDefault="0030051F" w:rsidP="00F64F93">
      <w:r w:rsidRPr="0030051F">
        <w:t xml:space="preserve">The XML Get Element filter takes </w:t>
      </w:r>
      <w:proofErr w:type="gramStart"/>
      <w:r w:rsidRPr="0030051F">
        <w:t>either an</w:t>
      </w:r>
      <w:proofErr w:type="gramEnd"/>
      <w:r w:rsidRPr="0030051F">
        <w:t xml:space="preserve"> element path, a named child, or a combination to produce filtered XML output, shown in the Output field on the slide.</w:t>
      </w:r>
    </w:p>
    <w:p w:rsidR="00120B80" w:rsidRDefault="00120B80" w:rsidP="00F64F93"/>
    <w:p w:rsidR="00120B80" w:rsidRDefault="00120B80" w:rsidP="00F64F93"/>
    <w:p w:rsidR="00120B80" w:rsidRDefault="00120B80" w:rsidP="00F64F93">
      <w:r>
        <w:br w:type="page"/>
      </w:r>
      <w:r w:rsidR="008F1918">
        <w:lastRenderedPageBreak/>
        <w:pict>
          <v:shape id="_x0000_i1140" type="#_x0000_t75" style="width:5in;height:270pt" o:bordertopcolor="this" o:borderleftcolor="this" o:borderbottomcolor="this" o:borderrightcolor="this">
            <v:imagedata r:id="rId198" o:title=""/>
            <w10:bordertop type="single" width="8"/>
            <w10:borderleft type="single" width="8"/>
            <w10:borderbottom type="single" width="8"/>
            <w10:borderright type="single" width="8"/>
          </v:shape>
        </w:pict>
      </w:r>
    </w:p>
    <w:p w:rsidR="00120B80" w:rsidRPr="0030051F" w:rsidRDefault="0030051F" w:rsidP="00F64F93">
      <w:r w:rsidRPr="0030051F">
        <w:t>The Get Element Value takes the specified path and provides the value. Review the examples on the slide.</w:t>
      </w:r>
    </w:p>
    <w:p w:rsidR="00120B80" w:rsidRDefault="00120B80" w:rsidP="00F64F93"/>
    <w:p w:rsidR="00120B80" w:rsidRDefault="00120B80" w:rsidP="00F64F93"/>
    <w:p w:rsidR="00120B80" w:rsidRDefault="00120B80" w:rsidP="00F64F93">
      <w:r>
        <w:br w:type="page"/>
      </w:r>
      <w:r w:rsidR="008F1918">
        <w:lastRenderedPageBreak/>
        <w:pict>
          <v:shape id="_x0000_i1141" type="#_x0000_t75" style="width:5in;height:270pt" o:bordertopcolor="this" o:borderleftcolor="this" o:borderbottomcolor="this" o:borderrightcolor="this">
            <v:imagedata r:id="rId199" o:title=""/>
            <w10:bordertop type="single" width="8"/>
            <w10:borderleft type="single" width="8"/>
            <w10:borderbottom type="single" width="8"/>
            <w10:borderright type="single" width="8"/>
          </v:shape>
        </w:pict>
      </w:r>
    </w:p>
    <w:p w:rsidR="00120B80" w:rsidRPr="0030051F" w:rsidRDefault="0030051F" w:rsidP="00F64F93">
      <w:proofErr w:type="spellStart"/>
      <w:r w:rsidRPr="0030051F">
        <w:t>XPath</w:t>
      </w:r>
      <w:proofErr w:type="spellEnd"/>
      <w:r w:rsidRPr="0030051F">
        <w:t xml:space="preserve"> Query is the most flexible of the filters. It allows you to specify an </w:t>
      </w:r>
      <w:proofErr w:type="spellStart"/>
      <w:r w:rsidRPr="0030051F">
        <w:t>XPath</w:t>
      </w:r>
      <w:proofErr w:type="spellEnd"/>
      <w:r w:rsidRPr="0030051F">
        <w:t xml:space="preserve"> query of any complexity, and returns the values that match the query. As a reminder, you can do a Google search on </w:t>
      </w:r>
      <w:proofErr w:type="spellStart"/>
      <w:r w:rsidRPr="0030051F">
        <w:t>XPath</w:t>
      </w:r>
      <w:proofErr w:type="spellEnd"/>
      <w:r w:rsidRPr="0030051F">
        <w:t xml:space="preserve"> Query to see many different tutorials on how to construct an </w:t>
      </w:r>
      <w:proofErr w:type="spellStart"/>
      <w:r w:rsidRPr="0030051F">
        <w:t>XPath</w:t>
      </w:r>
      <w:proofErr w:type="spellEnd"/>
      <w:r w:rsidRPr="0030051F">
        <w:t xml:space="preserve">. </w:t>
      </w:r>
      <w:proofErr w:type="spellStart"/>
      <w:r w:rsidRPr="0030051F">
        <w:t>XPath</w:t>
      </w:r>
      <w:proofErr w:type="spellEnd"/>
      <w:r w:rsidRPr="0030051F">
        <w:t xml:space="preserve"> expressions can be very general to very detailed and offer virtually unlimited searching capabilities.</w:t>
      </w:r>
    </w:p>
    <w:p w:rsidR="00120B80" w:rsidRDefault="00120B80" w:rsidP="00F64F93"/>
    <w:p w:rsidR="00120B80" w:rsidRDefault="00120B80" w:rsidP="00F64F93"/>
    <w:p w:rsidR="00120B80" w:rsidRDefault="00120B80" w:rsidP="00F64F93">
      <w:r>
        <w:br w:type="page"/>
      </w:r>
      <w:r w:rsidR="008F1918">
        <w:lastRenderedPageBreak/>
        <w:pict>
          <v:shape id="_x0000_i1142" type="#_x0000_t75" style="width:5in;height:270pt" o:bordertopcolor="this" o:borderleftcolor="this" o:borderbottomcolor="this" o:borderrightcolor="this">
            <v:imagedata r:id="rId200" o:title=""/>
            <w10:bordertop type="single" width="8"/>
            <w10:borderleft type="single" width="8"/>
            <w10:borderbottom type="single" width="8"/>
            <w10:borderright type="single" width="8"/>
          </v:shape>
        </w:pict>
      </w:r>
    </w:p>
    <w:p w:rsidR="00120B80" w:rsidRPr="0030051F" w:rsidRDefault="0030051F" w:rsidP="00F64F93">
      <w:r w:rsidRPr="0030051F">
        <w:t>Review the summary. As a reminder, the content in the library for working with XML is very useful but in many or most cases can be replaced by easy-to-use filters applied to flow variables that contain XML output.</w:t>
      </w:r>
    </w:p>
    <w:p w:rsidR="00120B80" w:rsidRDefault="00120B80" w:rsidP="00F64F93"/>
    <w:p w:rsidR="00120B80" w:rsidRDefault="00120B80" w:rsidP="00F64F93"/>
    <w:p w:rsidR="00120B80" w:rsidRDefault="00120B80" w:rsidP="00F64F93">
      <w:r>
        <w:br w:type="page"/>
      </w:r>
      <w:r w:rsidR="008F1918">
        <w:lastRenderedPageBreak/>
        <w:pict>
          <v:shape id="_x0000_i1143" type="#_x0000_t75" style="width:5in;height:270pt" o:bordertopcolor="this" o:borderleftcolor="this" o:borderbottomcolor="this" o:borderrightcolor="this">
            <v:imagedata r:id="rId201" o:title=""/>
            <w10:bordertop type="single" width="8"/>
            <w10:borderleft type="single" width="8"/>
            <w10:borderbottom type="single" width="8"/>
            <w10:borderright type="single" width="8"/>
          </v:shape>
        </w:pict>
      </w:r>
    </w:p>
    <w:p w:rsidR="00120B80" w:rsidRPr="0030051F" w:rsidRDefault="0030051F" w:rsidP="00F64F93">
      <w:r w:rsidRPr="0030051F">
        <w:t>In the exercise you will author a flow that evaluates an XML document supplied by the XML Sample operation. The flow is similar to the one shown on the previous page</w:t>
      </w:r>
      <w:r>
        <w:t>s</w:t>
      </w:r>
      <w:r w:rsidRPr="0030051F">
        <w:t>.</w:t>
      </w:r>
    </w:p>
    <w:p w:rsidR="00120B80" w:rsidRDefault="00120B80" w:rsidP="00F64F93"/>
    <w:p w:rsidR="00120B80" w:rsidRDefault="00120B80" w:rsidP="00F64F93"/>
    <w:p w:rsidR="002F261D" w:rsidRDefault="00CF2611" w:rsidP="000A3070">
      <w:r>
        <w:br w:type="page"/>
      </w:r>
    </w:p>
    <w:p w:rsidR="007A1941" w:rsidRDefault="00A1760E" w:rsidP="00A1760E">
      <w:pPr>
        <w:pStyle w:val="Heading1"/>
      </w:pPr>
      <w:r>
        <w:lastRenderedPageBreak/>
        <w:t xml:space="preserve">Working </w:t>
      </w:r>
      <w:proofErr w:type="gramStart"/>
      <w:r>
        <w:t>With</w:t>
      </w:r>
      <w:proofErr w:type="gramEnd"/>
      <w:r>
        <w:t xml:space="preserve"> File Systems</w:t>
      </w:r>
    </w:p>
    <w:p w:rsidR="007A1941" w:rsidRDefault="008F1918" w:rsidP="00F64F93">
      <w:r>
        <w:pict>
          <v:shape id="_x0000_i1144" type="#_x0000_t75" style="width:5in;height:270pt" o:bordertopcolor="this" o:borderleftcolor="this" o:borderbottomcolor="this" o:borderrightcolor="this">
            <v:imagedata r:id="rId202" o:title=""/>
            <w10:bordertop type="single" width="8"/>
            <w10:borderleft type="single" width="8"/>
            <w10:borderbottom type="single" width="8"/>
            <w10:borderright type="single" width="8"/>
          </v:shape>
        </w:pict>
      </w:r>
    </w:p>
    <w:p w:rsidR="00CF2611" w:rsidRPr="00022F72" w:rsidRDefault="00022F72" w:rsidP="00F64F93">
      <w:r w:rsidRPr="00022F72">
        <w:t>In this section you will learn how to use content in the OO library for working with file systems.</w:t>
      </w:r>
    </w:p>
    <w:p w:rsidR="00A1760E" w:rsidRDefault="00A1760E" w:rsidP="00F64F93"/>
    <w:p w:rsidR="00A1760E" w:rsidRDefault="00A1760E" w:rsidP="00F64F93"/>
    <w:p w:rsidR="00A1760E" w:rsidRDefault="00A1760E" w:rsidP="00F64F93">
      <w:r>
        <w:br w:type="page"/>
      </w:r>
      <w:r w:rsidR="008F1918">
        <w:lastRenderedPageBreak/>
        <w:pict>
          <v:shape id="_x0000_i1145" type="#_x0000_t75" style="width:5in;height:270pt" o:bordertopcolor="this" o:borderleftcolor="this" o:borderbottomcolor="this" o:borderrightcolor="this">
            <v:imagedata r:id="rId203" o:title=""/>
            <w10:bordertop type="single" width="8"/>
            <w10:borderleft type="single" width="8"/>
            <w10:borderbottom type="single" width="8"/>
            <w10:borderright type="single" width="8"/>
          </v:shape>
        </w:pict>
      </w:r>
    </w:p>
    <w:p w:rsidR="00A1760E" w:rsidRPr="00022F72" w:rsidRDefault="00022F72" w:rsidP="00F64F93">
      <w:r w:rsidRPr="00022F72">
        <w:t>Review the objectives – basically you will learn how to read, write, and list external file systems with content in the OO library.</w:t>
      </w:r>
    </w:p>
    <w:p w:rsidR="00A1760E" w:rsidRDefault="00A1760E" w:rsidP="00F64F93"/>
    <w:p w:rsidR="00A1760E" w:rsidRDefault="00A1760E" w:rsidP="00F64F93"/>
    <w:p w:rsidR="00A1760E" w:rsidRDefault="00A1760E" w:rsidP="00F64F93">
      <w:r>
        <w:br w:type="page"/>
      </w:r>
      <w:r w:rsidR="008F1918">
        <w:lastRenderedPageBreak/>
        <w:pict>
          <v:shape id="_x0000_i1146" type="#_x0000_t75" style="width:5in;height:270pt" o:bordertopcolor="this" o:borderleftcolor="this" o:borderbottomcolor="this" o:borderrightcolor="this">
            <v:imagedata r:id="rId204" o:title=""/>
            <w10:bordertop type="single" width="8"/>
            <w10:borderleft type="single" width="8"/>
            <w10:borderbottom type="single" width="8"/>
            <w10:borderright type="single" width="8"/>
          </v:shape>
        </w:pict>
      </w:r>
    </w:p>
    <w:p w:rsidR="00022F72" w:rsidRPr="00022F72" w:rsidRDefault="00022F72" w:rsidP="00022F72">
      <w:r w:rsidRPr="00022F72">
        <w:t>Operations Orchestration has a large amount of content in the library for dealing with file systems. Just browsing the names of the operations tells you a lot about what they do – most of these are basically self-explanatory.</w:t>
      </w:r>
    </w:p>
    <w:p w:rsidR="00022F72" w:rsidRPr="00022F72" w:rsidRDefault="00022F72" w:rsidP="00022F72">
      <w:r w:rsidRPr="00022F72">
        <w:t>The important thing to note is the presence of the Windows Only and Cross Platform folders.</w:t>
      </w:r>
    </w:p>
    <w:p w:rsidR="00022F72" w:rsidRPr="00022F72" w:rsidRDefault="00022F72" w:rsidP="00022F72">
      <w:r w:rsidRPr="00022F72">
        <w:t xml:space="preserve">The Windows Only folder contains more content, with many operations for working specifically with Windows files like properties, </w:t>
      </w:r>
      <w:proofErr w:type="spellStart"/>
      <w:r w:rsidRPr="00022F72">
        <w:t>Ini</w:t>
      </w:r>
      <w:proofErr w:type="spellEnd"/>
      <w:r w:rsidRPr="00022F72">
        <w:t xml:space="preserve"> files, etc.</w:t>
      </w:r>
    </w:p>
    <w:p w:rsidR="00022F72" w:rsidRPr="00022F72" w:rsidRDefault="00022F72" w:rsidP="00022F72">
      <w:r w:rsidRPr="00022F72">
        <w:t xml:space="preserve">Additionally the Windows </w:t>
      </w:r>
      <w:proofErr w:type="gramStart"/>
      <w:r w:rsidRPr="00022F72">
        <w:t>Only</w:t>
      </w:r>
      <w:proofErr w:type="gramEnd"/>
      <w:r w:rsidRPr="00022F72">
        <w:t xml:space="preserve"> content supports windows authentication.</w:t>
      </w:r>
    </w:p>
    <w:p w:rsidR="00022F72" w:rsidRPr="00022F72" w:rsidRDefault="00022F72" w:rsidP="00022F72">
      <w:r w:rsidRPr="00022F72">
        <w:t xml:space="preserve">Many users prefer to use the Cross Platform content when possible because it is simpler to use, as fewer inputs, and bypasses the Windows authentication. Obviously you would use </w:t>
      </w:r>
      <w:proofErr w:type="spellStart"/>
      <w:r w:rsidRPr="00022F72">
        <w:t>what ever</w:t>
      </w:r>
      <w:proofErr w:type="spellEnd"/>
      <w:r w:rsidRPr="00022F72">
        <w:t xml:space="preserve"> content category is appropriate for your application, but generally speaking the Cross Platform content is a little easier to implement.</w:t>
      </w:r>
    </w:p>
    <w:p w:rsidR="00A1760E" w:rsidRDefault="00022F72" w:rsidP="00022F72">
      <w:r w:rsidRPr="00022F72">
        <w:t>It’s a good idea to look at the Samples folder for each platform category.</w:t>
      </w:r>
    </w:p>
    <w:p w:rsidR="00A1760E" w:rsidRDefault="00A1760E" w:rsidP="00F64F93"/>
    <w:p w:rsidR="00A1760E" w:rsidRDefault="00A1760E" w:rsidP="00F64F93"/>
    <w:p w:rsidR="00A1760E" w:rsidRDefault="00A1760E" w:rsidP="00F64F93">
      <w:r>
        <w:br w:type="page"/>
      </w:r>
      <w:r w:rsidR="008F1918">
        <w:lastRenderedPageBreak/>
        <w:pict>
          <v:shape id="_x0000_i1147" type="#_x0000_t75" style="width:5in;height:270pt" o:bordertopcolor="this" o:borderleftcolor="this" o:borderbottomcolor="this" o:borderrightcolor="this">
            <v:imagedata r:id="rId205" o:title=""/>
            <w10:bordertop type="single" width="8"/>
            <w10:borderleft type="single" width="8"/>
            <w10:borderbottom type="single" width="8"/>
            <w10:borderright type="single" width="8"/>
          </v:shape>
        </w:pict>
      </w:r>
    </w:p>
    <w:p w:rsidR="00022F72" w:rsidRPr="00022F72" w:rsidRDefault="00022F72" w:rsidP="00022F72">
      <w:r w:rsidRPr="00022F72">
        <w:t>This example shows one of the simplest tasks, reading from a file.</w:t>
      </w:r>
    </w:p>
    <w:p w:rsidR="00A1760E" w:rsidRDefault="00022F72" w:rsidP="00022F72">
      <w:r w:rsidRPr="00022F72">
        <w:t xml:space="preserve">The Read File operation iteratively reads each line of the file. To make the entire file </w:t>
      </w:r>
      <w:proofErr w:type="spellStart"/>
      <w:r w:rsidRPr="00022F72">
        <w:t>availbale</w:t>
      </w:r>
      <w:proofErr w:type="spellEnd"/>
      <w:r w:rsidRPr="00022F72">
        <w:t xml:space="preserve"> in a flow variable, you can simply append each line in List </w:t>
      </w:r>
      <w:proofErr w:type="spellStart"/>
      <w:r w:rsidRPr="00022F72">
        <w:t>Appender</w:t>
      </w:r>
      <w:proofErr w:type="spellEnd"/>
      <w:r w:rsidRPr="00022F72">
        <w:t>. Optionally you can set filters in Read File to append only those lines that match the filtering criteria.</w:t>
      </w:r>
    </w:p>
    <w:p w:rsidR="00A1760E" w:rsidRDefault="00A1760E" w:rsidP="00F64F93"/>
    <w:p w:rsidR="00A1760E" w:rsidRDefault="00A1760E" w:rsidP="00F64F93"/>
    <w:p w:rsidR="00A1760E" w:rsidRDefault="00A1760E" w:rsidP="00F64F93">
      <w:r>
        <w:br w:type="page"/>
      </w:r>
      <w:r w:rsidR="008F1918">
        <w:lastRenderedPageBreak/>
        <w:pict>
          <v:shape id="_x0000_i1148" type="#_x0000_t75" style="width:5in;height:270pt" o:bordertopcolor="this" o:borderleftcolor="this" o:borderbottomcolor="this" o:borderrightcolor="this">
            <v:imagedata r:id="rId206" o:title=""/>
            <w10:bordertop type="single" width="8"/>
            <w10:borderleft type="single" width="8"/>
            <w10:borderbottom type="single" width="8"/>
            <w10:borderright type="single" width="8"/>
          </v:shape>
        </w:pict>
      </w:r>
    </w:p>
    <w:p w:rsidR="00022F72" w:rsidRPr="00022F72" w:rsidRDefault="00022F72" w:rsidP="00022F72">
      <w:r w:rsidRPr="00022F72">
        <w:t xml:space="preserve">The FS Get Children operation lists the contents of a directory. This is not an iterative </w:t>
      </w:r>
      <w:proofErr w:type="gramStart"/>
      <w:r w:rsidRPr="00022F72">
        <w:t>operation,</w:t>
      </w:r>
      <w:proofErr w:type="gramEnd"/>
      <w:r w:rsidRPr="00022F72">
        <w:t xml:space="preserve"> it simply provides a directory listing.</w:t>
      </w:r>
    </w:p>
    <w:p w:rsidR="00022F72" w:rsidRPr="00022F72" w:rsidRDefault="00022F72" w:rsidP="00022F72">
      <w:r w:rsidRPr="00022F72">
        <w:t>You simply specify a source directory to list, and a delimiter to place between each item retrieved in the listing.</w:t>
      </w:r>
    </w:p>
    <w:p w:rsidR="00A1760E" w:rsidRDefault="00022F72" w:rsidP="00022F72">
      <w:r w:rsidRPr="00022F72">
        <w:t xml:space="preserve">Use a result to assign the retrieved paths to a flow variable. The named result should be based on the Result Field </w:t>
      </w:r>
      <w:proofErr w:type="spellStart"/>
      <w:r w:rsidRPr="00022F72">
        <w:t>returnResult</w:t>
      </w:r>
      <w:proofErr w:type="spellEnd"/>
      <w:r w:rsidRPr="00022F72">
        <w:t>.</w:t>
      </w:r>
    </w:p>
    <w:p w:rsidR="00A1760E" w:rsidRDefault="00A1760E" w:rsidP="00F64F93"/>
    <w:p w:rsidR="00A1760E" w:rsidRDefault="00A1760E" w:rsidP="00F64F93"/>
    <w:p w:rsidR="00A1760E" w:rsidRDefault="00A1760E" w:rsidP="00F64F93">
      <w:r>
        <w:br w:type="page"/>
      </w:r>
      <w:r w:rsidR="008F1918">
        <w:lastRenderedPageBreak/>
        <w:pict>
          <v:shape id="_x0000_i1149" type="#_x0000_t75" style="width:5in;height:270pt" o:bordertopcolor="this" o:borderleftcolor="this" o:borderbottomcolor="this" o:borderrightcolor="this">
            <v:imagedata r:id="rId207" o:title=""/>
            <w10:bordertop type="single" width="8"/>
            <w10:borderleft type="single" width="8"/>
            <w10:borderbottom type="single" width="8"/>
            <w10:borderright type="single" width="8"/>
          </v:shape>
        </w:pict>
      </w:r>
    </w:p>
    <w:p w:rsidR="00022F72" w:rsidRPr="00022F72" w:rsidRDefault="00022F72" w:rsidP="00022F72">
      <w:r w:rsidRPr="00022F72">
        <w:t xml:space="preserve">This example shows the use if FS Is Directory, which essentially acts as a filter that passes only those items that are directories. In the example above, FS Get Children compiles the list and the List </w:t>
      </w:r>
      <w:proofErr w:type="spellStart"/>
      <w:r w:rsidRPr="00022F72">
        <w:t>Iterator</w:t>
      </w:r>
      <w:proofErr w:type="spellEnd"/>
      <w:r w:rsidRPr="00022F72">
        <w:t xml:space="preserve"> goes through the list one item at a time, filtering each entry through FS Is Directory which passes only those items that are directories to List </w:t>
      </w:r>
      <w:proofErr w:type="spellStart"/>
      <w:r w:rsidRPr="00022F72">
        <w:t>Appender</w:t>
      </w:r>
      <w:proofErr w:type="spellEnd"/>
      <w:r w:rsidRPr="00022F72">
        <w:t>, which compiles the list.</w:t>
      </w:r>
    </w:p>
    <w:p w:rsidR="00A1760E" w:rsidRDefault="00022F72" w:rsidP="00022F72">
      <w:r w:rsidRPr="00022F72">
        <w:t>In other words, this simple flow returns a list of directories rather than the entire contents of a source directory.</w:t>
      </w:r>
    </w:p>
    <w:p w:rsidR="00A1760E" w:rsidRDefault="00A1760E" w:rsidP="00F64F93"/>
    <w:p w:rsidR="00A1760E" w:rsidRDefault="00A1760E" w:rsidP="00F64F93"/>
    <w:p w:rsidR="00A1760E" w:rsidRDefault="00A1760E" w:rsidP="00F64F93">
      <w:r>
        <w:br w:type="page"/>
      </w:r>
      <w:r w:rsidR="008F1918">
        <w:lastRenderedPageBreak/>
        <w:pict>
          <v:shape id="_x0000_i1150" type="#_x0000_t75" style="width:5in;height:270pt" o:bordertopcolor="this" o:borderleftcolor="this" o:borderbottomcolor="this" o:borderrightcolor="this">
            <v:imagedata r:id="rId208" o:title=""/>
            <w10:bordertop type="single" width="8"/>
            <w10:borderleft type="single" width="8"/>
            <w10:borderbottom type="single" width="8"/>
            <w10:borderright type="single" width="8"/>
          </v:shape>
        </w:pict>
      </w:r>
    </w:p>
    <w:p w:rsidR="00A1760E" w:rsidRPr="00022F72" w:rsidRDefault="00022F72" w:rsidP="00F64F93">
      <w:r w:rsidRPr="00022F72">
        <w:t>This example shows the directory listing flow from the previous slide but with an added step to write the list to a file. Writing to a file is very simple, you simply specify the full path to the file name you want to write and provide the flow variable content to write to the file, in this case the compiled list of directories.</w:t>
      </w:r>
    </w:p>
    <w:p w:rsidR="00A1760E" w:rsidRDefault="00A1760E" w:rsidP="00F64F93"/>
    <w:p w:rsidR="00A1760E" w:rsidRDefault="00A1760E" w:rsidP="00F64F93"/>
    <w:p w:rsidR="00A1760E" w:rsidRDefault="00A1760E" w:rsidP="00F64F93">
      <w:r>
        <w:br w:type="page"/>
      </w:r>
      <w:r w:rsidR="008F1918">
        <w:lastRenderedPageBreak/>
        <w:pict>
          <v:shape id="_x0000_i1151" type="#_x0000_t75" style="width:5in;height:270pt" o:bordertopcolor="this" o:borderleftcolor="this" o:borderbottomcolor="this" o:borderrightcolor="this">
            <v:imagedata r:id="rId209" o:title=""/>
            <w10:bordertop type="single" width="8"/>
            <w10:borderleft type="single" width="8"/>
            <w10:borderbottom type="single" width="8"/>
            <w10:borderright type="single" width="8"/>
          </v:shape>
        </w:pict>
      </w:r>
    </w:p>
    <w:p w:rsidR="00A1760E" w:rsidRPr="000D3112" w:rsidRDefault="000D3112" w:rsidP="00F64F93">
      <w:r w:rsidRPr="000D3112">
        <w:t>This slide shows the differences between the inputs for the Cross Platform and Windows Only versions of Write to File.</w:t>
      </w:r>
    </w:p>
    <w:p w:rsidR="00A1760E" w:rsidRDefault="00A1760E" w:rsidP="00F64F93"/>
    <w:p w:rsidR="00A1760E" w:rsidRDefault="00A1760E" w:rsidP="00F64F93"/>
    <w:p w:rsidR="00A1760E" w:rsidRDefault="00A1760E" w:rsidP="00F64F93">
      <w:r>
        <w:br w:type="page"/>
      </w:r>
      <w:r w:rsidR="008F1918">
        <w:lastRenderedPageBreak/>
        <w:pict>
          <v:shape id="_x0000_i1152" type="#_x0000_t75" style="width:5in;height:270pt" o:bordertopcolor="this" o:borderleftcolor="this" o:borderbottomcolor="this" o:borderrightcolor="this">
            <v:imagedata r:id="rId210" o:title=""/>
            <w10:bordertop type="single" width="8"/>
            <w10:borderleft type="single" width="8"/>
            <w10:borderbottom type="single" width="8"/>
            <w10:borderright type="single" width="8"/>
          </v:shape>
        </w:pict>
      </w:r>
    </w:p>
    <w:p w:rsidR="00A1760E" w:rsidRPr="000D3112" w:rsidRDefault="000D3112" w:rsidP="00F64F93">
      <w:r w:rsidRPr="000D3112">
        <w:t xml:space="preserve">In this example, you are using an HTTP Get </w:t>
      </w:r>
      <w:proofErr w:type="gramStart"/>
      <w:r w:rsidRPr="000D3112">
        <w:t>To</w:t>
      </w:r>
      <w:proofErr w:type="gramEnd"/>
      <w:r w:rsidRPr="000D3112">
        <w:t xml:space="preserve"> File to perform an HTTP Get operation and write the result to a file. In the lab exercise you will use this flow to retrieve a stock quote from Yahoo Finance and write it to a file. You will need a clear Internet connection for this flow to work.</w:t>
      </w:r>
    </w:p>
    <w:p w:rsidR="00A1760E" w:rsidRDefault="00A1760E" w:rsidP="00F64F93"/>
    <w:p w:rsidR="00A1760E" w:rsidRDefault="00A1760E" w:rsidP="00F64F93"/>
    <w:p w:rsidR="00A1760E" w:rsidRDefault="00A1760E" w:rsidP="00F64F93">
      <w:r>
        <w:br w:type="page"/>
      </w:r>
      <w:r w:rsidR="008F1918">
        <w:lastRenderedPageBreak/>
        <w:pict>
          <v:shape id="_x0000_i1153" type="#_x0000_t75" style="width:5in;height:270pt" o:bordertopcolor="this" o:borderleftcolor="this" o:borderbottomcolor="this" o:borderrightcolor="this">
            <v:imagedata r:id="rId211" o:title=""/>
            <w10:bordertop type="single" width="8"/>
            <w10:borderleft type="single" width="8"/>
            <w10:borderbottom type="single" width="8"/>
            <w10:borderright type="single" width="8"/>
          </v:shape>
        </w:pict>
      </w:r>
    </w:p>
    <w:p w:rsidR="00A1760E" w:rsidRPr="000D3112" w:rsidRDefault="000D3112" w:rsidP="00F64F93">
      <w:r w:rsidRPr="000D3112">
        <w:t>Here are the inputs required to get the stock quote with HTTP Client Get to File – the only inputs used are the file name to write (${symbol}.</w:t>
      </w:r>
      <w:proofErr w:type="spellStart"/>
      <w:r w:rsidRPr="000D3112">
        <w:t>csv</w:t>
      </w:r>
      <w:proofErr w:type="spellEnd"/>
      <w:r w:rsidRPr="000D3112">
        <w:t xml:space="preserve">), the URL to </w:t>
      </w:r>
      <w:proofErr w:type="spellStart"/>
      <w:r w:rsidRPr="000D3112">
        <w:t>retrive</w:t>
      </w:r>
      <w:proofErr w:type="spellEnd"/>
      <w:r w:rsidRPr="000D3112">
        <w:t xml:space="preserve"> today’s quote for ${symbol}, the symbol input to retrieve, and the encoding option (set to true). Unused inputs are simply removed.</w:t>
      </w:r>
    </w:p>
    <w:p w:rsidR="00A1760E" w:rsidRDefault="00A1760E" w:rsidP="00F64F93"/>
    <w:p w:rsidR="00A1760E" w:rsidRDefault="00A1760E" w:rsidP="00F64F93"/>
    <w:p w:rsidR="00A1760E" w:rsidRDefault="00A1760E" w:rsidP="00F64F93">
      <w:r>
        <w:br w:type="page"/>
      </w:r>
      <w:r w:rsidR="008F1918">
        <w:lastRenderedPageBreak/>
        <w:pict>
          <v:shape id="_x0000_i1154" type="#_x0000_t75" style="width:5in;height:270pt" o:bordertopcolor="this" o:borderleftcolor="this" o:borderbottomcolor="this" o:borderrightcolor="this">
            <v:imagedata r:id="rId212" o:title=""/>
            <w10:bordertop type="single" width="8"/>
            <w10:borderleft type="single" width="8"/>
            <w10:borderbottom type="single" width="8"/>
            <w10:borderright type="single" width="8"/>
          </v:shape>
        </w:pict>
      </w:r>
    </w:p>
    <w:p w:rsidR="00A1760E" w:rsidRPr="000D3112" w:rsidRDefault="000D3112" w:rsidP="00F64F93">
      <w:r w:rsidRPr="000D3112">
        <w:t>When you run the flow you enter a stock symbol, and the flow gets the stock quote and writes it to a file named symbol.csv in the location you specify.</w:t>
      </w:r>
    </w:p>
    <w:p w:rsidR="00A1760E" w:rsidRDefault="00A1760E" w:rsidP="00F64F93"/>
    <w:p w:rsidR="00A1760E" w:rsidRDefault="00A1760E" w:rsidP="00F64F93"/>
    <w:p w:rsidR="00A1760E" w:rsidRDefault="00A1760E" w:rsidP="00F64F93">
      <w:r>
        <w:br w:type="page"/>
      </w:r>
      <w:r w:rsidR="008F1918">
        <w:lastRenderedPageBreak/>
        <w:pict>
          <v:shape id="_x0000_i1155" type="#_x0000_t75" style="width:5in;height:270pt" o:bordertopcolor="this" o:borderleftcolor="this" o:borderbottomcolor="this" o:borderrightcolor="this">
            <v:imagedata r:id="rId213" o:title=""/>
            <w10:bordertop type="single" width="8"/>
            <w10:borderleft type="single" width="8"/>
            <w10:borderbottom type="single" width="8"/>
            <w10:borderright type="single" width="8"/>
          </v:shape>
        </w:pict>
      </w:r>
    </w:p>
    <w:p w:rsidR="00120B80" w:rsidRPr="000D3112" w:rsidRDefault="000D3112" w:rsidP="00F64F93">
      <w:r w:rsidRPr="000D3112">
        <w:t>In the exercise you will write a number of flows that deal with file systems.</w:t>
      </w:r>
    </w:p>
    <w:p w:rsidR="00992688" w:rsidRDefault="00992688" w:rsidP="00F64F93"/>
    <w:p w:rsidR="00992688" w:rsidRDefault="00992688" w:rsidP="00F64F93"/>
    <w:p w:rsidR="00992688" w:rsidRDefault="00992688" w:rsidP="00992688">
      <w:pPr>
        <w:pStyle w:val="Heading1"/>
      </w:pPr>
      <w:r>
        <w:br w:type="page"/>
      </w:r>
      <w:r>
        <w:lastRenderedPageBreak/>
        <w:t xml:space="preserve">Working </w:t>
      </w:r>
      <w:proofErr w:type="gramStart"/>
      <w:r>
        <w:t>With</w:t>
      </w:r>
      <w:proofErr w:type="gramEnd"/>
      <w:r>
        <w:t xml:space="preserve"> Email</w:t>
      </w:r>
    </w:p>
    <w:p w:rsidR="00992688" w:rsidRDefault="008F1918" w:rsidP="00F64F93">
      <w:r>
        <w:pict>
          <v:shape id="_x0000_i1156" type="#_x0000_t75" style="width:5in;height:270pt" o:bordertopcolor="this" o:borderleftcolor="this" o:borderbottomcolor="this" o:borderrightcolor="this">
            <v:imagedata r:id="rId214" o:title=""/>
            <w10:bordertop type="single" width="8"/>
            <w10:borderleft type="single" width="8"/>
            <w10:borderbottom type="single" width="8"/>
            <w10:borderright type="single" width="8"/>
          </v:shape>
        </w:pict>
      </w:r>
    </w:p>
    <w:p w:rsidR="00042C25" w:rsidRPr="001D182D" w:rsidRDefault="001D182D" w:rsidP="00F64F93">
      <w:r w:rsidRPr="001D182D">
        <w:t>This section covers another simple but very useful tool, sending emails from your flows, including details on the flow run itself.</w:t>
      </w:r>
    </w:p>
    <w:p w:rsidR="00042C25" w:rsidRDefault="00042C25" w:rsidP="00F64F93"/>
    <w:p w:rsidR="00042C25" w:rsidRDefault="00042C25" w:rsidP="00F64F93"/>
    <w:p w:rsidR="00042C25" w:rsidRDefault="00042C25" w:rsidP="00F64F93">
      <w:r>
        <w:br w:type="page"/>
      </w:r>
      <w:r w:rsidR="008F1918">
        <w:lastRenderedPageBreak/>
        <w:pict>
          <v:shape id="_x0000_i1157" type="#_x0000_t75" style="width:5in;height:270pt" o:bordertopcolor="this" o:borderleftcolor="this" o:borderbottomcolor="this" o:borderrightcolor="this">
            <v:imagedata r:id="rId215" o:title=""/>
            <w10:bordertop type="single" width="8"/>
            <w10:borderleft type="single" width="8"/>
            <w10:borderbottom type="single" width="8"/>
            <w10:borderright type="single" width="8"/>
          </v:shape>
        </w:pict>
      </w:r>
    </w:p>
    <w:p w:rsidR="00042C25" w:rsidRPr="001D182D" w:rsidRDefault="001D182D" w:rsidP="00F64F93">
      <w:r w:rsidRPr="001D182D">
        <w:t>In this section and the accompanying exercise you will author the flows shown on the slide.</w:t>
      </w:r>
    </w:p>
    <w:p w:rsidR="00042C25" w:rsidRDefault="00042C25" w:rsidP="00F64F93"/>
    <w:p w:rsidR="00042C25" w:rsidRDefault="00042C25" w:rsidP="00F64F93"/>
    <w:p w:rsidR="00042C25" w:rsidRDefault="00042C25" w:rsidP="00F64F93">
      <w:r>
        <w:br w:type="page"/>
      </w:r>
      <w:r w:rsidR="008F1918">
        <w:lastRenderedPageBreak/>
        <w:pict>
          <v:shape id="_x0000_i1158" type="#_x0000_t75" style="width:5in;height:270pt" o:bordertopcolor="this" o:borderleftcolor="this" o:borderbottomcolor="this" o:borderrightcolor="this">
            <v:imagedata r:id="rId216" o:title=""/>
            <w10:bordertop type="single" width="8"/>
            <w10:borderleft type="single" width="8"/>
            <w10:borderbottom type="single" width="8"/>
            <w10:borderright type="single" width="8"/>
          </v:shape>
        </w:pict>
      </w:r>
    </w:p>
    <w:p w:rsidR="001D182D" w:rsidRPr="001D182D" w:rsidRDefault="001D182D" w:rsidP="001D182D">
      <w:r w:rsidRPr="001D182D">
        <w:t>Working with email is a very important skill for flow authors. Using email allows you to notify users of a particular condition at any point in a flow run. Email can be sent to anyone you specify, and support for Microsoft Exchange Server is supported in the Integration library.</w:t>
      </w:r>
    </w:p>
    <w:p w:rsidR="00042C25" w:rsidRDefault="001D182D" w:rsidP="001D182D">
      <w:r w:rsidRPr="001D182D">
        <w:t>For the exercises in this section you will need access to a mail server. A link to a free mail server is provided in the lab guide for this section, along with installation and configuration instructions. If you are working on the training VM provided for this class, a mail server is already installed and configured.</w:t>
      </w:r>
    </w:p>
    <w:p w:rsidR="00042C25" w:rsidRDefault="00042C25" w:rsidP="00F64F93"/>
    <w:p w:rsidR="00042C25" w:rsidRDefault="00042C25" w:rsidP="00F64F93"/>
    <w:p w:rsidR="00042C25" w:rsidRDefault="00042C25" w:rsidP="00F64F93">
      <w:r>
        <w:br w:type="page"/>
      </w:r>
      <w:r w:rsidR="008F1918">
        <w:lastRenderedPageBreak/>
        <w:pict>
          <v:shape id="_x0000_i1159" type="#_x0000_t75" style="width:5in;height:270pt" o:bordertopcolor="this" o:borderleftcolor="this" o:borderbottomcolor="this" o:borderrightcolor="this">
            <v:imagedata r:id="rId217" o:title=""/>
            <w10:bordertop type="single" width="8"/>
            <w10:borderleft type="single" width="8"/>
            <w10:borderbottom type="single" width="8"/>
            <w10:borderright type="single" width="8"/>
          </v:shape>
        </w:pict>
      </w:r>
    </w:p>
    <w:p w:rsidR="00042C25" w:rsidRPr="001D182D" w:rsidRDefault="001D182D" w:rsidP="00F64F93">
      <w:r w:rsidRPr="001D182D">
        <w:t>In Operations/Email you will find the content for handling email. The commonly used operations are shown on the slide. Exchange Server is not covered in this class but you can find out more by using Studio Help.</w:t>
      </w:r>
    </w:p>
    <w:p w:rsidR="00042C25" w:rsidRDefault="00042C25" w:rsidP="00F64F93"/>
    <w:p w:rsidR="00042C25" w:rsidRDefault="00042C25" w:rsidP="00F64F93"/>
    <w:p w:rsidR="00042C25" w:rsidRDefault="00042C25" w:rsidP="00F64F93">
      <w:r>
        <w:br w:type="page"/>
      </w:r>
      <w:r w:rsidR="008F1918">
        <w:lastRenderedPageBreak/>
        <w:pict>
          <v:shape id="_x0000_i1160" type="#_x0000_t75" style="width:5in;height:270pt" o:bordertopcolor="this" o:borderleftcolor="this" o:borderbottomcolor="this" o:borderrightcolor="this">
            <v:imagedata r:id="rId218" o:title=""/>
            <w10:bordertop type="single" width="8"/>
            <w10:borderleft type="single" width="8"/>
            <w10:borderbottom type="single" width="8"/>
            <w10:borderright type="single" width="8"/>
          </v:shape>
        </w:pict>
      </w:r>
    </w:p>
    <w:p w:rsidR="00042C25" w:rsidRPr="001D182D" w:rsidRDefault="001D182D" w:rsidP="00F64F93">
      <w:r w:rsidRPr="001D182D">
        <w:t>This simple flow captures an email subject and body and sends it to the recipient specified in the Send Mail step.</w:t>
      </w:r>
    </w:p>
    <w:p w:rsidR="00042C25" w:rsidRDefault="00042C25" w:rsidP="00F64F93"/>
    <w:p w:rsidR="00042C25" w:rsidRDefault="00042C25" w:rsidP="00F64F93"/>
    <w:p w:rsidR="00042C25" w:rsidRDefault="00042C25" w:rsidP="00F64F93">
      <w:r>
        <w:br w:type="page"/>
      </w:r>
      <w:r w:rsidR="008F1918">
        <w:lastRenderedPageBreak/>
        <w:pict>
          <v:shape id="_x0000_i1161" type="#_x0000_t75" style="width:5in;height:270pt" o:bordertopcolor="this" o:borderleftcolor="this" o:borderbottomcolor="this" o:borderrightcolor="this">
            <v:imagedata r:id="rId219" o:title=""/>
            <w10:bordertop type="single" width="8"/>
            <w10:borderleft type="single" width="8"/>
            <w10:borderbottom type="single" width="8"/>
            <w10:borderright type="single" width="8"/>
          </v:shape>
        </w:pict>
      </w:r>
    </w:p>
    <w:p w:rsidR="001D182D" w:rsidRPr="001D182D" w:rsidRDefault="001D182D" w:rsidP="001D182D">
      <w:r w:rsidRPr="001D182D">
        <w:t xml:space="preserve">The slide shows the Send Mail inputs. Note that many inputs are not required. The inputs should look familiar – you need the name of a mail host, a port number, a </w:t>
      </w:r>
      <w:proofErr w:type="gramStart"/>
      <w:r w:rsidRPr="001D182D">
        <w:t>From</w:t>
      </w:r>
      <w:proofErr w:type="gramEnd"/>
      <w:r w:rsidRPr="001D182D">
        <w:t xml:space="preserve"> and To address, a subject and body, and other mail options as shown on the slide.</w:t>
      </w:r>
    </w:p>
    <w:p w:rsidR="00042C25" w:rsidRDefault="001D182D" w:rsidP="001D182D">
      <w:r w:rsidRPr="001D182D">
        <w:t>If you frequently send email to specific users, consider using System Accounts to store their information.</w:t>
      </w:r>
    </w:p>
    <w:p w:rsidR="00042C25" w:rsidRDefault="00042C25" w:rsidP="00F64F93"/>
    <w:p w:rsidR="00042C25" w:rsidRDefault="00042C25" w:rsidP="00F64F93"/>
    <w:p w:rsidR="00042C25" w:rsidRDefault="00042C25" w:rsidP="00F64F93">
      <w:r>
        <w:br w:type="page"/>
      </w:r>
      <w:r w:rsidR="008F1918">
        <w:lastRenderedPageBreak/>
        <w:pict>
          <v:shape id="_x0000_i1162" type="#_x0000_t75" style="width:5in;height:270pt" o:bordertopcolor="this" o:borderleftcolor="this" o:borderbottomcolor="this" o:borderrightcolor="this">
            <v:imagedata r:id="rId220" o:title=""/>
            <w10:bordertop type="single" width="8"/>
            <w10:borderleft type="single" width="8"/>
            <w10:borderbottom type="single" width="8"/>
            <w10:borderright type="single" width="8"/>
          </v:shape>
        </w:pict>
      </w:r>
    </w:p>
    <w:p w:rsidR="00042C25" w:rsidRPr="001D182D" w:rsidRDefault="001D182D" w:rsidP="00F64F93">
      <w:r w:rsidRPr="001D182D">
        <w:t>This slide shows setting up a System Account for an email user.</w:t>
      </w:r>
    </w:p>
    <w:p w:rsidR="00042C25" w:rsidRDefault="00042C25" w:rsidP="00F64F93"/>
    <w:p w:rsidR="00042C25" w:rsidRDefault="00042C25" w:rsidP="00F64F93"/>
    <w:p w:rsidR="00042C25" w:rsidRDefault="00042C25" w:rsidP="00F64F93">
      <w:r>
        <w:br w:type="page"/>
      </w:r>
      <w:r w:rsidR="008F1918">
        <w:lastRenderedPageBreak/>
        <w:pict>
          <v:shape id="_x0000_i1163" type="#_x0000_t75" style="width:5in;height:270pt" o:bordertopcolor="this" o:borderleftcolor="this" o:borderbottomcolor="this" o:borderrightcolor="this">
            <v:imagedata r:id="rId221" o:title=""/>
            <w10:bordertop type="single" width="8"/>
            <w10:borderleft type="single" width="8"/>
            <w10:borderbottom type="single" width="8"/>
            <w10:borderright type="single" width="8"/>
          </v:shape>
        </w:pict>
      </w:r>
    </w:p>
    <w:p w:rsidR="001D182D" w:rsidRPr="001D182D" w:rsidRDefault="001D182D" w:rsidP="001D182D">
      <w:r w:rsidRPr="001D182D">
        <w:t>A Flow Run URL is a link to the flow run report in Central that is available at the completion of the flow run.</w:t>
      </w:r>
    </w:p>
    <w:p w:rsidR="001D182D" w:rsidRPr="001D182D" w:rsidRDefault="001D182D" w:rsidP="001D182D">
      <w:r w:rsidRPr="001D182D">
        <w:t>This is a very valuable tool to use, allowing you to send the flow run report to anyone who might need to see it.</w:t>
      </w:r>
    </w:p>
    <w:p w:rsidR="00042C25" w:rsidRDefault="001D182D" w:rsidP="001D182D">
      <w:r w:rsidRPr="001D182D">
        <w:t>Note that if you run this operation in a flow in Studio you will not see the actual flow run report – the flow must be run from Central to be able to view the actual run report. You can, however, test and debug the flow in Studio even though the actual run report URL is not provided.</w:t>
      </w:r>
    </w:p>
    <w:p w:rsidR="00042C25" w:rsidRDefault="00042C25" w:rsidP="00F64F93"/>
    <w:p w:rsidR="00042C25" w:rsidRDefault="00042C25" w:rsidP="00F64F93"/>
    <w:p w:rsidR="00042C25" w:rsidRDefault="00042C25" w:rsidP="00F64F93">
      <w:r>
        <w:br w:type="page"/>
      </w:r>
      <w:r w:rsidR="008F1918">
        <w:lastRenderedPageBreak/>
        <w:pict>
          <v:shape id="_x0000_i1164" type="#_x0000_t75" style="width:5in;height:270pt" o:bordertopcolor="this" o:borderleftcolor="this" o:borderbottomcolor="this" o:borderrightcolor="this">
            <v:imagedata r:id="rId222" o:title=""/>
            <w10:bordertop type="single" width="8"/>
            <w10:borderleft type="single" width="8"/>
            <w10:borderbottom type="single" width="8"/>
            <w10:borderright type="single" width="8"/>
          </v:shape>
        </w:pict>
      </w:r>
    </w:p>
    <w:p w:rsidR="001D182D" w:rsidRPr="001D182D" w:rsidRDefault="001D182D" w:rsidP="001D182D">
      <w:r w:rsidRPr="001D182D">
        <w:t>The recipient of the flow run report receives an email with a hyperlink to the run report in Central.</w:t>
      </w:r>
    </w:p>
    <w:p w:rsidR="00042C25" w:rsidRDefault="001D182D" w:rsidP="001D182D">
      <w:r w:rsidRPr="001D182D">
        <w:t>The user will need to log into Central to view the report.</w:t>
      </w:r>
    </w:p>
    <w:p w:rsidR="00042C25" w:rsidRDefault="00042C25" w:rsidP="00F64F93"/>
    <w:p w:rsidR="00042C25" w:rsidRDefault="00042C25" w:rsidP="00F64F93"/>
    <w:p w:rsidR="00042C25" w:rsidRDefault="00042C25" w:rsidP="00F64F93">
      <w:r>
        <w:br w:type="page"/>
      </w:r>
      <w:r w:rsidR="008F1918">
        <w:lastRenderedPageBreak/>
        <w:pict>
          <v:shape id="_x0000_i1165" type="#_x0000_t75" style="width:5in;height:270pt" o:bordertopcolor="this" o:borderleftcolor="this" o:borderbottomcolor="this" o:borderrightcolor="this">
            <v:imagedata r:id="rId223" o:title=""/>
            <w10:bordertop type="single" width="8"/>
            <w10:borderleft type="single" width="8"/>
            <w10:borderbottom type="single" width="8"/>
            <w10:borderright type="single" width="8"/>
          </v:shape>
        </w:pict>
      </w:r>
    </w:p>
    <w:p w:rsidR="001D182D" w:rsidRPr="001D182D" w:rsidRDefault="001D182D" w:rsidP="001D182D">
      <w:r w:rsidRPr="001D182D">
        <w:t>You can also retrieve emails using content in the OO library. Get Mail Messages retrieves either an entire message or the subject only, and Get Mail Message Count retrieves message numbers on the mail server.</w:t>
      </w:r>
    </w:p>
    <w:p w:rsidR="00042C25" w:rsidRDefault="001D182D" w:rsidP="001D182D">
      <w:r w:rsidRPr="001D182D">
        <w:t xml:space="preserve">Together these two operations allow you to summarize email server status </w:t>
      </w:r>
      <w:proofErr w:type="gramStart"/>
      <w:r w:rsidRPr="001D182D">
        <w:t>an</w:t>
      </w:r>
      <w:proofErr w:type="gramEnd"/>
      <w:r w:rsidRPr="001D182D">
        <w:t xml:space="preserve"> provide summaries or entire emails to users when the flow is run.</w:t>
      </w:r>
    </w:p>
    <w:p w:rsidR="00042C25" w:rsidRDefault="00042C25" w:rsidP="00F64F93"/>
    <w:p w:rsidR="00042C25" w:rsidRDefault="00042C25" w:rsidP="00F64F93"/>
    <w:p w:rsidR="00042C25" w:rsidRDefault="00042C25" w:rsidP="00F64F93">
      <w:r>
        <w:br w:type="page"/>
      </w:r>
      <w:r w:rsidR="008F1918">
        <w:lastRenderedPageBreak/>
        <w:pict>
          <v:shape id="_x0000_i1166" type="#_x0000_t75" style="width:5in;height:270pt" o:bordertopcolor="this" o:borderleftcolor="this" o:borderbottomcolor="this" o:borderrightcolor="this">
            <v:imagedata r:id="rId224" o:title=""/>
            <w10:bordertop type="single" width="8"/>
            <w10:borderleft type="single" width="8"/>
            <w10:borderbottom type="single" width="8"/>
            <w10:borderright type="single" width="8"/>
          </v:shape>
        </w:pict>
      </w:r>
    </w:p>
    <w:p w:rsidR="001D182D" w:rsidRPr="001D182D" w:rsidRDefault="001D182D" w:rsidP="001D182D">
      <w:r w:rsidRPr="001D182D">
        <w:t>The slide shows the inputs for Get Mail Message – these are very similar to the other email content in the library, requiring a mail host and port, protocol, accounts, etc.</w:t>
      </w:r>
    </w:p>
    <w:p w:rsidR="00042C25" w:rsidRDefault="001D182D" w:rsidP="001D182D">
      <w:r w:rsidRPr="001D182D">
        <w:t>To assign email text to a flow variable, use a Result based on the Result Field: Result. The email flow variable can then be filtered or used in other ways in your flow.</w:t>
      </w:r>
    </w:p>
    <w:p w:rsidR="00042C25" w:rsidRDefault="00042C25" w:rsidP="00F64F93"/>
    <w:p w:rsidR="00042C25" w:rsidRDefault="00042C25" w:rsidP="00F64F93"/>
    <w:p w:rsidR="00042C25" w:rsidRDefault="00042C25" w:rsidP="00F64F93">
      <w:r>
        <w:br w:type="page"/>
      </w:r>
      <w:r w:rsidR="008F1918">
        <w:lastRenderedPageBreak/>
        <w:pict>
          <v:shape id="_x0000_i1167" type="#_x0000_t75" style="width:5in;height:270pt" o:bordertopcolor="this" o:borderleftcolor="this" o:borderbottomcolor="this" o:borderrightcolor="this">
            <v:imagedata r:id="rId225" o:title=""/>
            <w10:bordertop type="single" width="8"/>
            <w10:borderleft type="single" width="8"/>
            <w10:borderbottom type="single" width="8"/>
            <w10:borderright type="single" width="8"/>
          </v:shape>
        </w:pict>
      </w:r>
    </w:p>
    <w:p w:rsidR="00042C25" w:rsidRPr="001D182D" w:rsidRDefault="001D182D" w:rsidP="00F64F93">
      <w:r w:rsidRPr="001D182D">
        <w:t>This example shows a simple email client implemented in OO. This flow gets the message count, presents a menu of message numbers to the user, then retrieves the select message and displays it to the user.</w:t>
      </w:r>
    </w:p>
    <w:p w:rsidR="00042C25" w:rsidRDefault="00042C25" w:rsidP="00F64F93"/>
    <w:p w:rsidR="00042C25" w:rsidRDefault="00042C25" w:rsidP="00F64F93"/>
    <w:p w:rsidR="00042C25" w:rsidRDefault="00042C25" w:rsidP="00F64F93">
      <w:r>
        <w:br w:type="page"/>
      </w:r>
      <w:r w:rsidR="008F1918">
        <w:lastRenderedPageBreak/>
        <w:pict>
          <v:shape id="_x0000_i1168" type="#_x0000_t75" style="width:5in;height:270pt" o:bordertopcolor="this" o:borderleftcolor="this" o:borderbottomcolor="this" o:borderrightcolor="this">
            <v:imagedata r:id="rId226" o:title=""/>
            <w10:bordertop type="single" width="8"/>
            <w10:borderleft type="single" width="8"/>
            <w10:borderbottom type="single" width="8"/>
            <w10:borderright type="single" width="8"/>
          </v:shape>
        </w:pict>
      </w:r>
    </w:p>
    <w:p w:rsidR="001D182D" w:rsidRPr="001D182D" w:rsidRDefault="001D182D" w:rsidP="001D182D">
      <w:r w:rsidRPr="001D182D">
        <w:t xml:space="preserve">This slide reviews some of the configuration options to consider if you install your own email server and are configuring a client to interoperate with it. </w:t>
      </w:r>
    </w:p>
    <w:p w:rsidR="00042C25" w:rsidRDefault="001D182D" w:rsidP="001D182D">
      <w:r w:rsidRPr="001D182D">
        <w:t>In a production you will be interoperating with an established mail server – contact the system administrator for details.</w:t>
      </w:r>
    </w:p>
    <w:p w:rsidR="00042C25" w:rsidRDefault="00042C25" w:rsidP="00F64F93"/>
    <w:p w:rsidR="00042C25" w:rsidRDefault="00042C25" w:rsidP="00F64F93"/>
    <w:p w:rsidR="00042C25" w:rsidRDefault="00042C25" w:rsidP="00F64F93">
      <w:r>
        <w:br w:type="page"/>
      </w:r>
      <w:r w:rsidR="008F1918">
        <w:lastRenderedPageBreak/>
        <w:pict>
          <v:shape id="_x0000_i1169" type="#_x0000_t75" style="width:5in;height:270pt" o:bordertopcolor="this" o:borderleftcolor="this" o:borderbottomcolor="this" o:borderrightcolor="this">
            <v:imagedata r:id="rId227" o:title=""/>
            <w10:bordertop type="single" width="8"/>
            <w10:borderleft type="single" width="8"/>
            <w10:borderbottom type="single" width="8"/>
            <w10:borderright type="single" width="8"/>
          </v:shape>
        </w:pict>
      </w:r>
    </w:p>
    <w:p w:rsidR="00992688" w:rsidRPr="001D182D" w:rsidRDefault="001D182D" w:rsidP="00F64F93">
      <w:r w:rsidRPr="001D182D">
        <w:t>In the exercise you will author flows that handle a variety of email tasks.</w:t>
      </w:r>
    </w:p>
    <w:p w:rsidR="00992688" w:rsidRDefault="00992688" w:rsidP="00F64F93"/>
    <w:p w:rsidR="00C32E6B" w:rsidRPr="00F140D1" w:rsidRDefault="00C32E6B" w:rsidP="00F64F93"/>
    <w:sectPr w:rsidR="00C32E6B" w:rsidRPr="00F140D1" w:rsidSect="00C923D3">
      <w:headerReference w:type="even" r:id="rId228"/>
      <w:headerReference w:type="default" r:id="rId229"/>
      <w:footerReference w:type="even" r:id="rId230"/>
      <w:footerReference w:type="default" r:id="rId231"/>
      <w:headerReference w:type="first" r:id="rId232"/>
      <w:footerReference w:type="first" r:id="rId233"/>
      <w:pgSz w:w="12240" w:h="15840" w:code="1"/>
      <w:pgMar w:top="720" w:right="1584" w:bottom="720" w:left="158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40C9" w:rsidRDefault="003240C9" w:rsidP="00ED1095">
      <w:r>
        <w:separator/>
      </w:r>
    </w:p>
  </w:endnote>
  <w:endnote w:type="continuationSeparator" w:id="0">
    <w:p w:rsidR="003240C9" w:rsidRDefault="003240C9" w:rsidP="00ED109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Futura Bk">
    <w:panose1 w:val="020B0502020204020303"/>
    <w:charset w:val="00"/>
    <w:family w:val="swiss"/>
    <w:pitch w:val="variable"/>
    <w:sig w:usb0="A00002AF" w:usb1="5000204A" w:usb2="00000000" w:usb3="00000000" w:csb0="0000009F" w:csb1="00000000"/>
  </w:font>
  <w:font w:name="Futura Hv">
    <w:panose1 w:val="020B0702020204020204"/>
    <w:charset w:val="00"/>
    <w:family w:val="swiss"/>
    <w:pitch w:val="variable"/>
    <w:sig w:usb0="A00002AF" w:usb1="5000204A"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57F" w:rsidRPr="00775C45" w:rsidRDefault="0064657F" w:rsidP="00ED1095">
    <w:pPr>
      <w:pStyle w:val="Footer"/>
    </w:pPr>
    <w:fldSimple w:instr=" KEYWORDS  \* MERGEFORMAT ">
      <w:r>
        <w:rPr>
          <w:rStyle w:val="PageNumber"/>
        </w:rPr>
        <w:t xml:space="preserve"> </w:t>
      </w:r>
    </w:fldSimple>
    <w:r w:rsidRPr="00147B11">
      <w:rPr>
        <w:rStyle w:val="PageNumber"/>
      </w:rPr>
      <w:fldChar w:fldCharType="begin"/>
    </w:r>
    <w:r w:rsidRPr="00147B11">
      <w:rPr>
        <w:rStyle w:val="PageNumber"/>
      </w:rPr>
      <w:instrText xml:space="preserve"> PAGE </w:instrText>
    </w:r>
    <w:r w:rsidRPr="00147B11">
      <w:rPr>
        <w:rStyle w:val="PageNumber"/>
      </w:rPr>
      <w:fldChar w:fldCharType="separate"/>
    </w:r>
    <w:r w:rsidR="002A1ABA">
      <w:rPr>
        <w:rStyle w:val="PageNumber"/>
        <w:noProof/>
      </w:rPr>
      <w:t>178</w:t>
    </w:r>
    <w:r w:rsidRPr="00147B11">
      <w:rPr>
        <w:rStyle w:val="PageNumber"/>
      </w:rPr>
      <w:fldChar w:fldCharType="end"/>
    </w:r>
    <w:r w:rsidRPr="00775C45">
      <w:tab/>
    </w:r>
    <w:fldSimple w:instr=" DOCPROPERTY &quot;Category&quot;  \* MERGEFORMAT ">
      <w:r>
        <w:t>© 2010 Hewlett-Packard Development Company, LP</w:t>
      </w:r>
    </w:fldSimple>
    <w:r w:rsidRPr="00775C45">
      <w:tab/>
    </w:r>
    <w:bookmarkStart w:id="0" w:name="OLE_LINK6"/>
    <w:r w:rsidRPr="00852556">
      <w:fldChar w:fldCharType="begin"/>
    </w:r>
    <w:r w:rsidRPr="00775C45">
      <w:instrText xml:space="preserve"> COMMENTS  \* MERGEFORMAT </w:instrText>
    </w:r>
    <w:r w:rsidRPr="00852556">
      <w:fldChar w:fldCharType="separate"/>
    </w:r>
    <w:r>
      <w:t>9.00</w:t>
    </w:r>
    <w:r w:rsidRPr="00852556">
      <w:fldChar w:fldCharType="end"/>
    </w:r>
    <w:bookmarkEnd w:id="0"/>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57F" w:rsidRPr="00B241E4" w:rsidRDefault="0064657F" w:rsidP="00E27A89">
    <w:pPr>
      <w:pStyle w:val="Footer"/>
    </w:pPr>
    <w:fldSimple w:instr=" COMMENTS  \* MERGEFORMAT ">
      <w:r>
        <w:t>9.00</w:t>
      </w:r>
    </w:fldSimple>
    <w:r w:rsidRPr="00B241E4">
      <w:tab/>
    </w:r>
    <w:fldSimple w:instr=" DOCPROPERTY &quot;Category&quot;  \* MERGEFORMAT ">
      <w:r>
        <w:t>© 2010 Hewlett-Packard Development Company, LP</w:t>
      </w:r>
    </w:fldSimple>
    <w:r w:rsidRPr="00B241E4">
      <w:tab/>
    </w:r>
    <w:fldSimple w:instr=" KEYWORDS  \* MERGEFORMAT ">
      <w:r>
        <w:rPr>
          <w:rStyle w:val="PageNumber"/>
        </w:rPr>
        <w:t xml:space="preserve"> </w:t>
      </w:r>
    </w:fldSimple>
    <w:r w:rsidRPr="00147B11">
      <w:rPr>
        <w:rStyle w:val="PageNumber"/>
      </w:rPr>
      <w:fldChar w:fldCharType="begin"/>
    </w:r>
    <w:r w:rsidRPr="00147B11">
      <w:rPr>
        <w:rStyle w:val="PageNumber"/>
      </w:rPr>
      <w:instrText xml:space="preserve"> PAGE </w:instrText>
    </w:r>
    <w:r w:rsidRPr="00147B11">
      <w:rPr>
        <w:rStyle w:val="PageNumber"/>
      </w:rPr>
      <w:fldChar w:fldCharType="separate"/>
    </w:r>
    <w:r w:rsidR="002A1ABA">
      <w:rPr>
        <w:rStyle w:val="PageNumber"/>
        <w:noProof/>
      </w:rPr>
      <w:t>177</w:t>
    </w:r>
    <w:r w:rsidRPr="00147B11">
      <w:rPr>
        <w:rStyle w:val="PageNumber"/>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57F" w:rsidRPr="00775C45" w:rsidRDefault="0064657F" w:rsidP="00ED1095">
    <w:pPr>
      <w:pStyle w:val="Footer"/>
    </w:pPr>
    <w:fldSimple w:instr=" COMMENTS  \* MERGEFORMAT ">
      <w:r>
        <w:t>9.00</w:t>
      </w:r>
    </w:fldSimple>
    <w:r w:rsidRPr="00775C45">
      <w:tab/>
    </w:r>
    <w:fldSimple w:instr=" DOCPROPERTY &quot;Category&quot;  \* MERGEFORMAT ">
      <w:r>
        <w:t>© 2010 Hewlett-Packard Development Company, LP</w:t>
      </w:r>
    </w:fldSimple>
    <w:r w:rsidRPr="00775C45">
      <w:tab/>
    </w:r>
    <w:fldSimple w:instr=" KEYWORDS  \* MERGEFORMAT ">
      <w:r>
        <w:rPr>
          <w:rStyle w:val="PageNumber"/>
        </w:rPr>
        <w:t xml:space="preserve"> </w:t>
      </w:r>
    </w:fldSimple>
    <w:r w:rsidRPr="00147B11">
      <w:rPr>
        <w:rStyle w:val="PageNumber"/>
      </w:rPr>
      <w:fldChar w:fldCharType="begin"/>
    </w:r>
    <w:r w:rsidRPr="00147B11">
      <w:rPr>
        <w:rStyle w:val="PageNumber"/>
      </w:rPr>
      <w:instrText xml:space="preserve"> PAGE </w:instrText>
    </w:r>
    <w:r w:rsidRPr="00147B11">
      <w:rPr>
        <w:rStyle w:val="PageNumber"/>
      </w:rPr>
      <w:fldChar w:fldCharType="separate"/>
    </w:r>
    <w:r>
      <w:rPr>
        <w:rStyle w:val="PageNumber"/>
        <w:noProof/>
      </w:rPr>
      <w:t>1</w:t>
    </w:r>
    <w:r w:rsidRPr="00147B11">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40C9" w:rsidRDefault="003240C9" w:rsidP="00ED1095">
      <w:r>
        <w:separator/>
      </w:r>
    </w:p>
  </w:footnote>
  <w:footnote w:type="continuationSeparator" w:id="0">
    <w:p w:rsidR="003240C9" w:rsidRDefault="003240C9" w:rsidP="00ED109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57F" w:rsidRPr="004C56D9" w:rsidRDefault="0064657F" w:rsidP="004C56D9">
    <w:pPr>
      <w:pStyle w:val="Header"/>
    </w:pPr>
    <w:fldSimple w:instr=" TITLE  \* MERGEFORMAT ">
      <w:r>
        <w:t>Hp Operations Orchestration Studio: Advanced Authoring</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57F" w:rsidRDefault="0064657F">
    <w:pPr>
      <w:pStyle w:val="Header"/>
      <w:jc w:val="right"/>
    </w:pPr>
    <w:fldSimple w:instr=" SUBJECT  \* MERGEFORMAT ">
      <w:r>
        <w:t>Student Guide</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57F" w:rsidRDefault="0064657F">
    <w:pPr>
      <w:pStyle w:val="Header"/>
      <w:spacing w:after="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D5E3306"/>
    <w:lvl w:ilvl="0">
      <w:start w:val="1"/>
      <w:numFmt w:val="decimal"/>
      <w:lvlText w:val="%1."/>
      <w:lvlJc w:val="left"/>
      <w:pPr>
        <w:tabs>
          <w:tab w:val="num" w:pos="1800"/>
        </w:tabs>
        <w:ind w:left="1800" w:hanging="360"/>
      </w:pPr>
    </w:lvl>
  </w:abstractNum>
  <w:abstractNum w:abstractNumId="1">
    <w:nsid w:val="FFFFFF7D"/>
    <w:multiLevelType w:val="singleLevel"/>
    <w:tmpl w:val="6A8857DE"/>
    <w:lvl w:ilvl="0">
      <w:start w:val="1"/>
      <w:numFmt w:val="decimal"/>
      <w:lvlText w:val="%1."/>
      <w:lvlJc w:val="left"/>
      <w:pPr>
        <w:tabs>
          <w:tab w:val="num" w:pos="1440"/>
        </w:tabs>
        <w:ind w:left="1440" w:hanging="360"/>
      </w:pPr>
    </w:lvl>
  </w:abstractNum>
  <w:abstractNum w:abstractNumId="2">
    <w:nsid w:val="FFFFFF7E"/>
    <w:multiLevelType w:val="singleLevel"/>
    <w:tmpl w:val="2D84739A"/>
    <w:lvl w:ilvl="0">
      <w:start w:val="1"/>
      <w:numFmt w:val="decimal"/>
      <w:lvlText w:val="%1)"/>
      <w:lvlJc w:val="left"/>
      <w:pPr>
        <w:tabs>
          <w:tab w:val="num" w:pos="2304"/>
        </w:tabs>
        <w:ind w:left="2304" w:hanging="432"/>
      </w:pPr>
      <w:rPr>
        <w:rFonts w:hint="default"/>
      </w:rPr>
    </w:lvl>
  </w:abstractNum>
  <w:abstractNum w:abstractNumId="3">
    <w:nsid w:val="FFFFFF7F"/>
    <w:multiLevelType w:val="singleLevel"/>
    <w:tmpl w:val="C6FAE394"/>
    <w:lvl w:ilvl="0">
      <w:start w:val="1"/>
      <w:numFmt w:val="lowerLetter"/>
      <w:lvlText w:val="%1."/>
      <w:lvlJc w:val="left"/>
      <w:pPr>
        <w:tabs>
          <w:tab w:val="num" w:pos="1872"/>
        </w:tabs>
        <w:ind w:left="1872" w:hanging="432"/>
      </w:pPr>
      <w:rPr>
        <w:rFonts w:hint="default"/>
      </w:rPr>
    </w:lvl>
  </w:abstractNum>
  <w:abstractNum w:abstractNumId="4">
    <w:nsid w:val="FFFFFF80"/>
    <w:multiLevelType w:val="singleLevel"/>
    <w:tmpl w:val="0154654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1DD601EA"/>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2CFC4A0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E263F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C867C1C"/>
    <w:lvl w:ilvl="0">
      <w:start w:val="1"/>
      <w:numFmt w:val="decimal"/>
      <w:lvlText w:val="%1."/>
      <w:lvlJc w:val="left"/>
      <w:pPr>
        <w:tabs>
          <w:tab w:val="num" w:pos="1440"/>
        </w:tabs>
        <w:ind w:left="1440" w:hanging="432"/>
      </w:pPr>
      <w:rPr>
        <w:rFonts w:hint="default"/>
      </w:rPr>
    </w:lvl>
  </w:abstractNum>
  <w:abstractNum w:abstractNumId="9">
    <w:nsid w:val="FFFFFF89"/>
    <w:multiLevelType w:val="singleLevel"/>
    <w:tmpl w:val="2092C7B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D244867"/>
    <w:multiLevelType w:val="hybridMultilevel"/>
    <w:tmpl w:val="507E53AA"/>
    <w:lvl w:ilvl="0" w:tplc="726651A4">
      <w:start w:val="1"/>
      <w:numFmt w:val="bullet"/>
      <w:pStyle w:val="TableBullet"/>
      <w:lvlText w:val=""/>
      <w:lvlJc w:val="left"/>
      <w:pPr>
        <w:tabs>
          <w:tab w:val="num" w:pos="216"/>
        </w:tabs>
        <w:ind w:left="216" w:hanging="216"/>
      </w:pPr>
      <w:rPr>
        <w:rFonts w:ascii="Wingdings" w:hAnsi="Wingdings" w:hint="default"/>
        <w:sz w:val="22"/>
        <w:szCs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2E870B0"/>
    <w:multiLevelType w:val="multilevel"/>
    <w:tmpl w:val="DE48158A"/>
    <w:lvl w:ilvl="0">
      <w:start w:val="1"/>
      <w:numFmt w:val="decimal"/>
      <w:lvlText w:val="%1."/>
      <w:lvlJc w:val="left"/>
      <w:pPr>
        <w:tabs>
          <w:tab w:val="num" w:pos="1440"/>
        </w:tabs>
        <w:ind w:left="1440" w:hanging="432"/>
      </w:pPr>
    </w:lvl>
    <w:lvl w:ilvl="1">
      <w:start w:val="1"/>
      <w:numFmt w:val="decimal"/>
      <w:lvlRestart w:val="0"/>
      <w:lvlText w:val="%2."/>
      <w:lvlJc w:val="left"/>
      <w:pPr>
        <w:tabs>
          <w:tab w:val="num" w:pos="1440"/>
        </w:tabs>
        <w:ind w:left="1440" w:hanging="432"/>
      </w:pPr>
      <w:rPr>
        <w:b w:val="0"/>
      </w:rPr>
    </w:lvl>
    <w:lvl w:ilvl="2">
      <w:start w:val="1"/>
      <w:numFmt w:val="lowerLetter"/>
      <w:lvlRestart w:val="0"/>
      <w:lvlText w:val="%3."/>
      <w:lvlJc w:val="left"/>
      <w:pPr>
        <w:tabs>
          <w:tab w:val="num" w:pos="1872"/>
        </w:tabs>
        <w:ind w:left="1872" w:hanging="432"/>
      </w:pPr>
      <w:rPr>
        <w:b w:val="0"/>
      </w:rPr>
    </w:lvl>
    <w:lvl w:ilvl="3">
      <w:start w:val="1"/>
      <w:numFmt w:val="decimal"/>
      <w:lvlRestart w:val="0"/>
      <w:lvlText w:val="%4)"/>
      <w:lvlJc w:val="left"/>
      <w:pPr>
        <w:tabs>
          <w:tab w:val="num" w:pos="2304"/>
        </w:tabs>
        <w:ind w:left="2304" w:hanging="432"/>
      </w:pPr>
      <w:rPr>
        <w:b w:val="0"/>
      </w:rPr>
    </w:lvl>
    <w:lvl w:ilvl="4">
      <w:start w:val="1"/>
      <w:numFmt w:val="lowerLetter"/>
      <w:lvlRestart w:val="0"/>
      <w:lvlText w:val="%5)"/>
      <w:lvlJc w:val="left"/>
      <w:pPr>
        <w:tabs>
          <w:tab w:val="num" w:pos="2736"/>
        </w:tabs>
        <w:ind w:left="2736" w:hanging="432"/>
      </w:pPr>
      <w:rPr>
        <w:b w:val="0"/>
      </w:rPr>
    </w:lvl>
    <w:lvl w:ilvl="5">
      <w:start w:val="1"/>
      <w:numFmt w:val="decimal"/>
      <w:lvlRestart w:val="0"/>
      <w:lvlText w:val="%6-"/>
      <w:lvlJc w:val="left"/>
      <w:pPr>
        <w:tabs>
          <w:tab w:val="num" w:pos="3024"/>
        </w:tabs>
        <w:ind w:left="3024" w:hanging="288"/>
      </w:pPr>
      <w:rPr>
        <w:b w:val="0"/>
      </w:r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nsid w:val="1C52355D"/>
    <w:multiLevelType w:val="multilevel"/>
    <w:tmpl w:val="533CA68E"/>
    <w:lvl w:ilvl="0">
      <w:start w:val="1"/>
      <w:numFmt w:val="decimal"/>
      <w:lvlText w:val="%1."/>
      <w:lvlJc w:val="left"/>
      <w:pPr>
        <w:tabs>
          <w:tab w:val="num" w:pos="1440"/>
        </w:tabs>
        <w:ind w:left="1440" w:hanging="432"/>
      </w:pPr>
      <w:rPr>
        <w:rFonts w:ascii="Futura Bk" w:hAnsi="Futura Bk"/>
        <w:sz w:val="22"/>
      </w:rPr>
    </w:lvl>
    <w:lvl w:ilvl="1">
      <w:start w:val="1"/>
      <w:numFmt w:val="decimal"/>
      <w:lvlRestart w:val="0"/>
      <w:lvlText w:val="%2."/>
      <w:lvlJc w:val="left"/>
      <w:pPr>
        <w:tabs>
          <w:tab w:val="num" w:pos="1440"/>
        </w:tabs>
        <w:ind w:left="1440" w:hanging="432"/>
      </w:pPr>
      <w:rPr>
        <w:b w:val="0"/>
      </w:rPr>
    </w:lvl>
    <w:lvl w:ilvl="2">
      <w:start w:val="1"/>
      <w:numFmt w:val="lowerLetter"/>
      <w:lvlRestart w:val="0"/>
      <w:lvlText w:val="%3."/>
      <w:lvlJc w:val="left"/>
      <w:pPr>
        <w:tabs>
          <w:tab w:val="num" w:pos="1872"/>
        </w:tabs>
        <w:ind w:left="1872" w:hanging="432"/>
      </w:pPr>
      <w:rPr>
        <w:b w:val="0"/>
      </w:rPr>
    </w:lvl>
    <w:lvl w:ilvl="3">
      <w:start w:val="1"/>
      <w:numFmt w:val="decimal"/>
      <w:lvlRestart w:val="0"/>
      <w:lvlText w:val="%4)"/>
      <w:lvlJc w:val="left"/>
      <w:pPr>
        <w:tabs>
          <w:tab w:val="num" w:pos="2304"/>
        </w:tabs>
        <w:ind w:left="2304" w:hanging="432"/>
      </w:pPr>
      <w:rPr>
        <w:b w:val="0"/>
      </w:rPr>
    </w:lvl>
    <w:lvl w:ilvl="4">
      <w:start w:val="1"/>
      <w:numFmt w:val="lowerLetter"/>
      <w:lvlText w:val="%5)"/>
      <w:lvlJc w:val="left"/>
      <w:pPr>
        <w:tabs>
          <w:tab w:val="num" w:pos="2736"/>
        </w:tabs>
        <w:ind w:left="2736" w:hanging="432"/>
      </w:pPr>
      <w:rPr>
        <w:b w:val="0"/>
      </w:r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1CD60471"/>
    <w:multiLevelType w:val="hybridMultilevel"/>
    <w:tmpl w:val="151C4AF2"/>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nsid w:val="2F2E3765"/>
    <w:multiLevelType w:val="singleLevel"/>
    <w:tmpl w:val="1EFAC07A"/>
    <w:lvl w:ilvl="0">
      <w:start w:val="1"/>
      <w:numFmt w:val="bullet"/>
      <w:pStyle w:val="Bullet2"/>
      <w:lvlText w:val=""/>
      <w:lvlJc w:val="left"/>
      <w:pPr>
        <w:tabs>
          <w:tab w:val="num" w:pos="1872"/>
        </w:tabs>
        <w:ind w:left="1872" w:hanging="432"/>
      </w:pPr>
      <w:rPr>
        <w:rFonts w:ascii="Symbol" w:hAnsi="Symbol" w:hint="default"/>
        <w:b w:val="0"/>
        <w:i w:val="0"/>
        <w:caps w:val="0"/>
        <w:strike w:val="0"/>
        <w:dstrike w:val="0"/>
        <w:outline w:val="0"/>
        <w:shadow w:val="0"/>
        <w:emboss w:val="0"/>
        <w:imprint w:val="0"/>
        <w:vanish w:val="0"/>
        <w:sz w:val="24"/>
        <w:vertAlign w:val="baseline"/>
      </w:rPr>
    </w:lvl>
  </w:abstractNum>
  <w:abstractNum w:abstractNumId="15">
    <w:nsid w:val="43253503"/>
    <w:multiLevelType w:val="hybridMultilevel"/>
    <w:tmpl w:val="C234C66C"/>
    <w:lvl w:ilvl="0" w:tplc="0409000F">
      <w:start w:val="1"/>
      <w:numFmt w:val="decimal"/>
      <w:lvlText w:val="%1."/>
      <w:lvlJc w:val="left"/>
      <w:pPr>
        <w:tabs>
          <w:tab w:val="num" w:pos="1728"/>
        </w:tabs>
        <w:ind w:left="1728" w:hanging="360"/>
      </w:pPr>
    </w:lvl>
    <w:lvl w:ilvl="1" w:tplc="04090019" w:tentative="1">
      <w:start w:val="1"/>
      <w:numFmt w:val="lowerLetter"/>
      <w:lvlText w:val="%2."/>
      <w:lvlJc w:val="left"/>
      <w:pPr>
        <w:tabs>
          <w:tab w:val="num" w:pos="2448"/>
        </w:tabs>
        <w:ind w:left="2448" w:hanging="360"/>
      </w:pPr>
    </w:lvl>
    <w:lvl w:ilvl="2" w:tplc="0409001B" w:tentative="1">
      <w:start w:val="1"/>
      <w:numFmt w:val="lowerRoman"/>
      <w:lvlText w:val="%3."/>
      <w:lvlJc w:val="right"/>
      <w:pPr>
        <w:tabs>
          <w:tab w:val="num" w:pos="3168"/>
        </w:tabs>
        <w:ind w:left="3168" w:hanging="180"/>
      </w:pPr>
    </w:lvl>
    <w:lvl w:ilvl="3" w:tplc="0409000F" w:tentative="1">
      <w:start w:val="1"/>
      <w:numFmt w:val="decimal"/>
      <w:lvlText w:val="%4."/>
      <w:lvlJc w:val="left"/>
      <w:pPr>
        <w:tabs>
          <w:tab w:val="num" w:pos="3888"/>
        </w:tabs>
        <w:ind w:left="3888" w:hanging="360"/>
      </w:pPr>
    </w:lvl>
    <w:lvl w:ilvl="4" w:tplc="04090019" w:tentative="1">
      <w:start w:val="1"/>
      <w:numFmt w:val="lowerLetter"/>
      <w:lvlText w:val="%5."/>
      <w:lvlJc w:val="left"/>
      <w:pPr>
        <w:tabs>
          <w:tab w:val="num" w:pos="4608"/>
        </w:tabs>
        <w:ind w:left="4608" w:hanging="360"/>
      </w:pPr>
    </w:lvl>
    <w:lvl w:ilvl="5" w:tplc="0409001B" w:tentative="1">
      <w:start w:val="1"/>
      <w:numFmt w:val="lowerRoman"/>
      <w:lvlText w:val="%6."/>
      <w:lvlJc w:val="right"/>
      <w:pPr>
        <w:tabs>
          <w:tab w:val="num" w:pos="5328"/>
        </w:tabs>
        <w:ind w:left="5328" w:hanging="180"/>
      </w:pPr>
    </w:lvl>
    <w:lvl w:ilvl="6" w:tplc="0409000F" w:tentative="1">
      <w:start w:val="1"/>
      <w:numFmt w:val="decimal"/>
      <w:lvlText w:val="%7."/>
      <w:lvlJc w:val="left"/>
      <w:pPr>
        <w:tabs>
          <w:tab w:val="num" w:pos="6048"/>
        </w:tabs>
        <w:ind w:left="6048" w:hanging="360"/>
      </w:pPr>
    </w:lvl>
    <w:lvl w:ilvl="7" w:tplc="04090019" w:tentative="1">
      <w:start w:val="1"/>
      <w:numFmt w:val="lowerLetter"/>
      <w:lvlText w:val="%8."/>
      <w:lvlJc w:val="left"/>
      <w:pPr>
        <w:tabs>
          <w:tab w:val="num" w:pos="6768"/>
        </w:tabs>
        <w:ind w:left="6768" w:hanging="360"/>
      </w:pPr>
    </w:lvl>
    <w:lvl w:ilvl="8" w:tplc="0409001B" w:tentative="1">
      <w:start w:val="1"/>
      <w:numFmt w:val="lowerRoman"/>
      <w:lvlText w:val="%9."/>
      <w:lvlJc w:val="right"/>
      <w:pPr>
        <w:tabs>
          <w:tab w:val="num" w:pos="7488"/>
        </w:tabs>
        <w:ind w:left="7488" w:hanging="180"/>
      </w:pPr>
    </w:lvl>
  </w:abstractNum>
  <w:abstractNum w:abstractNumId="16">
    <w:nsid w:val="484955DA"/>
    <w:multiLevelType w:val="singleLevel"/>
    <w:tmpl w:val="95B02A3E"/>
    <w:lvl w:ilvl="0">
      <w:start w:val="1"/>
      <w:numFmt w:val="bullet"/>
      <w:pStyle w:val="Bullet3"/>
      <w:lvlText w:val=""/>
      <w:lvlJc w:val="left"/>
      <w:pPr>
        <w:tabs>
          <w:tab w:val="num" w:pos="2304"/>
        </w:tabs>
        <w:ind w:left="2304" w:hanging="432"/>
      </w:pPr>
      <w:rPr>
        <w:rFonts w:ascii="Wingdings" w:hAnsi="Wingdings" w:hint="default"/>
        <w:b w:val="0"/>
        <w:i w:val="0"/>
        <w:caps w:val="0"/>
        <w:strike w:val="0"/>
        <w:dstrike w:val="0"/>
        <w:outline w:val="0"/>
        <w:shadow w:val="0"/>
        <w:emboss w:val="0"/>
        <w:imprint w:val="0"/>
        <w:vanish w:val="0"/>
        <w:sz w:val="24"/>
        <w:vertAlign w:val="baseline"/>
      </w:rPr>
    </w:lvl>
  </w:abstractNum>
  <w:abstractNum w:abstractNumId="17">
    <w:nsid w:val="49A03989"/>
    <w:multiLevelType w:val="singleLevel"/>
    <w:tmpl w:val="CCD0F8FC"/>
    <w:lvl w:ilvl="0">
      <w:start w:val="1"/>
      <w:numFmt w:val="lowerLetter"/>
      <w:pStyle w:val="NumberedList2"/>
      <w:lvlText w:val="%1."/>
      <w:lvlJc w:val="left"/>
      <w:pPr>
        <w:tabs>
          <w:tab w:val="num" w:pos="1872"/>
        </w:tabs>
        <w:ind w:left="1872" w:hanging="432"/>
      </w:pPr>
      <w:rPr>
        <w:rFonts w:hint="default"/>
        <w:b w:val="0"/>
        <w:i w:val="0"/>
        <w:color w:val="auto"/>
        <w:sz w:val="22"/>
        <w:szCs w:val="22"/>
        <w:u w:val="none" w:color="FF6600"/>
      </w:rPr>
    </w:lvl>
  </w:abstractNum>
  <w:abstractNum w:abstractNumId="18">
    <w:nsid w:val="58FE4A16"/>
    <w:multiLevelType w:val="singleLevel"/>
    <w:tmpl w:val="9F283200"/>
    <w:lvl w:ilvl="0">
      <w:start w:val="1"/>
      <w:numFmt w:val="bullet"/>
      <w:pStyle w:val="CheckBoxes"/>
      <w:lvlText w:val=""/>
      <w:lvlJc w:val="left"/>
      <w:pPr>
        <w:tabs>
          <w:tab w:val="num" w:pos="1872"/>
        </w:tabs>
        <w:ind w:left="1872" w:hanging="432"/>
      </w:pPr>
      <w:rPr>
        <w:rFonts w:ascii="Wingdings" w:hAnsi="Wingdings" w:hint="default"/>
        <w:b w:val="0"/>
        <w:i w:val="0"/>
        <w:caps w:val="0"/>
        <w:strike w:val="0"/>
        <w:dstrike w:val="0"/>
        <w:outline w:val="0"/>
        <w:shadow w:val="0"/>
        <w:emboss w:val="0"/>
        <w:imprint w:val="0"/>
        <w:vanish w:val="0"/>
        <w:sz w:val="24"/>
        <w:szCs w:val="24"/>
        <w:vertAlign w:val="baseline"/>
      </w:rPr>
    </w:lvl>
  </w:abstractNum>
  <w:abstractNum w:abstractNumId="19">
    <w:nsid w:val="5B076008"/>
    <w:multiLevelType w:val="singleLevel"/>
    <w:tmpl w:val="87786D4A"/>
    <w:lvl w:ilvl="0">
      <w:start w:val="1"/>
      <w:numFmt w:val="decimal"/>
      <w:pStyle w:val="NumberedList3"/>
      <w:lvlText w:val="%1)"/>
      <w:lvlJc w:val="left"/>
      <w:pPr>
        <w:tabs>
          <w:tab w:val="num" w:pos="2304"/>
        </w:tabs>
        <w:ind w:left="2304" w:hanging="432"/>
      </w:pPr>
      <w:rPr>
        <w:rFonts w:hint="default"/>
      </w:rPr>
    </w:lvl>
  </w:abstractNum>
  <w:abstractNum w:abstractNumId="20">
    <w:nsid w:val="6DA76DAF"/>
    <w:multiLevelType w:val="hybridMultilevel"/>
    <w:tmpl w:val="53F2FDFA"/>
    <w:lvl w:ilvl="0" w:tplc="0409000F">
      <w:start w:val="1"/>
      <w:numFmt w:val="decimal"/>
      <w:lvlText w:val="%1."/>
      <w:lvlJc w:val="left"/>
      <w:pPr>
        <w:tabs>
          <w:tab w:val="num" w:pos="1728"/>
        </w:tabs>
        <w:ind w:left="1728" w:hanging="360"/>
      </w:pPr>
    </w:lvl>
    <w:lvl w:ilvl="1" w:tplc="04090019" w:tentative="1">
      <w:start w:val="1"/>
      <w:numFmt w:val="lowerLetter"/>
      <w:lvlText w:val="%2."/>
      <w:lvlJc w:val="left"/>
      <w:pPr>
        <w:tabs>
          <w:tab w:val="num" w:pos="2448"/>
        </w:tabs>
        <w:ind w:left="2448" w:hanging="360"/>
      </w:pPr>
    </w:lvl>
    <w:lvl w:ilvl="2" w:tplc="0409001B" w:tentative="1">
      <w:start w:val="1"/>
      <w:numFmt w:val="lowerRoman"/>
      <w:lvlText w:val="%3."/>
      <w:lvlJc w:val="right"/>
      <w:pPr>
        <w:tabs>
          <w:tab w:val="num" w:pos="3168"/>
        </w:tabs>
        <w:ind w:left="3168" w:hanging="180"/>
      </w:pPr>
    </w:lvl>
    <w:lvl w:ilvl="3" w:tplc="0409000F" w:tentative="1">
      <w:start w:val="1"/>
      <w:numFmt w:val="decimal"/>
      <w:lvlText w:val="%4."/>
      <w:lvlJc w:val="left"/>
      <w:pPr>
        <w:tabs>
          <w:tab w:val="num" w:pos="3888"/>
        </w:tabs>
        <w:ind w:left="3888" w:hanging="360"/>
      </w:pPr>
    </w:lvl>
    <w:lvl w:ilvl="4" w:tplc="04090019" w:tentative="1">
      <w:start w:val="1"/>
      <w:numFmt w:val="lowerLetter"/>
      <w:lvlText w:val="%5."/>
      <w:lvlJc w:val="left"/>
      <w:pPr>
        <w:tabs>
          <w:tab w:val="num" w:pos="4608"/>
        </w:tabs>
        <w:ind w:left="4608" w:hanging="360"/>
      </w:pPr>
    </w:lvl>
    <w:lvl w:ilvl="5" w:tplc="0409001B" w:tentative="1">
      <w:start w:val="1"/>
      <w:numFmt w:val="lowerRoman"/>
      <w:lvlText w:val="%6."/>
      <w:lvlJc w:val="right"/>
      <w:pPr>
        <w:tabs>
          <w:tab w:val="num" w:pos="5328"/>
        </w:tabs>
        <w:ind w:left="5328" w:hanging="180"/>
      </w:pPr>
    </w:lvl>
    <w:lvl w:ilvl="6" w:tplc="0409000F" w:tentative="1">
      <w:start w:val="1"/>
      <w:numFmt w:val="decimal"/>
      <w:lvlText w:val="%7."/>
      <w:lvlJc w:val="left"/>
      <w:pPr>
        <w:tabs>
          <w:tab w:val="num" w:pos="6048"/>
        </w:tabs>
        <w:ind w:left="6048" w:hanging="360"/>
      </w:pPr>
    </w:lvl>
    <w:lvl w:ilvl="7" w:tplc="04090019" w:tentative="1">
      <w:start w:val="1"/>
      <w:numFmt w:val="lowerLetter"/>
      <w:lvlText w:val="%8."/>
      <w:lvlJc w:val="left"/>
      <w:pPr>
        <w:tabs>
          <w:tab w:val="num" w:pos="6768"/>
        </w:tabs>
        <w:ind w:left="6768" w:hanging="360"/>
      </w:pPr>
    </w:lvl>
    <w:lvl w:ilvl="8" w:tplc="0409001B" w:tentative="1">
      <w:start w:val="1"/>
      <w:numFmt w:val="lowerRoman"/>
      <w:lvlText w:val="%9."/>
      <w:lvlJc w:val="right"/>
      <w:pPr>
        <w:tabs>
          <w:tab w:val="num" w:pos="7488"/>
        </w:tabs>
        <w:ind w:left="7488" w:hanging="180"/>
      </w:pPr>
    </w:lvl>
  </w:abstractNum>
  <w:abstractNum w:abstractNumId="21">
    <w:nsid w:val="6EB867D5"/>
    <w:multiLevelType w:val="singleLevel"/>
    <w:tmpl w:val="EA64AC8A"/>
    <w:lvl w:ilvl="0">
      <w:start w:val="1"/>
      <w:numFmt w:val="decimal"/>
      <w:pStyle w:val="NumberedList1"/>
      <w:lvlText w:val="%1."/>
      <w:lvlJc w:val="left"/>
      <w:pPr>
        <w:tabs>
          <w:tab w:val="num" w:pos="1440"/>
        </w:tabs>
        <w:ind w:left="1440" w:hanging="432"/>
      </w:pPr>
      <w:rPr>
        <w:rFonts w:hint="default"/>
        <w:b w:val="0"/>
        <w:i w:val="0"/>
        <w:color w:val="auto"/>
        <w:sz w:val="22"/>
        <w:szCs w:val="22"/>
        <w:u w:val="none" w:color="FF6600"/>
      </w:rPr>
    </w:lvl>
  </w:abstractNum>
  <w:abstractNum w:abstractNumId="22">
    <w:nsid w:val="723B0AB9"/>
    <w:multiLevelType w:val="singleLevel"/>
    <w:tmpl w:val="6EA294C8"/>
    <w:lvl w:ilvl="0">
      <w:start w:val="1"/>
      <w:numFmt w:val="bullet"/>
      <w:pStyle w:val="Bullet1"/>
      <w:lvlText w:val=""/>
      <w:lvlJc w:val="left"/>
      <w:pPr>
        <w:tabs>
          <w:tab w:val="num" w:pos="1440"/>
        </w:tabs>
        <w:ind w:left="1440" w:hanging="432"/>
      </w:pPr>
      <w:rPr>
        <w:rFonts w:ascii="Wingdings" w:hAnsi="Wingdings" w:hint="default"/>
        <w:b w:val="0"/>
        <w:i w:val="0"/>
        <w:caps w:val="0"/>
        <w:strike w:val="0"/>
        <w:dstrike w:val="0"/>
        <w:outline w:val="0"/>
        <w:shadow w:val="0"/>
        <w:emboss w:val="0"/>
        <w:imprint w:val="0"/>
        <w:vanish w:val="0"/>
        <w:sz w:val="14"/>
        <w:szCs w:val="14"/>
        <w:vertAlign w:val="baseline"/>
      </w:rPr>
    </w:lvl>
  </w:abstractNum>
  <w:abstractNum w:abstractNumId="23">
    <w:nsid w:val="7D684C86"/>
    <w:multiLevelType w:val="multilevel"/>
    <w:tmpl w:val="85C0BA84"/>
    <w:name w:val="NumberListTemplate"/>
    <w:lvl w:ilvl="0">
      <w:start w:val="1"/>
      <w:numFmt w:val="decimal"/>
      <w:lvlRestart w:val="0"/>
      <w:lvlText w:val="%1."/>
      <w:lvlJc w:val="left"/>
      <w:pPr>
        <w:tabs>
          <w:tab w:val="num" w:pos="1440"/>
        </w:tabs>
        <w:ind w:left="1440" w:hanging="432"/>
      </w:pPr>
    </w:lvl>
    <w:lvl w:ilvl="1">
      <w:start w:val="1"/>
      <w:numFmt w:val="decimal"/>
      <w:lvlRestart w:val="0"/>
      <w:pStyle w:val="ListNumber"/>
      <w:lvlText w:val="%2."/>
      <w:lvlJc w:val="left"/>
      <w:pPr>
        <w:tabs>
          <w:tab w:val="num" w:pos="1440"/>
        </w:tabs>
        <w:ind w:left="1440" w:hanging="432"/>
      </w:pPr>
      <w:rPr>
        <w:b w:val="0"/>
      </w:rPr>
    </w:lvl>
    <w:lvl w:ilvl="2">
      <w:start w:val="1"/>
      <w:numFmt w:val="lowerLetter"/>
      <w:lvlRestart w:val="0"/>
      <w:pStyle w:val="ListNumber2"/>
      <w:lvlText w:val="%3."/>
      <w:lvlJc w:val="left"/>
      <w:pPr>
        <w:tabs>
          <w:tab w:val="num" w:pos="1872"/>
        </w:tabs>
        <w:ind w:left="1872" w:hanging="432"/>
      </w:pPr>
      <w:rPr>
        <w:b w:val="0"/>
      </w:rPr>
    </w:lvl>
    <w:lvl w:ilvl="3">
      <w:start w:val="1"/>
      <w:numFmt w:val="decimal"/>
      <w:lvlRestart w:val="0"/>
      <w:pStyle w:val="ListNumber3"/>
      <w:lvlText w:val="%4)"/>
      <w:lvlJc w:val="left"/>
      <w:pPr>
        <w:tabs>
          <w:tab w:val="num" w:pos="2304"/>
        </w:tabs>
        <w:ind w:left="2304" w:hanging="432"/>
      </w:pPr>
      <w:rPr>
        <w:b w:val="0"/>
      </w:rPr>
    </w:lvl>
    <w:lvl w:ilvl="4">
      <w:start w:val="1"/>
      <w:numFmt w:val="lowerLetter"/>
      <w:lvlRestart w:val="0"/>
      <w:pStyle w:val="ListNumber4"/>
      <w:lvlText w:val="%5)"/>
      <w:lvlJc w:val="left"/>
      <w:pPr>
        <w:tabs>
          <w:tab w:val="num" w:pos="2736"/>
        </w:tabs>
        <w:ind w:left="2736" w:hanging="432"/>
      </w:pPr>
      <w:rPr>
        <w:b w:val="0"/>
      </w:rPr>
    </w:lvl>
    <w:lvl w:ilvl="5">
      <w:start w:val="1"/>
      <w:numFmt w:val="decimal"/>
      <w:lvlRestart w:val="0"/>
      <w:pStyle w:val="ListNumber5"/>
      <w:lvlText w:val="%6-"/>
      <w:lvlJc w:val="left"/>
      <w:pPr>
        <w:tabs>
          <w:tab w:val="num" w:pos="3024"/>
        </w:tabs>
        <w:ind w:left="3024" w:hanging="288"/>
      </w:pPr>
      <w:rPr>
        <w:b w:val="0"/>
      </w:r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4"/>
  </w:num>
  <w:num w:numId="2">
    <w:abstractNumId w:val="22"/>
  </w:num>
  <w:num w:numId="3">
    <w:abstractNumId w:val="16"/>
  </w:num>
  <w:num w:numId="4">
    <w:abstractNumId w:val="18"/>
  </w:num>
  <w:num w:numId="5">
    <w:abstractNumId w:val="10"/>
  </w:num>
  <w:num w:numId="6">
    <w:abstractNumId w:val="19"/>
  </w:num>
  <w:num w:numId="7">
    <w:abstractNumId w:val="9"/>
  </w:num>
  <w:num w:numId="8">
    <w:abstractNumId w:val="7"/>
  </w:num>
  <w:num w:numId="9">
    <w:abstractNumId w:val="6"/>
  </w:num>
  <w:num w:numId="10">
    <w:abstractNumId w:val="5"/>
  </w:num>
  <w:num w:numId="11">
    <w:abstractNumId w:val="4"/>
  </w:num>
  <w:num w:numId="12">
    <w:abstractNumId w:val="21"/>
  </w:num>
  <w:num w:numId="13">
    <w:abstractNumId w:val="17"/>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lvlOverride w:ilvl="0">
      <w:startOverride w:val="1"/>
    </w:lvlOverride>
  </w:num>
  <w:num w:numId="16">
    <w:abstractNumId w:val="17"/>
    <w:lvlOverride w:ilvl="0">
      <w:startOverride w:val="1"/>
    </w:lvlOverride>
  </w:num>
  <w:num w:numId="17">
    <w:abstractNumId w:val="21"/>
    <w:lvlOverride w:ilvl="0">
      <w:startOverride w:val="1"/>
    </w:lvlOverride>
  </w:num>
  <w:num w:numId="18">
    <w:abstractNumId w:val="21"/>
    <w:lvlOverride w:ilvl="0">
      <w:startOverride w:val="1"/>
    </w:lvlOverride>
  </w:num>
  <w:num w:numId="19">
    <w:abstractNumId w:val="21"/>
    <w:lvlOverride w:ilvl="0">
      <w:startOverride w:val="1"/>
    </w:lvlOverride>
  </w:num>
  <w:num w:numId="20">
    <w:abstractNumId w:val="21"/>
    <w:lvlOverride w:ilvl="0">
      <w:startOverride w:val="1"/>
    </w:lvlOverride>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17"/>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17"/>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17"/>
    <w:lvlOverride w:ilvl="0">
      <w:startOverride w:val="1"/>
    </w:lvlOverride>
  </w:num>
  <w:num w:numId="35">
    <w:abstractNumId w:val="17"/>
    <w:lvlOverride w:ilvl="0">
      <w:startOverride w:val="1"/>
    </w:lvlOverride>
  </w:num>
  <w:num w:numId="36">
    <w:abstractNumId w:val="17"/>
    <w:lvlOverride w:ilvl="0">
      <w:startOverride w:val="1"/>
    </w:lvlOverride>
  </w:num>
  <w:num w:numId="37">
    <w:abstractNumId w:val="21"/>
    <w:lvlOverride w:ilvl="0">
      <w:startOverride w:val="1"/>
    </w:lvlOverride>
  </w:num>
  <w:num w:numId="38">
    <w:abstractNumId w:val="17"/>
    <w:lvlOverride w:ilvl="0">
      <w:startOverride w:val="1"/>
    </w:lvlOverride>
  </w:num>
  <w:num w:numId="39">
    <w:abstractNumId w:val="13"/>
  </w:num>
  <w:num w:numId="40">
    <w:abstractNumId w:val="21"/>
    <w:lvlOverride w:ilvl="0">
      <w:startOverride w:val="1"/>
    </w:lvlOverride>
  </w:num>
  <w:num w:numId="41">
    <w:abstractNumId w:val="21"/>
    <w:lvlOverride w:ilvl="0">
      <w:startOverride w:val="1"/>
    </w:lvlOverride>
  </w:num>
  <w:num w:numId="42">
    <w:abstractNumId w:val="21"/>
    <w:lvlOverride w:ilvl="0">
      <w:startOverride w:val="1"/>
    </w:lvlOverride>
  </w:num>
  <w:num w:numId="43">
    <w:abstractNumId w:val="21"/>
    <w:lvlOverride w:ilvl="0">
      <w:startOverride w:val="1"/>
    </w:lvlOverride>
  </w:num>
  <w:num w:numId="44">
    <w:abstractNumId w:val="17"/>
    <w:lvlOverride w:ilvl="0">
      <w:startOverride w:val="1"/>
    </w:lvlOverride>
  </w:num>
  <w:num w:numId="45">
    <w:abstractNumId w:val="2"/>
  </w:num>
  <w:num w:numId="46">
    <w:abstractNumId w:val="1"/>
  </w:num>
  <w:num w:numId="47">
    <w:abstractNumId w:val="0"/>
  </w:num>
  <w:num w:numId="48">
    <w:abstractNumId w:val="12"/>
  </w:num>
  <w:num w:numId="49">
    <w:abstractNumId w:val="3"/>
  </w:num>
  <w:num w:numId="50">
    <w:abstractNumId w:val="8"/>
  </w:num>
  <w:num w:numId="51">
    <w:abstractNumId w:val="11"/>
  </w:num>
  <w:num w:numId="52">
    <w:abstractNumId w:val="23"/>
  </w:num>
  <w:num w:numId="53">
    <w:abstractNumId w:val="20"/>
  </w:num>
  <w:num w:numId="54">
    <w:abstractNumId w:val="15"/>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8" w:dllVersion="513" w:checkStyle="1"/>
  <w:proofState w:spelling="clean" w:grammar="clean"/>
  <w:attachedTemplate r:id="rId1"/>
  <w:linkStyles/>
  <w:stylePaneFormatFilter w:val="3F08"/>
  <w:defaultTabStop w:val="720"/>
  <w:evenAndOddHeaders/>
  <w:displayHorizontalDrawingGridEvery w:val="0"/>
  <w:displayVerticalDrawingGridEvery w:val="0"/>
  <w:doNotUseMarginsForDrawingGridOrigin/>
  <w:noPunctuationKerning/>
  <w:characterSpacingControl w:val="doNotCompress"/>
  <w:hdrShapeDefaults>
    <o:shapedefaults v:ext="edit" spidmax="9218"/>
  </w:hdrShapeDefaults>
  <w:footnotePr>
    <w:footnote w:id="-1"/>
    <w:footnote w:id="0"/>
  </w:footnotePr>
  <w:endnotePr>
    <w:endnote w:id="-1"/>
    <w:endnote w:id="0"/>
  </w:endnotePr>
  <w:compat/>
  <w:rsids>
    <w:rsidRoot w:val="00BB1657"/>
    <w:rsid w:val="0000086C"/>
    <w:rsid w:val="00001247"/>
    <w:rsid w:val="00003FD5"/>
    <w:rsid w:val="00004692"/>
    <w:rsid w:val="000049FA"/>
    <w:rsid w:val="000054DB"/>
    <w:rsid w:val="00010942"/>
    <w:rsid w:val="00012557"/>
    <w:rsid w:val="00015C0D"/>
    <w:rsid w:val="00016AB2"/>
    <w:rsid w:val="00020BC9"/>
    <w:rsid w:val="00020E21"/>
    <w:rsid w:val="000210C4"/>
    <w:rsid w:val="00021763"/>
    <w:rsid w:val="00022BDC"/>
    <w:rsid w:val="00022F72"/>
    <w:rsid w:val="0002318F"/>
    <w:rsid w:val="000244A2"/>
    <w:rsid w:val="00025EC8"/>
    <w:rsid w:val="00026709"/>
    <w:rsid w:val="00026A69"/>
    <w:rsid w:val="000279E3"/>
    <w:rsid w:val="0003079A"/>
    <w:rsid w:val="00030AD4"/>
    <w:rsid w:val="00031358"/>
    <w:rsid w:val="000317DA"/>
    <w:rsid w:val="00032B37"/>
    <w:rsid w:val="00032C26"/>
    <w:rsid w:val="00033336"/>
    <w:rsid w:val="0003333C"/>
    <w:rsid w:val="000340F6"/>
    <w:rsid w:val="00035276"/>
    <w:rsid w:val="0003583D"/>
    <w:rsid w:val="00035864"/>
    <w:rsid w:val="00035B5D"/>
    <w:rsid w:val="00035F2E"/>
    <w:rsid w:val="0004022A"/>
    <w:rsid w:val="00040DDC"/>
    <w:rsid w:val="0004117F"/>
    <w:rsid w:val="00042517"/>
    <w:rsid w:val="000429E0"/>
    <w:rsid w:val="00042C25"/>
    <w:rsid w:val="00043153"/>
    <w:rsid w:val="00043756"/>
    <w:rsid w:val="0004492E"/>
    <w:rsid w:val="00044972"/>
    <w:rsid w:val="00045339"/>
    <w:rsid w:val="00047F8D"/>
    <w:rsid w:val="00050535"/>
    <w:rsid w:val="00050AD2"/>
    <w:rsid w:val="00050D52"/>
    <w:rsid w:val="00051B4F"/>
    <w:rsid w:val="00052137"/>
    <w:rsid w:val="00052C17"/>
    <w:rsid w:val="00053E1B"/>
    <w:rsid w:val="00054413"/>
    <w:rsid w:val="00054A78"/>
    <w:rsid w:val="00054F98"/>
    <w:rsid w:val="000554F2"/>
    <w:rsid w:val="00056004"/>
    <w:rsid w:val="00057462"/>
    <w:rsid w:val="00057CAE"/>
    <w:rsid w:val="000604B1"/>
    <w:rsid w:val="00060C03"/>
    <w:rsid w:val="00061EA0"/>
    <w:rsid w:val="000625BD"/>
    <w:rsid w:val="00062C46"/>
    <w:rsid w:val="00062CBE"/>
    <w:rsid w:val="00062CF3"/>
    <w:rsid w:val="000637C4"/>
    <w:rsid w:val="0006499F"/>
    <w:rsid w:val="00066D5C"/>
    <w:rsid w:val="000700A5"/>
    <w:rsid w:val="00070314"/>
    <w:rsid w:val="00070621"/>
    <w:rsid w:val="00072166"/>
    <w:rsid w:val="00072781"/>
    <w:rsid w:val="0007465A"/>
    <w:rsid w:val="00076225"/>
    <w:rsid w:val="00076C26"/>
    <w:rsid w:val="0008024E"/>
    <w:rsid w:val="00080578"/>
    <w:rsid w:val="00082C1B"/>
    <w:rsid w:val="000834A7"/>
    <w:rsid w:val="00083594"/>
    <w:rsid w:val="00083E76"/>
    <w:rsid w:val="0008400D"/>
    <w:rsid w:val="0008664D"/>
    <w:rsid w:val="00086A0F"/>
    <w:rsid w:val="000878AA"/>
    <w:rsid w:val="00087FAC"/>
    <w:rsid w:val="0009096E"/>
    <w:rsid w:val="000923A3"/>
    <w:rsid w:val="00093A50"/>
    <w:rsid w:val="00093B7A"/>
    <w:rsid w:val="00093EED"/>
    <w:rsid w:val="000940B6"/>
    <w:rsid w:val="000942FF"/>
    <w:rsid w:val="0009431D"/>
    <w:rsid w:val="00094730"/>
    <w:rsid w:val="000952A9"/>
    <w:rsid w:val="00095A52"/>
    <w:rsid w:val="000A00FF"/>
    <w:rsid w:val="000A026F"/>
    <w:rsid w:val="000A1B68"/>
    <w:rsid w:val="000A2004"/>
    <w:rsid w:val="000A26F0"/>
    <w:rsid w:val="000A29C9"/>
    <w:rsid w:val="000A3070"/>
    <w:rsid w:val="000A3241"/>
    <w:rsid w:val="000A38BF"/>
    <w:rsid w:val="000A3933"/>
    <w:rsid w:val="000A53E9"/>
    <w:rsid w:val="000A607A"/>
    <w:rsid w:val="000A63F2"/>
    <w:rsid w:val="000A6722"/>
    <w:rsid w:val="000B0D42"/>
    <w:rsid w:val="000B1D2C"/>
    <w:rsid w:val="000B3A5E"/>
    <w:rsid w:val="000B3B85"/>
    <w:rsid w:val="000B49A5"/>
    <w:rsid w:val="000B4F9D"/>
    <w:rsid w:val="000B4FA3"/>
    <w:rsid w:val="000B51EB"/>
    <w:rsid w:val="000B5634"/>
    <w:rsid w:val="000B6265"/>
    <w:rsid w:val="000B6693"/>
    <w:rsid w:val="000B790A"/>
    <w:rsid w:val="000B7A1A"/>
    <w:rsid w:val="000C14C0"/>
    <w:rsid w:val="000C2AA5"/>
    <w:rsid w:val="000C3ED5"/>
    <w:rsid w:val="000C469F"/>
    <w:rsid w:val="000C4DA8"/>
    <w:rsid w:val="000C4DF1"/>
    <w:rsid w:val="000C5A1C"/>
    <w:rsid w:val="000C602B"/>
    <w:rsid w:val="000D0650"/>
    <w:rsid w:val="000D3112"/>
    <w:rsid w:val="000D321F"/>
    <w:rsid w:val="000D345E"/>
    <w:rsid w:val="000D3C53"/>
    <w:rsid w:val="000D478C"/>
    <w:rsid w:val="000D49E0"/>
    <w:rsid w:val="000D50B3"/>
    <w:rsid w:val="000D58C9"/>
    <w:rsid w:val="000D59E6"/>
    <w:rsid w:val="000D64C8"/>
    <w:rsid w:val="000D6FFC"/>
    <w:rsid w:val="000D73D1"/>
    <w:rsid w:val="000E178D"/>
    <w:rsid w:val="000E2A0B"/>
    <w:rsid w:val="000E2CAB"/>
    <w:rsid w:val="000E3F73"/>
    <w:rsid w:val="000E4CBB"/>
    <w:rsid w:val="000E72EB"/>
    <w:rsid w:val="000E785B"/>
    <w:rsid w:val="000E7C56"/>
    <w:rsid w:val="000F52CB"/>
    <w:rsid w:val="000F59AF"/>
    <w:rsid w:val="000F6BC9"/>
    <w:rsid w:val="000F6E2A"/>
    <w:rsid w:val="0010095E"/>
    <w:rsid w:val="00101DC0"/>
    <w:rsid w:val="001025FA"/>
    <w:rsid w:val="00102834"/>
    <w:rsid w:val="00103B1D"/>
    <w:rsid w:val="001042D9"/>
    <w:rsid w:val="00105870"/>
    <w:rsid w:val="00106034"/>
    <w:rsid w:val="001103F7"/>
    <w:rsid w:val="00110A12"/>
    <w:rsid w:val="001112E0"/>
    <w:rsid w:val="00112E38"/>
    <w:rsid w:val="001142CE"/>
    <w:rsid w:val="00116298"/>
    <w:rsid w:val="001169B8"/>
    <w:rsid w:val="00116B8E"/>
    <w:rsid w:val="00120B80"/>
    <w:rsid w:val="00121EFE"/>
    <w:rsid w:val="0012415D"/>
    <w:rsid w:val="00124AB0"/>
    <w:rsid w:val="001267C6"/>
    <w:rsid w:val="001273F3"/>
    <w:rsid w:val="00127860"/>
    <w:rsid w:val="00127EB2"/>
    <w:rsid w:val="00130750"/>
    <w:rsid w:val="0013106B"/>
    <w:rsid w:val="001310F0"/>
    <w:rsid w:val="00132146"/>
    <w:rsid w:val="0013286B"/>
    <w:rsid w:val="001329FC"/>
    <w:rsid w:val="00133252"/>
    <w:rsid w:val="00133B73"/>
    <w:rsid w:val="00134159"/>
    <w:rsid w:val="001347CC"/>
    <w:rsid w:val="0013558C"/>
    <w:rsid w:val="00135F9D"/>
    <w:rsid w:val="001362E4"/>
    <w:rsid w:val="00137266"/>
    <w:rsid w:val="00137BAF"/>
    <w:rsid w:val="00137E07"/>
    <w:rsid w:val="00140051"/>
    <w:rsid w:val="00140858"/>
    <w:rsid w:val="00141B6E"/>
    <w:rsid w:val="00143844"/>
    <w:rsid w:val="0014407D"/>
    <w:rsid w:val="0014558F"/>
    <w:rsid w:val="00146DF8"/>
    <w:rsid w:val="001472B7"/>
    <w:rsid w:val="00147B11"/>
    <w:rsid w:val="0015055F"/>
    <w:rsid w:val="00151909"/>
    <w:rsid w:val="00152EE4"/>
    <w:rsid w:val="0015432D"/>
    <w:rsid w:val="00154D2D"/>
    <w:rsid w:val="001557AB"/>
    <w:rsid w:val="0015597F"/>
    <w:rsid w:val="00155E9B"/>
    <w:rsid w:val="0015683D"/>
    <w:rsid w:val="00157D37"/>
    <w:rsid w:val="00160CBD"/>
    <w:rsid w:val="0016168C"/>
    <w:rsid w:val="00162276"/>
    <w:rsid w:val="00162B42"/>
    <w:rsid w:val="00162EFD"/>
    <w:rsid w:val="00163B4D"/>
    <w:rsid w:val="00163CE5"/>
    <w:rsid w:val="00164E34"/>
    <w:rsid w:val="00165014"/>
    <w:rsid w:val="00165426"/>
    <w:rsid w:val="00165587"/>
    <w:rsid w:val="00165EC2"/>
    <w:rsid w:val="00166BFF"/>
    <w:rsid w:val="00166D0C"/>
    <w:rsid w:val="0017057C"/>
    <w:rsid w:val="00171C89"/>
    <w:rsid w:val="00171F23"/>
    <w:rsid w:val="00173B14"/>
    <w:rsid w:val="00174701"/>
    <w:rsid w:val="00175708"/>
    <w:rsid w:val="00175722"/>
    <w:rsid w:val="0017779E"/>
    <w:rsid w:val="00181F12"/>
    <w:rsid w:val="00182A8C"/>
    <w:rsid w:val="00182B06"/>
    <w:rsid w:val="0018334F"/>
    <w:rsid w:val="00183696"/>
    <w:rsid w:val="001841B0"/>
    <w:rsid w:val="00184C2D"/>
    <w:rsid w:val="00185247"/>
    <w:rsid w:val="00185A08"/>
    <w:rsid w:val="0018752E"/>
    <w:rsid w:val="00187922"/>
    <w:rsid w:val="00190CC8"/>
    <w:rsid w:val="00190FAD"/>
    <w:rsid w:val="001910FC"/>
    <w:rsid w:val="00191543"/>
    <w:rsid w:val="001918E4"/>
    <w:rsid w:val="0019376F"/>
    <w:rsid w:val="00195B0F"/>
    <w:rsid w:val="00196225"/>
    <w:rsid w:val="001A168A"/>
    <w:rsid w:val="001A21B8"/>
    <w:rsid w:val="001A25DD"/>
    <w:rsid w:val="001A53F8"/>
    <w:rsid w:val="001A5D58"/>
    <w:rsid w:val="001A5F27"/>
    <w:rsid w:val="001A6CF4"/>
    <w:rsid w:val="001B1990"/>
    <w:rsid w:val="001B3CEC"/>
    <w:rsid w:val="001B50DD"/>
    <w:rsid w:val="001B5C0B"/>
    <w:rsid w:val="001B66E5"/>
    <w:rsid w:val="001B71DB"/>
    <w:rsid w:val="001B75A4"/>
    <w:rsid w:val="001C0CEF"/>
    <w:rsid w:val="001C1381"/>
    <w:rsid w:val="001C2381"/>
    <w:rsid w:val="001C2661"/>
    <w:rsid w:val="001C34C6"/>
    <w:rsid w:val="001C3B29"/>
    <w:rsid w:val="001C3DA8"/>
    <w:rsid w:val="001C4D49"/>
    <w:rsid w:val="001C68B3"/>
    <w:rsid w:val="001C6A3A"/>
    <w:rsid w:val="001C6B91"/>
    <w:rsid w:val="001C72C4"/>
    <w:rsid w:val="001D0CD3"/>
    <w:rsid w:val="001D14EB"/>
    <w:rsid w:val="001D182D"/>
    <w:rsid w:val="001D28FB"/>
    <w:rsid w:val="001D2A8C"/>
    <w:rsid w:val="001D31C3"/>
    <w:rsid w:val="001D4060"/>
    <w:rsid w:val="001D5817"/>
    <w:rsid w:val="001D59ED"/>
    <w:rsid w:val="001D5BA9"/>
    <w:rsid w:val="001D61F5"/>
    <w:rsid w:val="001D646C"/>
    <w:rsid w:val="001D7846"/>
    <w:rsid w:val="001D78DC"/>
    <w:rsid w:val="001D7D49"/>
    <w:rsid w:val="001E007B"/>
    <w:rsid w:val="001E04F2"/>
    <w:rsid w:val="001E109E"/>
    <w:rsid w:val="001E1506"/>
    <w:rsid w:val="001E3A05"/>
    <w:rsid w:val="001E483A"/>
    <w:rsid w:val="001E5136"/>
    <w:rsid w:val="001E51EE"/>
    <w:rsid w:val="001E59AD"/>
    <w:rsid w:val="001E5EA9"/>
    <w:rsid w:val="001E64A8"/>
    <w:rsid w:val="001E7880"/>
    <w:rsid w:val="001F0478"/>
    <w:rsid w:val="001F0491"/>
    <w:rsid w:val="001F3035"/>
    <w:rsid w:val="001F38FE"/>
    <w:rsid w:val="001F4BB4"/>
    <w:rsid w:val="001F65C7"/>
    <w:rsid w:val="001F68D1"/>
    <w:rsid w:val="001F69D8"/>
    <w:rsid w:val="001F6D7E"/>
    <w:rsid w:val="002006B9"/>
    <w:rsid w:val="00201728"/>
    <w:rsid w:val="00202C9F"/>
    <w:rsid w:val="002040B4"/>
    <w:rsid w:val="00204837"/>
    <w:rsid w:val="00204B39"/>
    <w:rsid w:val="00204D86"/>
    <w:rsid w:val="00207F00"/>
    <w:rsid w:val="00210BDF"/>
    <w:rsid w:val="002112AD"/>
    <w:rsid w:val="00212267"/>
    <w:rsid w:val="00212FE5"/>
    <w:rsid w:val="00213020"/>
    <w:rsid w:val="00213B2C"/>
    <w:rsid w:val="002149CC"/>
    <w:rsid w:val="00216B2F"/>
    <w:rsid w:val="0021719D"/>
    <w:rsid w:val="00220754"/>
    <w:rsid w:val="00225F8C"/>
    <w:rsid w:val="002266A4"/>
    <w:rsid w:val="0023035E"/>
    <w:rsid w:val="002311DE"/>
    <w:rsid w:val="002328B5"/>
    <w:rsid w:val="00232DBB"/>
    <w:rsid w:val="0023331B"/>
    <w:rsid w:val="0023361C"/>
    <w:rsid w:val="0023520B"/>
    <w:rsid w:val="0023538E"/>
    <w:rsid w:val="00235B42"/>
    <w:rsid w:val="00235FE5"/>
    <w:rsid w:val="00240B88"/>
    <w:rsid w:val="00242FE7"/>
    <w:rsid w:val="0024371A"/>
    <w:rsid w:val="00244E04"/>
    <w:rsid w:val="00245AE6"/>
    <w:rsid w:val="00245F86"/>
    <w:rsid w:val="00247AAE"/>
    <w:rsid w:val="00251CF3"/>
    <w:rsid w:val="002525E7"/>
    <w:rsid w:val="00252910"/>
    <w:rsid w:val="00255540"/>
    <w:rsid w:val="00255B31"/>
    <w:rsid w:val="002565FA"/>
    <w:rsid w:val="00256E61"/>
    <w:rsid w:val="00260ADE"/>
    <w:rsid w:val="00261E8E"/>
    <w:rsid w:val="00264768"/>
    <w:rsid w:val="00265E5B"/>
    <w:rsid w:val="00267751"/>
    <w:rsid w:val="00270967"/>
    <w:rsid w:val="00270EC5"/>
    <w:rsid w:val="00272C43"/>
    <w:rsid w:val="00274A77"/>
    <w:rsid w:val="00275431"/>
    <w:rsid w:val="002758AA"/>
    <w:rsid w:val="00275CDC"/>
    <w:rsid w:val="00276A8A"/>
    <w:rsid w:val="0028134B"/>
    <w:rsid w:val="00282A28"/>
    <w:rsid w:val="00283E4F"/>
    <w:rsid w:val="0028634E"/>
    <w:rsid w:val="00286547"/>
    <w:rsid w:val="00290370"/>
    <w:rsid w:val="002929EE"/>
    <w:rsid w:val="00292F51"/>
    <w:rsid w:val="00293587"/>
    <w:rsid w:val="00293AE1"/>
    <w:rsid w:val="00293CEB"/>
    <w:rsid w:val="00294162"/>
    <w:rsid w:val="00294800"/>
    <w:rsid w:val="00295A3A"/>
    <w:rsid w:val="0029627F"/>
    <w:rsid w:val="00296750"/>
    <w:rsid w:val="00296AFF"/>
    <w:rsid w:val="00297270"/>
    <w:rsid w:val="00297D24"/>
    <w:rsid w:val="002A0049"/>
    <w:rsid w:val="002A0892"/>
    <w:rsid w:val="002A0B8D"/>
    <w:rsid w:val="002A0E5D"/>
    <w:rsid w:val="002A1047"/>
    <w:rsid w:val="002A1ABA"/>
    <w:rsid w:val="002A2120"/>
    <w:rsid w:val="002A34BF"/>
    <w:rsid w:val="002A3C12"/>
    <w:rsid w:val="002A4C71"/>
    <w:rsid w:val="002A68BC"/>
    <w:rsid w:val="002A6904"/>
    <w:rsid w:val="002A6E2C"/>
    <w:rsid w:val="002A70AB"/>
    <w:rsid w:val="002A744E"/>
    <w:rsid w:val="002B0B87"/>
    <w:rsid w:val="002B2114"/>
    <w:rsid w:val="002B52EB"/>
    <w:rsid w:val="002B5A3D"/>
    <w:rsid w:val="002B69A2"/>
    <w:rsid w:val="002B7172"/>
    <w:rsid w:val="002B7BD9"/>
    <w:rsid w:val="002C000C"/>
    <w:rsid w:val="002C0DFB"/>
    <w:rsid w:val="002C182F"/>
    <w:rsid w:val="002C200E"/>
    <w:rsid w:val="002C23C2"/>
    <w:rsid w:val="002C6890"/>
    <w:rsid w:val="002C719D"/>
    <w:rsid w:val="002C72C0"/>
    <w:rsid w:val="002C7E53"/>
    <w:rsid w:val="002D0EC7"/>
    <w:rsid w:val="002D14D6"/>
    <w:rsid w:val="002D15DC"/>
    <w:rsid w:val="002D18CF"/>
    <w:rsid w:val="002D2926"/>
    <w:rsid w:val="002D5EF1"/>
    <w:rsid w:val="002D6366"/>
    <w:rsid w:val="002E15CC"/>
    <w:rsid w:val="002E20E0"/>
    <w:rsid w:val="002E2533"/>
    <w:rsid w:val="002E3137"/>
    <w:rsid w:val="002E421B"/>
    <w:rsid w:val="002E4AF5"/>
    <w:rsid w:val="002E5039"/>
    <w:rsid w:val="002E5655"/>
    <w:rsid w:val="002E606C"/>
    <w:rsid w:val="002E6F2D"/>
    <w:rsid w:val="002E7B0E"/>
    <w:rsid w:val="002F0437"/>
    <w:rsid w:val="002F085F"/>
    <w:rsid w:val="002F0F65"/>
    <w:rsid w:val="002F261D"/>
    <w:rsid w:val="002F289E"/>
    <w:rsid w:val="002F5F41"/>
    <w:rsid w:val="002F5FEF"/>
    <w:rsid w:val="002F6374"/>
    <w:rsid w:val="002F69E1"/>
    <w:rsid w:val="0030051F"/>
    <w:rsid w:val="003015E1"/>
    <w:rsid w:val="0030223C"/>
    <w:rsid w:val="00302620"/>
    <w:rsid w:val="00303C9E"/>
    <w:rsid w:val="00304D95"/>
    <w:rsid w:val="00306A33"/>
    <w:rsid w:val="003077EF"/>
    <w:rsid w:val="003078F9"/>
    <w:rsid w:val="003110E9"/>
    <w:rsid w:val="0031136D"/>
    <w:rsid w:val="00312A68"/>
    <w:rsid w:val="00313E62"/>
    <w:rsid w:val="00314A28"/>
    <w:rsid w:val="00320181"/>
    <w:rsid w:val="003206D2"/>
    <w:rsid w:val="00320EC5"/>
    <w:rsid w:val="00321406"/>
    <w:rsid w:val="00321490"/>
    <w:rsid w:val="003217FA"/>
    <w:rsid w:val="00321E1D"/>
    <w:rsid w:val="003240C9"/>
    <w:rsid w:val="00324CF8"/>
    <w:rsid w:val="00324ED9"/>
    <w:rsid w:val="003253C6"/>
    <w:rsid w:val="003254C6"/>
    <w:rsid w:val="00326339"/>
    <w:rsid w:val="003271D5"/>
    <w:rsid w:val="00331CFD"/>
    <w:rsid w:val="003329D8"/>
    <w:rsid w:val="00334565"/>
    <w:rsid w:val="00334C6A"/>
    <w:rsid w:val="00334FF0"/>
    <w:rsid w:val="003356B8"/>
    <w:rsid w:val="003372E0"/>
    <w:rsid w:val="003379B8"/>
    <w:rsid w:val="00337FCA"/>
    <w:rsid w:val="003408D2"/>
    <w:rsid w:val="00342E90"/>
    <w:rsid w:val="0034388E"/>
    <w:rsid w:val="003438D1"/>
    <w:rsid w:val="003445BC"/>
    <w:rsid w:val="00344F1F"/>
    <w:rsid w:val="003469C7"/>
    <w:rsid w:val="003471CE"/>
    <w:rsid w:val="0035061C"/>
    <w:rsid w:val="003514EC"/>
    <w:rsid w:val="00351639"/>
    <w:rsid w:val="00351F8D"/>
    <w:rsid w:val="00354D5C"/>
    <w:rsid w:val="003553A9"/>
    <w:rsid w:val="00356294"/>
    <w:rsid w:val="00361F0F"/>
    <w:rsid w:val="00362782"/>
    <w:rsid w:val="00363840"/>
    <w:rsid w:val="00363F30"/>
    <w:rsid w:val="00364A2F"/>
    <w:rsid w:val="00365F51"/>
    <w:rsid w:val="00366B1A"/>
    <w:rsid w:val="003708C4"/>
    <w:rsid w:val="0037145B"/>
    <w:rsid w:val="00372970"/>
    <w:rsid w:val="00375C7B"/>
    <w:rsid w:val="00376BEF"/>
    <w:rsid w:val="003770D2"/>
    <w:rsid w:val="00380597"/>
    <w:rsid w:val="003808D2"/>
    <w:rsid w:val="0038275F"/>
    <w:rsid w:val="00383BDE"/>
    <w:rsid w:val="00384FC9"/>
    <w:rsid w:val="0038501E"/>
    <w:rsid w:val="003870DA"/>
    <w:rsid w:val="003876D0"/>
    <w:rsid w:val="00387B9D"/>
    <w:rsid w:val="003903EA"/>
    <w:rsid w:val="00390909"/>
    <w:rsid w:val="0039288F"/>
    <w:rsid w:val="003928C1"/>
    <w:rsid w:val="00393BB6"/>
    <w:rsid w:val="003976EC"/>
    <w:rsid w:val="003A1619"/>
    <w:rsid w:val="003A1ABD"/>
    <w:rsid w:val="003A1C9C"/>
    <w:rsid w:val="003A2AB1"/>
    <w:rsid w:val="003A31FE"/>
    <w:rsid w:val="003A3740"/>
    <w:rsid w:val="003A3867"/>
    <w:rsid w:val="003A49AB"/>
    <w:rsid w:val="003A56A5"/>
    <w:rsid w:val="003A6061"/>
    <w:rsid w:val="003A63F7"/>
    <w:rsid w:val="003A6B2E"/>
    <w:rsid w:val="003A72CC"/>
    <w:rsid w:val="003A7C79"/>
    <w:rsid w:val="003B041A"/>
    <w:rsid w:val="003B10A7"/>
    <w:rsid w:val="003B1E2F"/>
    <w:rsid w:val="003B4699"/>
    <w:rsid w:val="003B48E4"/>
    <w:rsid w:val="003B4DDB"/>
    <w:rsid w:val="003B53CF"/>
    <w:rsid w:val="003B5581"/>
    <w:rsid w:val="003B5DBB"/>
    <w:rsid w:val="003B5EDB"/>
    <w:rsid w:val="003B5F5B"/>
    <w:rsid w:val="003B66A2"/>
    <w:rsid w:val="003B6D21"/>
    <w:rsid w:val="003B74EB"/>
    <w:rsid w:val="003C134B"/>
    <w:rsid w:val="003C1C0A"/>
    <w:rsid w:val="003C2082"/>
    <w:rsid w:val="003C2A1D"/>
    <w:rsid w:val="003C4779"/>
    <w:rsid w:val="003C5104"/>
    <w:rsid w:val="003C519C"/>
    <w:rsid w:val="003C56CF"/>
    <w:rsid w:val="003C631F"/>
    <w:rsid w:val="003C7A84"/>
    <w:rsid w:val="003C7A8B"/>
    <w:rsid w:val="003C7AE0"/>
    <w:rsid w:val="003D0CE1"/>
    <w:rsid w:val="003D158E"/>
    <w:rsid w:val="003D1F31"/>
    <w:rsid w:val="003D288B"/>
    <w:rsid w:val="003D34A0"/>
    <w:rsid w:val="003D3F62"/>
    <w:rsid w:val="003D64A5"/>
    <w:rsid w:val="003D6567"/>
    <w:rsid w:val="003D6B6E"/>
    <w:rsid w:val="003E0E1B"/>
    <w:rsid w:val="003E1A35"/>
    <w:rsid w:val="003E1E01"/>
    <w:rsid w:val="003E26A1"/>
    <w:rsid w:val="003E2768"/>
    <w:rsid w:val="003E2C37"/>
    <w:rsid w:val="003E3183"/>
    <w:rsid w:val="003E341D"/>
    <w:rsid w:val="003F031C"/>
    <w:rsid w:val="003F0FD1"/>
    <w:rsid w:val="003F35A1"/>
    <w:rsid w:val="003F39A6"/>
    <w:rsid w:val="003F4671"/>
    <w:rsid w:val="003F4D31"/>
    <w:rsid w:val="003F55E6"/>
    <w:rsid w:val="003F6681"/>
    <w:rsid w:val="00400BD9"/>
    <w:rsid w:val="00402469"/>
    <w:rsid w:val="004033DF"/>
    <w:rsid w:val="00403C25"/>
    <w:rsid w:val="00404EA7"/>
    <w:rsid w:val="004052C2"/>
    <w:rsid w:val="0040551D"/>
    <w:rsid w:val="00405B9D"/>
    <w:rsid w:val="0041043E"/>
    <w:rsid w:val="00410CBA"/>
    <w:rsid w:val="00413089"/>
    <w:rsid w:val="00413408"/>
    <w:rsid w:val="00413FFE"/>
    <w:rsid w:val="0041404E"/>
    <w:rsid w:val="0041414B"/>
    <w:rsid w:val="0041422D"/>
    <w:rsid w:val="00417DD6"/>
    <w:rsid w:val="00420384"/>
    <w:rsid w:val="00420531"/>
    <w:rsid w:val="004221D5"/>
    <w:rsid w:val="004224D2"/>
    <w:rsid w:val="00422CCD"/>
    <w:rsid w:val="00424D10"/>
    <w:rsid w:val="00425341"/>
    <w:rsid w:val="004255B4"/>
    <w:rsid w:val="00425606"/>
    <w:rsid w:val="0042688B"/>
    <w:rsid w:val="00427871"/>
    <w:rsid w:val="00427F3A"/>
    <w:rsid w:val="004303BC"/>
    <w:rsid w:val="00431646"/>
    <w:rsid w:val="00432E68"/>
    <w:rsid w:val="00433624"/>
    <w:rsid w:val="00434424"/>
    <w:rsid w:val="00437644"/>
    <w:rsid w:val="0043783E"/>
    <w:rsid w:val="00437A7C"/>
    <w:rsid w:val="00440B82"/>
    <w:rsid w:val="00440E6F"/>
    <w:rsid w:val="004416E0"/>
    <w:rsid w:val="00442216"/>
    <w:rsid w:val="004429F3"/>
    <w:rsid w:val="00443133"/>
    <w:rsid w:val="00443C48"/>
    <w:rsid w:val="00444088"/>
    <w:rsid w:val="0044436C"/>
    <w:rsid w:val="004455C5"/>
    <w:rsid w:val="00446F5A"/>
    <w:rsid w:val="004479AF"/>
    <w:rsid w:val="00452C51"/>
    <w:rsid w:val="00452D7E"/>
    <w:rsid w:val="00452FCC"/>
    <w:rsid w:val="0045462D"/>
    <w:rsid w:val="00454827"/>
    <w:rsid w:val="00454E78"/>
    <w:rsid w:val="0045694C"/>
    <w:rsid w:val="00460826"/>
    <w:rsid w:val="00460B41"/>
    <w:rsid w:val="00461672"/>
    <w:rsid w:val="0046183F"/>
    <w:rsid w:val="004625C7"/>
    <w:rsid w:val="004633AB"/>
    <w:rsid w:val="0046396C"/>
    <w:rsid w:val="00464003"/>
    <w:rsid w:val="004648AE"/>
    <w:rsid w:val="00464AE2"/>
    <w:rsid w:val="00466105"/>
    <w:rsid w:val="004678E0"/>
    <w:rsid w:val="00467E0F"/>
    <w:rsid w:val="004701D1"/>
    <w:rsid w:val="004726BC"/>
    <w:rsid w:val="004731F2"/>
    <w:rsid w:val="0047339E"/>
    <w:rsid w:val="00474F1A"/>
    <w:rsid w:val="00475A40"/>
    <w:rsid w:val="004763B8"/>
    <w:rsid w:val="004768DF"/>
    <w:rsid w:val="00480164"/>
    <w:rsid w:val="00481F1B"/>
    <w:rsid w:val="00482159"/>
    <w:rsid w:val="004821BD"/>
    <w:rsid w:val="00483446"/>
    <w:rsid w:val="00483B1B"/>
    <w:rsid w:val="0048409C"/>
    <w:rsid w:val="00484FBC"/>
    <w:rsid w:val="004856F4"/>
    <w:rsid w:val="00485FC2"/>
    <w:rsid w:val="0049292C"/>
    <w:rsid w:val="0049400B"/>
    <w:rsid w:val="00494EF2"/>
    <w:rsid w:val="004961AC"/>
    <w:rsid w:val="004971C3"/>
    <w:rsid w:val="0049785D"/>
    <w:rsid w:val="0049787D"/>
    <w:rsid w:val="00497DCE"/>
    <w:rsid w:val="004A0CA4"/>
    <w:rsid w:val="004A4D59"/>
    <w:rsid w:val="004A53E7"/>
    <w:rsid w:val="004B1912"/>
    <w:rsid w:val="004B2252"/>
    <w:rsid w:val="004B2BBF"/>
    <w:rsid w:val="004B2EA4"/>
    <w:rsid w:val="004B460B"/>
    <w:rsid w:val="004B46E4"/>
    <w:rsid w:val="004B5062"/>
    <w:rsid w:val="004B52D9"/>
    <w:rsid w:val="004B5372"/>
    <w:rsid w:val="004B60E3"/>
    <w:rsid w:val="004B6913"/>
    <w:rsid w:val="004B69C4"/>
    <w:rsid w:val="004B713D"/>
    <w:rsid w:val="004C0288"/>
    <w:rsid w:val="004C0D71"/>
    <w:rsid w:val="004C56D9"/>
    <w:rsid w:val="004C6947"/>
    <w:rsid w:val="004D1587"/>
    <w:rsid w:val="004D1F8A"/>
    <w:rsid w:val="004D24BC"/>
    <w:rsid w:val="004D4391"/>
    <w:rsid w:val="004D48F1"/>
    <w:rsid w:val="004D536E"/>
    <w:rsid w:val="004E0331"/>
    <w:rsid w:val="004E0BA2"/>
    <w:rsid w:val="004E32DC"/>
    <w:rsid w:val="004E34D3"/>
    <w:rsid w:val="004E43F4"/>
    <w:rsid w:val="004E59D5"/>
    <w:rsid w:val="004E5F85"/>
    <w:rsid w:val="004E65E2"/>
    <w:rsid w:val="004E68D2"/>
    <w:rsid w:val="004E6A57"/>
    <w:rsid w:val="004E7603"/>
    <w:rsid w:val="004F0779"/>
    <w:rsid w:val="004F0929"/>
    <w:rsid w:val="004F1AFB"/>
    <w:rsid w:val="004F2140"/>
    <w:rsid w:val="004F39DE"/>
    <w:rsid w:val="004F6127"/>
    <w:rsid w:val="004F67DC"/>
    <w:rsid w:val="00500CC2"/>
    <w:rsid w:val="00501614"/>
    <w:rsid w:val="0050571E"/>
    <w:rsid w:val="00505D13"/>
    <w:rsid w:val="0050604A"/>
    <w:rsid w:val="00506D45"/>
    <w:rsid w:val="00507509"/>
    <w:rsid w:val="0050776C"/>
    <w:rsid w:val="00507FA8"/>
    <w:rsid w:val="0051209F"/>
    <w:rsid w:val="00512640"/>
    <w:rsid w:val="00512D1E"/>
    <w:rsid w:val="0051392A"/>
    <w:rsid w:val="00513A8A"/>
    <w:rsid w:val="0051568A"/>
    <w:rsid w:val="0051615C"/>
    <w:rsid w:val="00516865"/>
    <w:rsid w:val="00516C06"/>
    <w:rsid w:val="00517EF3"/>
    <w:rsid w:val="0052277B"/>
    <w:rsid w:val="005235D1"/>
    <w:rsid w:val="00523C88"/>
    <w:rsid w:val="00523F7E"/>
    <w:rsid w:val="00524A7B"/>
    <w:rsid w:val="00527EA0"/>
    <w:rsid w:val="00530441"/>
    <w:rsid w:val="005307C4"/>
    <w:rsid w:val="00531DB4"/>
    <w:rsid w:val="005321FC"/>
    <w:rsid w:val="00533203"/>
    <w:rsid w:val="005356AE"/>
    <w:rsid w:val="00535BB0"/>
    <w:rsid w:val="005364C3"/>
    <w:rsid w:val="00536ACF"/>
    <w:rsid w:val="00542AA2"/>
    <w:rsid w:val="005436D3"/>
    <w:rsid w:val="00543F9C"/>
    <w:rsid w:val="00545152"/>
    <w:rsid w:val="00545D37"/>
    <w:rsid w:val="005464C6"/>
    <w:rsid w:val="00546DA1"/>
    <w:rsid w:val="00546FEB"/>
    <w:rsid w:val="00547063"/>
    <w:rsid w:val="005505C4"/>
    <w:rsid w:val="00550766"/>
    <w:rsid w:val="00550EC8"/>
    <w:rsid w:val="00553030"/>
    <w:rsid w:val="00553956"/>
    <w:rsid w:val="0055395E"/>
    <w:rsid w:val="00554D02"/>
    <w:rsid w:val="00555389"/>
    <w:rsid w:val="00555CAE"/>
    <w:rsid w:val="005605C2"/>
    <w:rsid w:val="0056123B"/>
    <w:rsid w:val="005612B0"/>
    <w:rsid w:val="00562417"/>
    <w:rsid w:val="005631B1"/>
    <w:rsid w:val="00563CE9"/>
    <w:rsid w:val="00564041"/>
    <w:rsid w:val="0056469D"/>
    <w:rsid w:val="005649E5"/>
    <w:rsid w:val="005659C6"/>
    <w:rsid w:val="005701D6"/>
    <w:rsid w:val="005704AF"/>
    <w:rsid w:val="00570803"/>
    <w:rsid w:val="00570F4D"/>
    <w:rsid w:val="005730AD"/>
    <w:rsid w:val="00573D2F"/>
    <w:rsid w:val="0057419C"/>
    <w:rsid w:val="00574DAD"/>
    <w:rsid w:val="00575EBE"/>
    <w:rsid w:val="00575FA5"/>
    <w:rsid w:val="005779DA"/>
    <w:rsid w:val="00580AE3"/>
    <w:rsid w:val="00580BD8"/>
    <w:rsid w:val="0058286C"/>
    <w:rsid w:val="00582A13"/>
    <w:rsid w:val="00583204"/>
    <w:rsid w:val="00583266"/>
    <w:rsid w:val="00583409"/>
    <w:rsid w:val="005839FF"/>
    <w:rsid w:val="00584072"/>
    <w:rsid w:val="005871B6"/>
    <w:rsid w:val="005875BD"/>
    <w:rsid w:val="00591E75"/>
    <w:rsid w:val="005943F7"/>
    <w:rsid w:val="005948EA"/>
    <w:rsid w:val="00594903"/>
    <w:rsid w:val="00594F58"/>
    <w:rsid w:val="0059674C"/>
    <w:rsid w:val="00597C22"/>
    <w:rsid w:val="00597F3B"/>
    <w:rsid w:val="005A00CB"/>
    <w:rsid w:val="005A0562"/>
    <w:rsid w:val="005A2BAE"/>
    <w:rsid w:val="005A306E"/>
    <w:rsid w:val="005A3B1F"/>
    <w:rsid w:val="005A422A"/>
    <w:rsid w:val="005A5C30"/>
    <w:rsid w:val="005A7431"/>
    <w:rsid w:val="005B1093"/>
    <w:rsid w:val="005B1107"/>
    <w:rsid w:val="005B1812"/>
    <w:rsid w:val="005B488D"/>
    <w:rsid w:val="005B4A59"/>
    <w:rsid w:val="005B4B27"/>
    <w:rsid w:val="005B6415"/>
    <w:rsid w:val="005B6614"/>
    <w:rsid w:val="005B67CB"/>
    <w:rsid w:val="005C16A7"/>
    <w:rsid w:val="005C1FF2"/>
    <w:rsid w:val="005C5C6F"/>
    <w:rsid w:val="005C6908"/>
    <w:rsid w:val="005D008B"/>
    <w:rsid w:val="005D0C18"/>
    <w:rsid w:val="005D1C48"/>
    <w:rsid w:val="005D2196"/>
    <w:rsid w:val="005D41D5"/>
    <w:rsid w:val="005D54B0"/>
    <w:rsid w:val="005D5A27"/>
    <w:rsid w:val="005D6A32"/>
    <w:rsid w:val="005D6B19"/>
    <w:rsid w:val="005D7CA5"/>
    <w:rsid w:val="005E0B7C"/>
    <w:rsid w:val="005E13CC"/>
    <w:rsid w:val="005E27D1"/>
    <w:rsid w:val="005E2B09"/>
    <w:rsid w:val="005E2F4E"/>
    <w:rsid w:val="005E4FF2"/>
    <w:rsid w:val="005E5456"/>
    <w:rsid w:val="005E6C28"/>
    <w:rsid w:val="005F1071"/>
    <w:rsid w:val="005F1163"/>
    <w:rsid w:val="005F1592"/>
    <w:rsid w:val="005F2956"/>
    <w:rsid w:val="005F2C7F"/>
    <w:rsid w:val="005F4097"/>
    <w:rsid w:val="005F5F60"/>
    <w:rsid w:val="005F6E1D"/>
    <w:rsid w:val="005F7002"/>
    <w:rsid w:val="005F72DD"/>
    <w:rsid w:val="006006D5"/>
    <w:rsid w:val="00600F73"/>
    <w:rsid w:val="006018FE"/>
    <w:rsid w:val="00602B38"/>
    <w:rsid w:val="006042DF"/>
    <w:rsid w:val="006044E0"/>
    <w:rsid w:val="00604A99"/>
    <w:rsid w:val="0060525E"/>
    <w:rsid w:val="00606191"/>
    <w:rsid w:val="0060660E"/>
    <w:rsid w:val="006078B1"/>
    <w:rsid w:val="00607AA5"/>
    <w:rsid w:val="00611A89"/>
    <w:rsid w:val="006134BD"/>
    <w:rsid w:val="00614811"/>
    <w:rsid w:val="00614DAE"/>
    <w:rsid w:val="00615442"/>
    <w:rsid w:val="006156A7"/>
    <w:rsid w:val="00615B00"/>
    <w:rsid w:val="00616B8C"/>
    <w:rsid w:val="00620A80"/>
    <w:rsid w:val="00620B8A"/>
    <w:rsid w:val="00620D20"/>
    <w:rsid w:val="00621905"/>
    <w:rsid w:val="00622BC2"/>
    <w:rsid w:val="00623F3C"/>
    <w:rsid w:val="00624B4A"/>
    <w:rsid w:val="00624C4C"/>
    <w:rsid w:val="006253B1"/>
    <w:rsid w:val="00626ADA"/>
    <w:rsid w:val="006270FE"/>
    <w:rsid w:val="0063316F"/>
    <w:rsid w:val="006332C7"/>
    <w:rsid w:val="006342C1"/>
    <w:rsid w:val="006344CC"/>
    <w:rsid w:val="00634E52"/>
    <w:rsid w:val="006355A0"/>
    <w:rsid w:val="006362C9"/>
    <w:rsid w:val="00636656"/>
    <w:rsid w:val="00636C56"/>
    <w:rsid w:val="00637F48"/>
    <w:rsid w:val="00643BDB"/>
    <w:rsid w:val="0064657F"/>
    <w:rsid w:val="00647451"/>
    <w:rsid w:val="00647FB9"/>
    <w:rsid w:val="0065123A"/>
    <w:rsid w:val="00651245"/>
    <w:rsid w:val="006518B6"/>
    <w:rsid w:val="00653987"/>
    <w:rsid w:val="00653BE5"/>
    <w:rsid w:val="00653F99"/>
    <w:rsid w:val="00655496"/>
    <w:rsid w:val="00655ECE"/>
    <w:rsid w:val="00656005"/>
    <w:rsid w:val="0065750F"/>
    <w:rsid w:val="006578DF"/>
    <w:rsid w:val="00660AA7"/>
    <w:rsid w:val="006624AA"/>
    <w:rsid w:val="006625F1"/>
    <w:rsid w:val="0066457C"/>
    <w:rsid w:val="00664673"/>
    <w:rsid w:val="0066503E"/>
    <w:rsid w:val="0066599C"/>
    <w:rsid w:val="00665A05"/>
    <w:rsid w:val="00667733"/>
    <w:rsid w:val="006702FC"/>
    <w:rsid w:val="00671FC5"/>
    <w:rsid w:val="00672992"/>
    <w:rsid w:val="00672A19"/>
    <w:rsid w:val="00673DA9"/>
    <w:rsid w:val="0067434A"/>
    <w:rsid w:val="00674B7B"/>
    <w:rsid w:val="00676E96"/>
    <w:rsid w:val="006778FA"/>
    <w:rsid w:val="00680546"/>
    <w:rsid w:val="006810AD"/>
    <w:rsid w:val="00681FE2"/>
    <w:rsid w:val="00682B4E"/>
    <w:rsid w:val="00683D52"/>
    <w:rsid w:val="0068486B"/>
    <w:rsid w:val="00684A58"/>
    <w:rsid w:val="00684F80"/>
    <w:rsid w:val="0068622E"/>
    <w:rsid w:val="0069086E"/>
    <w:rsid w:val="00691907"/>
    <w:rsid w:val="00691A80"/>
    <w:rsid w:val="006920CB"/>
    <w:rsid w:val="00692224"/>
    <w:rsid w:val="006929BA"/>
    <w:rsid w:val="00692CFF"/>
    <w:rsid w:val="006934AD"/>
    <w:rsid w:val="00693F03"/>
    <w:rsid w:val="006944F7"/>
    <w:rsid w:val="00694910"/>
    <w:rsid w:val="00695DEB"/>
    <w:rsid w:val="0069652F"/>
    <w:rsid w:val="00697A3A"/>
    <w:rsid w:val="006A2109"/>
    <w:rsid w:val="006A27B8"/>
    <w:rsid w:val="006A4940"/>
    <w:rsid w:val="006A60A2"/>
    <w:rsid w:val="006A7B50"/>
    <w:rsid w:val="006B131E"/>
    <w:rsid w:val="006B198F"/>
    <w:rsid w:val="006B3926"/>
    <w:rsid w:val="006B50AB"/>
    <w:rsid w:val="006B7126"/>
    <w:rsid w:val="006C0751"/>
    <w:rsid w:val="006C0AD1"/>
    <w:rsid w:val="006C3776"/>
    <w:rsid w:val="006C5E62"/>
    <w:rsid w:val="006C6B96"/>
    <w:rsid w:val="006C71EA"/>
    <w:rsid w:val="006C75D8"/>
    <w:rsid w:val="006D009B"/>
    <w:rsid w:val="006D0A9F"/>
    <w:rsid w:val="006D1A8D"/>
    <w:rsid w:val="006D2600"/>
    <w:rsid w:val="006D455D"/>
    <w:rsid w:val="006D63D4"/>
    <w:rsid w:val="006D7363"/>
    <w:rsid w:val="006D7AD9"/>
    <w:rsid w:val="006D7F93"/>
    <w:rsid w:val="006E0386"/>
    <w:rsid w:val="006E067A"/>
    <w:rsid w:val="006E0CCA"/>
    <w:rsid w:val="006E42A4"/>
    <w:rsid w:val="006E4D92"/>
    <w:rsid w:val="006E64B9"/>
    <w:rsid w:val="006E67A0"/>
    <w:rsid w:val="006E67A6"/>
    <w:rsid w:val="006E7644"/>
    <w:rsid w:val="006E7A0C"/>
    <w:rsid w:val="006F02CD"/>
    <w:rsid w:val="006F0682"/>
    <w:rsid w:val="006F1094"/>
    <w:rsid w:val="006F2196"/>
    <w:rsid w:val="006F2579"/>
    <w:rsid w:val="006F3439"/>
    <w:rsid w:val="006F48C7"/>
    <w:rsid w:val="006F4E4C"/>
    <w:rsid w:val="006F57A0"/>
    <w:rsid w:val="006F5A97"/>
    <w:rsid w:val="006F7171"/>
    <w:rsid w:val="006F7938"/>
    <w:rsid w:val="0070018A"/>
    <w:rsid w:val="00700BD9"/>
    <w:rsid w:val="00701B07"/>
    <w:rsid w:val="0070227D"/>
    <w:rsid w:val="00702BA5"/>
    <w:rsid w:val="0070359D"/>
    <w:rsid w:val="007037BD"/>
    <w:rsid w:val="00705C65"/>
    <w:rsid w:val="00706405"/>
    <w:rsid w:val="00707B4D"/>
    <w:rsid w:val="00710C90"/>
    <w:rsid w:val="00710E93"/>
    <w:rsid w:val="007116D3"/>
    <w:rsid w:val="007118AC"/>
    <w:rsid w:val="007129F6"/>
    <w:rsid w:val="00712B0F"/>
    <w:rsid w:val="00715D96"/>
    <w:rsid w:val="00716FA8"/>
    <w:rsid w:val="00716FD3"/>
    <w:rsid w:val="00717635"/>
    <w:rsid w:val="00720789"/>
    <w:rsid w:val="00720ACE"/>
    <w:rsid w:val="007215BD"/>
    <w:rsid w:val="00721F74"/>
    <w:rsid w:val="0072222D"/>
    <w:rsid w:val="007248C1"/>
    <w:rsid w:val="0072610A"/>
    <w:rsid w:val="0072643E"/>
    <w:rsid w:val="007264D7"/>
    <w:rsid w:val="00727B46"/>
    <w:rsid w:val="00727B4A"/>
    <w:rsid w:val="007319D2"/>
    <w:rsid w:val="007325F4"/>
    <w:rsid w:val="00733861"/>
    <w:rsid w:val="007338F9"/>
    <w:rsid w:val="00735BBF"/>
    <w:rsid w:val="007409B2"/>
    <w:rsid w:val="007462D3"/>
    <w:rsid w:val="00751BA0"/>
    <w:rsid w:val="007526EE"/>
    <w:rsid w:val="0075387F"/>
    <w:rsid w:val="00753B3B"/>
    <w:rsid w:val="0075419B"/>
    <w:rsid w:val="00756797"/>
    <w:rsid w:val="007571A6"/>
    <w:rsid w:val="007602FA"/>
    <w:rsid w:val="007608E9"/>
    <w:rsid w:val="00762215"/>
    <w:rsid w:val="00762581"/>
    <w:rsid w:val="00762E7C"/>
    <w:rsid w:val="00762FFB"/>
    <w:rsid w:val="0076332E"/>
    <w:rsid w:val="007638D0"/>
    <w:rsid w:val="0076709F"/>
    <w:rsid w:val="00770DF9"/>
    <w:rsid w:val="007712AA"/>
    <w:rsid w:val="00771F50"/>
    <w:rsid w:val="007731A1"/>
    <w:rsid w:val="007732C1"/>
    <w:rsid w:val="00775324"/>
    <w:rsid w:val="00775C45"/>
    <w:rsid w:val="00777433"/>
    <w:rsid w:val="00781614"/>
    <w:rsid w:val="00782D13"/>
    <w:rsid w:val="007853F8"/>
    <w:rsid w:val="00785FAF"/>
    <w:rsid w:val="00787FE4"/>
    <w:rsid w:val="00791ECC"/>
    <w:rsid w:val="00792DF2"/>
    <w:rsid w:val="00794308"/>
    <w:rsid w:val="00794F18"/>
    <w:rsid w:val="007957DC"/>
    <w:rsid w:val="0079625D"/>
    <w:rsid w:val="00796933"/>
    <w:rsid w:val="007A1941"/>
    <w:rsid w:val="007A201A"/>
    <w:rsid w:val="007A228B"/>
    <w:rsid w:val="007A2AF4"/>
    <w:rsid w:val="007A3001"/>
    <w:rsid w:val="007A48FA"/>
    <w:rsid w:val="007A4A92"/>
    <w:rsid w:val="007A5475"/>
    <w:rsid w:val="007A56B5"/>
    <w:rsid w:val="007B370D"/>
    <w:rsid w:val="007B44FC"/>
    <w:rsid w:val="007B491C"/>
    <w:rsid w:val="007B4F0B"/>
    <w:rsid w:val="007B4FEA"/>
    <w:rsid w:val="007B5E07"/>
    <w:rsid w:val="007B699D"/>
    <w:rsid w:val="007B7A3B"/>
    <w:rsid w:val="007B7DFE"/>
    <w:rsid w:val="007C0080"/>
    <w:rsid w:val="007C0908"/>
    <w:rsid w:val="007C1D21"/>
    <w:rsid w:val="007C23A8"/>
    <w:rsid w:val="007C2FBC"/>
    <w:rsid w:val="007C34E5"/>
    <w:rsid w:val="007C36B0"/>
    <w:rsid w:val="007C3F5D"/>
    <w:rsid w:val="007C4AC3"/>
    <w:rsid w:val="007C4AF6"/>
    <w:rsid w:val="007C51E6"/>
    <w:rsid w:val="007C53C2"/>
    <w:rsid w:val="007C593D"/>
    <w:rsid w:val="007D0149"/>
    <w:rsid w:val="007D177D"/>
    <w:rsid w:val="007D4345"/>
    <w:rsid w:val="007D5C93"/>
    <w:rsid w:val="007D6F3E"/>
    <w:rsid w:val="007D7631"/>
    <w:rsid w:val="007D7A66"/>
    <w:rsid w:val="007D7CE4"/>
    <w:rsid w:val="007D7F3B"/>
    <w:rsid w:val="007E10F5"/>
    <w:rsid w:val="007E16E3"/>
    <w:rsid w:val="007E1CC4"/>
    <w:rsid w:val="007E2451"/>
    <w:rsid w:val="007E29C7"/>
    <w:rsid w:val="007E2E99"/>
    <w:rsid w:val="007E4732"/>
    <w:rsid w:val="007E495F"/>
    <w:rsid w:val="007E4B5C"/>
    <w:rsid w:val="007E5293"/>
    <w:rsid w:val="007E5EB8"/>
    <w:rsid w:val="007E6743"/>
    <w:rsid w:val="007E70C0"/>
    <w:rsid w:val="007E7401"/>
    <w:rsid w:val="007E792E"/>
    <w:rsid w:val="007F28CA"/>
    <w:rsid w:val="007F35B8"/>
    <w:rsid w:val="007F3848"/>
    <w:rsid w:val="007F3F3A"/>
    <w:rsid w:val="007F3F50"/>
    <w:rsid w:val="007F5AC7"/>
    <w:rsid w:val="007F6621"/>
    <w:rsid w:val="0080014B"/>
    <w:rsid w:val="00800879"/>
    <w:rsid w:val="00801414"/>
    <w:rsid w:val="00801A44"/>
    <w:rsid w:val="00801ADB"/>
    <w:rsid w:val="00801DDE"/>
    <w:rsid w:val="00801EBA"/>
    <w:rsid w:val="00802150"/>
    <w:rsid w:val="0080300D"/>
    <w:rsid w:val="008033CC"/>
    <w:rsid w:val="00804732"/>
    <w:rsid w:val="0080531B"/>
    <w:rsid w:val="00810BAB"/>
    <w:rsid w:val="0081173B"/>
    <w:rsid w:val="00812258"/>
    <w:rsid w:val="0081260F"/>
    <w:rsid w:val="008128DD"/>
    <w:rsid w:val="0081359A"/>
    <w:rsid w:val="00814E5E"/>
    <w:rsid w:val="00816B84"/>
    <w:rsid w:val="008218E3"/>
    <w:rsid w:val="008221A0"/>
    <w:rsid w:val="00823838"/>
    <w:rsid w:val="00823AFD"/>
    <w:rsid w:val="00825615"/>
    <w:rsid w:val="008256D4"/>
    <w:rsid w:val="00826138"/>
    <w:rsid w:val="00826BA6"/>
    <w:rsid w:val="00826F09"/>
    <w:rsid w:val="00827062"/>
    <w:rsid w:val="008277C4"/>
    <w:rsid w:val="008316C4"/>
    <w:rsid w:val="008318F4"/>
    <w:rsid w:val="00831A9F"/>
    <w:rsid w:val="008323F7"/>
    <w:rsid w:val="00833F67"/>
    <w:rsid w:val="00834163"/>
    <w:rsid w:val="00836638"/>
    <w:rsid w:val="008366D2"/>
    <w:rsid w:val="008378D3"/>
    <w:rsid w:val="00840317"/>
    <w:rsid w:val="00840CBB"/>
    <w:rsid w:val="00841784"/>
    <w:rsid w:val="0084218E"/>
    <w:rsid w:val="008422B3"/>
    <w:rsid w:val="00842DCB"/>
    <w:rsid w:val="00845786"/>
    <w:rsid w:val="00846104"/>
    <w:rsid w:val="00846BD2"/>
    <w:rsid w:val="00847FCF"/>
    <w:rsid w:val="00851333"/>
    <w:rsid w:val="008513B1"/>
    <w:rsid w:val="008515BE"/>
    <w:rsid w:val="00852FB0"/>
    <w:rsid w:val="00854448"/>
    <w:rsid w:val="00854A1B"/>
    <w:rsid w:val="00854BD1"/>
    <w:rsid w:val="00854E37"/>
    <w:rsid w:val="0085543D"/>
    <w:rsid w:val="008558F5"/>
    <w:rsid w:val="008566FB"/>
    <w:rsid w:val="00857814"/>
    <w:rsid w:val="0086022C"/>
    <w:rsid w:val="00860DDF"/>
    <w:rsid w:val="00860FEA"/>
    <w:rsid w:val="00862A5C"/>
    <w:rsid w:val="00865805"/>
    <w:rsid w:val="0086680F"/>
    <w:rsid w:val="00867BFC"/>
    <w:rsid w:val="00867C3A"/>
    <w:rsid w:val="00870DA6"/>
    <w:rsid w:val="00871179"/>
    <w:rsid w:val="00871A47"/>
    <w:rsid w:val="00871A53"/>
    <w:rsid w:val="00871C71"/>
    <w:rsid w:val="008721EE"/>
    <w:rsid w:val="008724D3"/>
    <w:rsid w:val="00872E8E"/>
    <w:rsid w:val="00874F37"/>
    <w:rsid w:val="00875798"/>
    <w:rsid w:val="008760C6"/>
    <w:rsid w:val="0087678D"/>
    <w:rsid w:val="0088069B"/>
    <w:rsid w:val="0088132A"/>
    <w:rsid w:val="00881D50"/>
    <w:rsid w:val="00881F34"/>
    <w:rsid w:val="00881FB3"/>
    <w:rsid w:val="00882A41"/>
    <w:rsid w:val="008833CB"/>
    <w:rsid w:val="00885AE8"/>
    <w:rsid w:val="00885B95"/>
    <w:rsid w:val="00885C83"/>
    <w:rsid w:val="0088663A"/>
    <w:rsid w:val="00886AD0"/>
    <w:rsid w:val="00886C12"/>
    <w:rsid w:val="008872B8"/>
    <w:rsid w:val="0089131E"/>
    <w:rsid w:val="0089192A"/>
    <w:rsid w:val="00891B85"/>
    <w:rsid w:val="00891C0F"/>
    <w:rsid w:val="008927D9"/>
    <w:rsid w:val="008948A7"/>
    <w:rsid w:val="00895D31"/>
    <w:rsid w:val="0089707E"/>
    <w:rsid w:val="0089719A"/>
    <w:rsid w:val="008A190D"/>
    <w:rsid w:val="008A1F20"/>
    <w:rsid w:val="008A2416"/>
    <w:rsid w:val="008A284E"/>
    <w:rsid w:val="008A2AFF"/>
    <w:rsid w:val="008A2CFB"/>
    <w:rsid w:val="008A3000"/>
    <w:rsid w:val="008A4C3A"/>
    <w:rsid w:val="008A6E30"/>
    <w:rsid w:val="008A78C0"/>
    <w:rsid w:val="008B180C"/>
    <w:rsid w:val="008B344C"/>
    <w:rsid w:val="008B37B9"/>
    <w:rsid w:val="008B3BD1"/>
    <w:rsid w:val="008B5341"/>
    <w:rsid w:val="008B7A5F"/>
    <w:rsid w:val="008C0D71"/>
    <w:rsid w:val="008C1097"/>
    <w:rsid w:val="008C21D0"/>
    <w:rsid w:val="008C3709"/>
    <w:rsid w:val="008C4655"/>
    <w:rsid w:val="008C6995"/>
    <w:rsid w:val="008C6B55"/>
    <w:rsid w:val="008D079B"/>
    <w:rsid w:val="008D1427"/>
    <w:rsid w:val="008D166B"/>
    <w:rsid w:val="008D470C"/>
    <w:rsid w:val="008D47DF"/>
    <w:rsid w:val="008D53BB"/>
    <w:rsid w:val="008D56E8"/>
    <w:rsid w:val="008D6773"/>
    <w:rsid w:val="008E28E3"/>
    <w:rsid w:val="008E28E8"/>
    <w:rsid w:val="008E2C28"/>
    <w:rsid w:val="008E337B"/>
    <w:rsid w:val="008E3517"/>
    <w:rsid w:val="008E371C"/>
    <w:rsid w:val="008E3A4C"/>
    <w:rsid w:val="008E3F0A"/>
    <w:rsid w:val="008E42F1"/>
    <w:rsid w:val="008E441E"/>
    <w:rsid w:val="008E4631"/>
    <w:rsid w:val="008E54DD"/>
    <w:rsid w:val="008E65E6"/>
    <w:rsid w:val="008E6D72"/>
    <w:rsid w:val="008F1918"/>
    <w:rsid w:val="008F1B4F"/>
    <w:rsid w:val="008F1F4F"/>
    <w:rsid w:val="008F255D"/>
    <w:rsid w:val="008F2980"/>
    <w:rsid w:val="008F2D5B"/>
    <w:rsid w:val="008F3C96"/>
    <w:rsid w:val="008F5284"/>
    <w:rsid w:val="008F5BEE"/>
    <w:rsid w:val="00900D18"/>
    <w:rsid w:val="00902DCF"/>
    <w:rsid w:val="00902E20"/>
    <w:rsid w:val="00903274"/>
    <w:rsid w:val="009035C0"/>
    <w:rsid w:val="00904172"/>
    <w:rsid w:val="009053FB"/>
    <w:rsid w:val="00905C02"/>
    <w:rsid w:val="00906E6D"/>
    <w:rsid w:val="00911BEA"/>
    <w:rsid w:val="00911E11"/>
    <w:rsid w:val="0091244F"/>
    <w:rsid w:val="009135A8"/>
    <w:rsid w:val="009153D4"/>
    <w:rsid w:val="00916659"/>
    <w:rsid w:val="00916D3A"/>
    <w:rsid w:val="00917CB8"/>
    <w:rsid w:val="00921B78"/>
    <w:rsid w:val="00921B85"/>
    <w:rsid w:val="00921C69"/>
    <w:rsid w:val="00921F01"/>
    <w:rsid w:val="00924362"/>
    <w:rsid w:val="009256F7"/>
    <w:rsid w:val="00927C30"/>
    <w:rsid w:val="009305A8"/>
    <w:rsid w:val="009305E3"/>
    <w:rsid w:val="00930D5A"/>
    <w:rsid w:val="009312BA"/>
    <w:rsid w:val="0093148E"/>
    <w:rsid w:val="00931D44"/>
    <w:rsid w:val="0093203C"/>
    <w:rsid w:val="009326EF"/>
    <w:rsid w:val="0093468F"/>
    <w:rsid w:val="009346AA"/>
    <w:rsid w:val="0093555D"/>
    <w:rsid w:val="00935750"/>
    <w:rsid w:val="00935935"/>
    <w:rsid w:val="00935C73"/>
    <w:rsid w:val="00936696"/>
    <w:rsid w:val="009378E6"/>
    <w:rsid w:val="00940382"/>
    <w:rsid w:val="0094221A"/>
    <w:rsid w:val="00942238"/>
    <w:rsid w:val="00944D0E"/>
    <w:rsid w:val="00944F2C"/>
    <w:rsid w:val="00945B7A"/>
    <w:rsid w:val="00946116"/>
    <w:rsid w:val="00946F91"/>
    <w:rsid w:val="009474B2"/>
    <w:rsid w:val="00950AF2"/>
    <w:rsid w:val="0095313A"/>
    <w:rsid w:val="00954405"/>
    <w:rsid w:val="00954F12"/>
    <w:rsid w:val="00955EF1"/>
    <w:rsid w:val="009572B9"/>
    <w:rsid w:val="00960C6E"/>
    <w:rsid w:val="009614B0"/>
    <w:rsid w:val="00963005"/>
    <w:rsid w:val="0096465B"/>
    <w:rsid w:val="00965572"/>
    <w:rsid w:val="00965C4C"/>
    <w:rsid w:val="00965DC3"/>
    <w:rsid w:val="00966BFD"/>
    <w:rsid w:val="00967613"/>
    <w:rsid w:val="0097001D"/>
    <w:rsid w:val="00970C7D"/>
    <w:rsid w:val="009715A6"/>
    <w:rsid w:val="00971DD0"/>
    <w:rsid w:val="00972417"/>
    <w:rsid w:val="00973BD4"/>
    <w:rsid w:val="00975CBC"/>
    <w:rsid w:val="00977BA9"/>
    <w:rsid w:val="009819EA"/>
    <w:rsid w:val="00981FE6"/>
    <w:rsid w:val="00982092"/>
    <w:rsid w:val="009837A9"/>
    <w:rsid w:val="009846D6"/>
    <w:rsid w:val="0098635E"/>
    <w:rsid w:val="0098671A"/>
    <w:rsid w:val="00987748"/>
    <w:rsid w:val="00987D49"/>
    <w:rsid w:val="009901FD"/>
    <w:rsid w:val="00990334"/>
    <w:rsid w:val="0099062A"/>
    <w:rsid w:val="0099168E"/>
    <w:rsid w:val="00991A21"/>
    <w:rsid w:val="00991CDD"/>
    <w:rsid w:val="00992688"/>
    <w:rsid w:val="00994484"/>
    <w:rsid w:val="00995FF4"/>
    <w:rsid w:val="009A0E72"/>
    <w:rsid w:val="009A1EF3"/>
    <w:rsid w:val="009A322C"/>
    <w:rsid w:val="009A4364"/>
    <w:rsid w:val="009A4571"/>
    <w:rsid w:val="009A488F"/>
    <w:rsid w:val="009A4CBE"/>
    <w:rsid w:val="009B0D4E"/>
    <w:rsid w:val="009B137A"/>
    <w:rsid w:val="009B1DA6"/>
    <w:rsid w:val="009B2D43"/>
    <w:rsid w:val="009B3C4D"/>
    <w:rsid w:val="009B400F"/>
    <w:rsid w:val="009B48E5"/>
    <w:rsid w:val="009B6602"/>
    <w:rsid w:val="009B6DF7"/>
    <w:rsid w:val="009C019C"/>
    <w:rsid w:val="009C022E"/>
    <w:rsid w:val="009C0F56"/>
    <w:rsid w:val="009C153C"/>
    <w:rsid w:val="009C15E2"/>
    <w:rsid w:val="009C1E77"/>
    <w:rsid w:val="009C2BFA"/>
    <w:rsid w:val="009C3396"/>
    <w:rsid w:val="009C3BDF"/>
    <w:rsid w:val="009C401B"/>
    <w:rsid w:val="009C535A"/>
    <w:rsid w:val="009C5402"/>
    <w:rsid w:val="009C5C2A"/>
    <w:rsid w:val="009C65B8"/>
    <w:rsid w:val="009C74A7"/>
    <w:rsid w:val="009D0410"/>
    <w:rsid w:val="009D1AFB"/>
    <w:rsid w:val="009D2231"/>
    <w:rsid w:val="009D2E14"/>
    <w:rsid w:val="009D2EA0"/>
    <w:rsid w:val="009D32D1"/>
    <w:rsid w:val="009D37FE"/>
    <w:rsid w:val="009D41FF"/>
    <w:rsid w:val="009D560C"/>
    <w:rsid w:val="009D579C"/>
    <w:rsid w:val="009D64D3"/>
    <w:rsid w:val="009D6885"/>
    <w:rsid w:val="009E168B"/>
    <w:rsid w:val="009E1F61"/>
    <w:rsid w:val="009E29EB"/>
    <w:rsid w:val="009E2A30"/>
    <w:rsid w:val="009E3056"/>
    <w:rsid w:val="009E3628"/>
    <w:rsid w:val="009E4213"/>
    <w:rsid w:val="009E4A78"/>
    <w:rsid w:val="009E4C67"/>
    <w:rsid w:val="009E55B9"/>
    <w:rsid w:val="009E7E13"/>
    <w:rsid w:val="009E7FEE"/>
    <w:rsid w:val="009F063C"/>
    <w:rsid w:val="009F1B20"/>
    <w:rsid w:val="009F1E5E"/>
    <w:rsid w:val="009F40F4"/>
    <w:rsid w:val="009F4F04"/>
    <w:rsid w:val="009F6479"/>
    <w:rsid w:val="009F6AB7"/>
    <w:rsid w:val="00A008CF"/>
    <w:rsid w:val="00A0294E"/>
    <w:rsid w:val="00A04C74"/>
    <w:rsid w:val="00A05073"/>
    <w:rsid w:val="00A05D5E"/>
    <w:rsid w:val="00A07030"/>
    <w:rsid w:val="00A078BB"/>
    <w:rsid w:val="00A11565"/>
    <w:rsid w:val="00A11BB9"/>
    <w:rsid w:val="00A11E8B"/>
    <w:rsid w:val="00A12981"/>
    <w:rsid w:val="00A12E7F"/>
    <w:rsid w:val="00A1375C"/>
    <w:rsid w:val="00A14CB5"/>
    <w:rsid w:val="00A15254"/>
    <w:rsid w:val="00A153CA"/>
    <w:rsid w:val="00A15F43"/>
    <w:rsid w:val="00A161F5"/>
    <w:rsid w:val="00A16D4F"/>
    <w:rsid w:val="00A17047"/>
    <w:rsid w:val="00A172FA"/>
    <w:rsid w:val="00A1739A"/>
    <w:rsid w:val="00A1760E"/>
    <w:rsid w:val="00A17842"/>
    <w:rsid w:val="00A17C59"/>
    <w:rsid w:val="00A17E83"/>
    <w:rsid w:val="00A20005"/>
    <w:rsid w:val="00A22487"/>
    <w:rsid w:val="00A23E11"/>
    <w:rsid w:val="00A23E40"/>
    <w:rsid w:val="00A24F25"/>
    <w:rsid w:val="00A24FAB"/>
    <w:rsid w:val="00A25874"/>
    <w:rsid w:val="00A26355"/>
    <w:rsid w:val="00A2689C"/>
    <w:rsid w:val="00A300E0"/>
    <w:rsid w:val="00A313E5"/>
    <w:rsid w:val="00A31577"/>
    <w:rsid w:val="00A31A76"/>
    <w:rsid w:val="00A3342B"/>
    <w:rsid w:val="00A33FE9"/>
    <w:rsid w:val="00A34535"/>
    <w:rsid w:val="00A347CB"/>
    <w:rsid w:val="00A35CF5"/>
    <w:rsid w:val="00A37089"/>
    <w:rsid w:val="00A37540"/>
    <w:rsid w:val="00A37582"/>
    <w:rsid w:val="00A37E8C"/>
    <w:rsid w:val="00A41336"/>
    <w:rsid w:val="00A42C8B"/>
    <w:rsid w:val="00A42CBB"/>
    <w:rsid w:val="00A44027"/>
    <w:rsid w:val="00A441C4"/>
    <w:rsid w:val="00A44BFC"/>
    <w:rsid w:val="00A470C9"/>
    <w:rsid w:val="00A476F3"/>
    <w:rsid w:val="00A50798"/>
    <w:rsid w:val="00A50A75"/>
    <w:rsid w:val="00A52153"/>
    <w:rsid w:val="00A546AD"/>
    <w:rsid w:val="00A55955"/>
    <w:rsid w:val="00A55C8B"/>
    <w:rsid w:val="00A56C4C"/>
    <w:rsid w:val="00A6434E"/>
    <w:rsid w:val="00A653D1"/>
    <w:rsid w:val="00A653D4"/>
    <w:rsid w:val="00A6691F"/>
    <w:rsid w:val="00A71B8C"/>
    <w:rsid w:val="00A7310B"/>
    <w:rsid w:val="00A752A2"/>
    <w:rsid w:val="00A753D0"/>
    <w:rsid w:val="00A756FA"/>
    <w:rsid w:val="00A762ED"/>
    <w:rsid w:val="00A76F4C"/>
    <w:rsid w:val="00A810D2"/>
    <w:rsid w:val="00A81302"/>
    <w:rsid w:val="00A82EE1"/>
    <w:rsid w:val="00A843A5"/>
    <w:rsid w:val="00A87E7F"/>
    <w:rsid w:val="00A902CD"/>
    <w:rsid w:val="00A9036C"/>
    <w:rsid w:val="00A9040D"/>
    <w:rsid w:val="00A90D8C"/>
    <w:rsid w:val="00A93ABC"/>
    <w:rsid w:val="00A94646"/>
    <w:rsid w:val="00A95941"/>
    <w:rsid w:val="00A95A15"/>
    <w:rsid w:val="00A973B9"/>
    <w:rsid w:val="00AA0E1A"/>
    <w:rsid w:val="00AA13BA"/>
    <w:rsid w:val="00AA20D1"/>
    <w:rsid w:val="00AA27D5"/>
    <w:rsid w:val="00AA3723"/>
    <w:rsid w:val="00AA40EC"/>
    <w:rsid w:val="00AA7795"/>
    <w:rsid w:val="00AB1C74"/>
    <w:rsid w:val="00AB2122"/>
    <w:rsid w:val="00AB42AD"/>
    <w:rsid w:val="00AB461D"/>
    <w:rsid w:val="00AB4BEF"/>
    <w:rsid w:val="00AB55D6"/>
    <w:rsid w:val="00AC121E"/>
    <w:rsid w:val="00AC1D66"/>
    <w:rsid w:val="00AC2891"/>
    <w:rsid w:val="00AC2D26"/>
    <w:rsid w:val="00AC360E"/>
    <w:rsid w:val="00AC553D"/>
    <w:rsid w:val="00AC5D51"/>
    <w:rsid w:val="00AC7304"/>
    <w:rsid w:val="00AC7630"/>
    <w:rsid w:val="00AD0ED9"/>
    <w:rsid w:val="00AD10D1"/>
    <w:rsid w:val="00AD1921"/>
    <w:rsid w:val="00AD25D5"/>
    <w:rsid w:val="00AD2A1A"/>
    <w:rsid w:val="00AD2A24"/>
    <w:rsid w:val="00AD357A"/>
    <w:rsid w:val="00AD3BBF"/>
    <w:rsid w:val="00AD476D"/>
    <w:rsid w:val="00AD5ED5"/>
    <w:rsid w:val="00AD6EBE"/>
    <w:rsid w:val="00AD7CD7"/>
    <w:rsid w:val="00AE20EC"/>
    <w:rsid w:val="00AE3B13"/>
    <w:rsid w:val="00AE4138"/>
    <w:rsid w:val="00AE4175"/>
    <w:rsid w:val="00AE5F4E"/>
    <w:rsid w:val="00AE7EEB"/>
    <w:rsid w:val="00AF02F6"/>
    <w:rsid w:val="00AF0310"/>
    <w:rsid w:val="00AF0782"/>
    <w:rsid w:val="00AF0DAE"/>
    <w:rsid w:val="00AF217F"/>
    <w:rsid w:val="00AF25A7"/>
    <w:rsid w:val="00AF4779"/>
    <w:rsid w:val="00AF48C5"/>
    <w:rsid w:val="00AF4CDC"/>
    <w:rsid w:val="00AF4D93"/>
    <w:rsid w:val="00AF5925"/>
    <w:rsid w:val="00B000A3"/>
    <w:rsid w:val="00B00D61"/>
    <w:rsid w:val="00B01ECF"/>
    <w:rsid w:val="00B045D0"/>
    <w:rsid w:val="00B0758C"/>
    <w:rsid w:val="00B07F34"/>
    <w:rsid w:val="00B101B9"/>
    <w:rsid w:val="00B1191F"/>
    <w:rsid w:val="00B13512"/>
    <w:rsid w:val="00B13F21"/>
    <w:rsid w:val="00B151A3"/>
    <w:rsid w:val="00B15341"/>
    <w:rsid w:val="00B157E4"/>
    <w:rsid w:val="00B16AEC"/>
    <w:rsid w:val="00B16C87"/>
    <w:rsid w:val="00B205D0"/>
    <w:rsid w:val="00B20D21"/>
    <w:rsid w:val="00B20D7F"/>
    <w:rsid w:val="00B218CC"/>
    <w:rsid w:val="00B22DFB"/>
    <w:rsid w:val="00B236D4"/>
    <w:rsid w:val="00B241E4"/>
    <w:rsid w:val="00B24631"/>
    <w:rsid w:val="00B24CB6"/>
    <w:rsid w:val="00B24F89"/>
    <w:rsid w:val="00B2516E"/>
    <w:rsid w:val="00B261B2"/>
    <w:rsid w:val="00B30B60"/>
    <w:rsid w:val="00B31112"/>
    <w:rsid w:val="00B31812"/>
    <w:rsid w:val="00B31AF9"/>
    <w:rsid w:val="00B31CE6"/>
    <w:rsid w:val="00B328E6"/>
    <w:rsid w:val="00B3329B"/>
    <w:rsid w:val="00B33B3F"/>
    <w:rsid w:val="00B341A5"/>
    <w:rsid w:val="00B34E1A"/>
    <w:rsid w:val="00B35736"/>
    <w:rsid w:val="00B35F25"/>
    <w:rsid w:val="00B40105"/>
    <w:rsid w:val="00B4021C"/>
    <w:rsid w:val="00B4022E"/>
    <w:rsid w:val="00B40A47"/>
    <w:rsid w:val="00B4216F"/>
    <w:rsid w:val="00B430EA"/>
    <w:rsid w:val="00B43E68"/>
    <w:rsid w:val="00B444F5"/>
    <w:rsid w:val="00B44CD1"/>
    <w:rsid w:val="00B46BA0"/>
    <w:rsid w:val="00B46F92"/>
    <w:rsid w:val="00B46FD1"/>
    <w:rsid w:val="00B50953"/>
    <w:rsid w:val="00B50EF3"/>
    <w:rsid w:val="00B516E1"/>
    <w:rsid w:val="00B51706"/>
    <w:rsid w:val="00B53F57"/>
    <w:rsid w:val="00B546B8"/>
    <w:rsid w:val="00B55047"/>
    <w:rsid w:val="00B56370"/>
    <w:rsid w:val="00B57570"/>
    <w:rsid w:val="00B575FB"/>
    <w:rsid w:val="00B60559"/>
    <w:rsid w:val="00B608D9"/>
    <w:rsid w:val="00B65EB4"/>
    <w:rsid w:val="00B65F53"/>
    <w:rsid w:val="00B674BD"/>
    <w:rsid w:val="00B70319"/>
    <w:rsid w:val="00B71BA8"/>
    <w:rsid w:val="00B74104"/>
    <w:rsid w:val="00B80825"/>
    <w:rsid w:val="00B8345E"/>
    <w:rsid w:val="00B848A9"/>
    <w:rsid w:val="00B84A20"/>
    <w:rsid w:val="00B84BCF"/>
    <w:rsid w:val="00B84D64"/>
    <w:rsid w:val="00B85B59"/>
    <w:rsid w:val="00B85DAF"/>
    <w:rsid w:val="00B86156"/>
    <w:rsid w:val="00B8793B"/>
    <w:rsid w:val="00B9076A"/>
    <w:rsid w:val="00B9095F"/>
    <w:rsid w:val="00B90D25"/>
    <w:rsid w:val="00B91487"/>
    <w:rsid w:val="00B91DE5"/>
    <w:rsid w:val="00B9516B"/>
    <w:rsid w:val="00B97135"/>
    <w:rsid w:val="00BA0FBA"/>
    <w:rsid w:val="00BA10A5"/>
    <w:rsid w:val="00BA1FD6"/>
    <w:rsid w:val="00BA27D5"/>
    <w:rsid w:val="00BA29E5"/>
    <w:rsid w:val="00BA473A"/>
    <w:rsid w:val="00BA5DD3"/>
    <w:rsid w:val="00BA6516"/>
    <w:rsid w:val="00BA705C"/>
    <w:rsid w:val="00BA77DA"/>
    <w:rsid w:val="00BB0961"/>
    <w:rsid w:val="00BB1657"/>
    <w:rsid w:val="00BB2AA1"/>
    <w:rsid w:val="00BB4245"/>
    <w:rsid w:val="00BB482B"/>
    <w:rsid w:val="00BB48F3"/>
    <w:rsid w:val="00BB4C32"/>
    <w:rsid w:val="00BB5004"/>
    <w:rsid w:val="00BB7A41"/>
    <w:rsid w:val="00BC0364"/>
    <w:rsid w:val="00BC095F"/>
    <w:rsid w:val="00BC1905"/>
    <w:rsid w:val="00BC2645"/>
    <w:rsid w:val="00BC391E"/>
    <w:rsid w:val="00BC405C"/>
    <w:rsid w:val="00BC496C"/>
    <w:rsid w:val="00BC75B1"/>
    <w:rsid w:val="00BC7AD2"/>
    <w:rsid w:val="00BD0406"/>
    <w:rsid w:val="00BD18D6"/>
    <w:rsid w:val="00BD2261"/>
    <w:rsid w:val="00BD27B7"/>
    <w:rsid w:val="00BD5577"/>
    <w:rsid w:val="00BD5888"/>
    <w:rsid w:val="00BD76B0"/>
    <w:rsid w:val="00BE0D10"/>
    <w:rsid w:val="00BE152D"/>
    <w:rsid w:val="00BE1712"/>
    <w:rsid w:val="00BE1DA5"/>
    <w:rsid w:val="00BE2409"/>
    <w:rsid w:val="00BE3E2A"/>
    <w:rsid w:val="00BE57CD"/>
    <w:rsid w:val="00BE583E"/>
    <w:rsid w:val="00BE79CD"/>
    <w:rsid w:val="00BE7ED1"/>
    <w:rsid w:val="00BF0765"/>
    <w:rsid w:val="00BF1801"/>
    <w:rsid w:val="00BF1A85"/>
    <w:rsid w:val="00BF342A"/>
    <w:rsid w:val="00BF35D8"/>
    <w:rsid w:val="00C01B07"/>
    <w:rsid w:val="00C035E4"/>
    <w:rsid w:val="00C048CE"/>
    <w:rsid w:val="00C04F63"/>
    <w:rsid w:val="00C05690"/>
    <w:rsid w:val="00C05F48"/>
    <w:rsid w:val="00C062CB"/>
    <w:rsid w:val="00C063BF"/>
    <w:rsid w:val="00C06B57"/>
    <w:rsid w:val="00C07ED8"/>
    <w:rsid w:val="00C1120B"/>
    <w:rsid w:val="00C13B48"/>
    <w:rsid w:val="00C13BDF"/>
    <w:rsid w:val="00C13D85"/>
    <w:rsid w:val="00C1442F"/>
    <w:rsid w:val="00C14C88"/>
    <w:rsid w:val="00C150BF"/>
    <w:rsid w:val="00C1582A"/>
    <w:rsid w:val="00C15A89"/>
    <w:rsid w:val="00C15AB0"/>
    <w:rsid w:val="00C2119A"/>
    <w:rsid w:val="00C211E0"/>
    <w:rsid w:val="00C24713"/>
    <w:rsid w:val="00C25C9C"/>
    <w:rsid w:val="00C25CCC"/>
    <w:rsid w:val="00C278B5"/>
    <w:rsid w:val="00C300CE"/>
    <w:rsid w:val="00C31309"/>
    <w:rsid w:val="00C31DA7"/>
    <w:rsid w:val="00C31EA9"/>
    <w:rsid w:val="00C32E6B"/>
    <w:rsid w:val="00C33B79"/>
    <w:rsid w:val="00C36954"/>
    <w:rsid w:val="00C37EE9"/>
    <w:rsid w:val="00C40321"/>
    <w:rsid w:val="00C43FB9"/>
    <w:rsid w:val="00C44B62"/>
    <w:rsid w:val="00C4526A"/>
    <w:rsid w:val="00C4567E"/>
    <w:rsid w:val="00C4648C"/>
    <w:rsid w:val="00C46815"/>
    <w:rsid w:val="00C47DB5"/>
    <w:rsid w:val="00C50C86"/>
    <w:rsid w:val="00C51C7B"/>
    <w:rsid w:val="00C51D19"/>
    <w:rsid w:val="00C53F74"/>
    <w:rsid w:val="00C53F8A"/>
    <w:rsid w:val="00C54DA4"/>
    <w:rsid w:val="00C55B94"/>
    <w:rsid w:val="00C60157"/>
    <w:rsid w:val="00C60319"/>
    <w:rsid w:val="00C607ED"/>
    <w:rsid w:val="00C60AA8"/>
    <w:rsid w:val="00C62F64"/>
    <w:rsid w:val="00C637F4"/>
    <w:rsid w:val="00C63EA3"/>
    <w:rsid w:val="00C63F09"/>
    <w:rsid w:val="00C64E6D"/>
    <w:rsid w:val="00C65596"/>
    <w:rsid w:val="00C656E8"/>
    <w:rsid w:val="00C659B7"/>
    <w:rsid w:val="00C65FDF"/>
    <w:rsid w:val="00C718A4"/>
    <w:rsid w:val="00C71973"/>
    <w:rsid w:val="00C722C5"/>
    <w:rsid w:val="00C72A7F"/>
    <w:rsid w:val="00C72DF5"/>
    <w:rsid w:val="00C76251"/>
    <w:rsid w:val="00C76EA8"/>
    <w:rsid w:val="00C8006C"/>
    <w:rsid w:val="00C80091"/>
    <w:rsid w:val="00C8287A"/>
    <w:rsid w:val="00C840C7"/>
    <w:rsid w:val="00C8502F"/>
    <w:rsid w:val="00C8507D"/>
    <w:rsid w:val="00C858B9"/>
    <w:rsid w:val="00C85D41"/>
    <w:rsid w:val="00C863B6"/>
    <w:rsid w:val="00C909D0"/>
    <w:rsid w:val="00C90C4B"/>
    <w:rsid w:val="00C91017"/>
    <w:rsid w:val="00C923D3"/>
    <w:rsid w:val="00C926A8"/>
    <w:rsid w:val="00C92ED6"/>
    <w:rsid w:val="00C9326C"/>
    <w:rsid w:val="00C93CAF"/>
    <w:rsid w:val="00C93F61"/>
    <w:rsid w:val="00C95D34"/>
    <w:rsid w:val="00C95F5B"/>
    <w:rsid w:val="00C96371"/>
    <w:rsid w:val="00C965F3"/>
    <w:rsid w:val="00C9748C"/>
    <w:rsid w:val="00CA0EE0"/>
    <w:rsid w:val="00CA2015"/>
    <w:rsid w:val="00CA4C8E"/>
    <w:rsid w:val="00CA4E5C"/>
    <w:rsid w:val="00CA4F8E"/>
    <w:rsid w:val="00CA5DD5"/>
    <w:rsid w:val="00CA632E"/>
    <w:rsid w:val="00CB13C7"/>
    <w:rsid w:val="00CB18D1"/>
    <w:rsid w:val="00CB1963"/>
    <w:rsid w:val="00CB24C0"/>
    <w:rsid w:val="00CB336F"/>
    <w:rsid w:val="00CB388A"/>
    <w:rsid w:val="00CB5202"/>
    <w:rsid w:val="00CB794A"/>
    <w:rsid w:val="00CC0694"/>
    <w:rsid w:val="00CC09AD"/>
    <w:rsid w:val="00CC10E4"/>
    <w:rsid w:val="00CC1554"/>
    <w:rsid w:val="00CC1CB3"/>
    <w:rsid w:val="00CC2663"/>
    <w:rsid w:val="00CC5D55"/>
    <w:rsid w:val="00CC5FA1"/>
    <w:rsid w:val="00CC657B"/>
    <w:rsid w:val="00CC7073"/>
    <w:rsid w:val="00CC796F"/>
    <w:rsid w:val="00CC79BB"/>
    <w:rsid w:val="00CD138D"/>
    <w:rsid w:val="00CD1DC0"/>
    <w:rsid w:val="00CD35E7"/>
    <w:rsid w:val="00CD40A7"/>
    <w:rsid w:val="00CD4298"/>
    <w:rsid w:val="00CD5BA8"/>
    <w:rsid w:val="00CD7993"/>
    <w:rsid w:val="00CD7BE2"/>
    <w:rsid w:val="00CE05CF"/>
    <w:rsid w:val="00CE310D"/>
    <w:rsid w:val="00CE3221"/>
    <w:rsid w:val="00CE3C92"/>
    <w:rsid w:val="00CE4181"/>
    <w:rsid w:val="00CE4990"/>
    <w:rsid w:val="00CE54CE"/>
    <w:rsid w:val="00CE5B94"/>
    <w:rsid w:val="00CE5E07"/>
    <w:rsid w:val="00CE624C"/>
    <w:rsid w:val="00CE73B0"/>
    <w:rsid w:val="00CE7F9A"/>
    <w:rsid w:val="00CF09B3"/>
    <w:rsid w:val="00CF1CA0"/>
    <w:rsid w:val="00CF1CCD"/>
    <w:rsid w:val="00CF2611"/>
    <w:rsid w:val="00CF428C"/>
    <w:rsid w:val="00CF4F1B"/>
    <w:rsid w:val="00CF5FBC"/>
    <w:rsid w:val="00CF6B43"/>
    <w:rsid w:val="00CF6BDA"/>
    <w:rsid w:val="00CF7286"/>
    <w:rsid w:val="00CF741F"/>
    <w:rsid w:val="00CF78FC"/>
    <w:rsid w:val="00D01254"/>
    <w:rsid w:val="00D0139D"/>
    <w:rsid w:val="00D01AFD"/>
    <w:rsid w:val="00D02AA7"/>
    <w:rsid w:val="00D03EA8"/>
    <w:rsid w:val="00D04136"/>
    <w:rsid w:val="00D0724A"/>
    <w:rsid w:val="00D0798D"/>
    <w:rsid w:val="00D1305E"/>
    <w:rsid w:val="00D13985"/>
    <w:rsid w:val="00D14C8E"/>
    <w:rsid w:val="00D1519E"/>
    <w:rsid w:val="00D156CB"/>
    <w:rsid w:val="00D15D88"/>
    <w:rsid w:val="00D16CDE"/>
    <w:rsid w:val="00D16DAF"/>
    <w:rsid w:val="00D16FE2"/>
    <w:rsid w:val="00D17E9C"/>
    <w:rsid w:val="00D2003C"/>
    <w:rsid w:val="00D21ADF"/>
    <w:rsid w:val="00D21CF7"/>
    <w:rsid w:val="00D22901"/>
    <w:rsid w:val="00D22ED2"/>
    <w:rsid w:val="00D23791"/>
    <w:rsid w:val="00D250E7"/>
    <w:rsid w:val="00D2581A"/>
    <w:rsid w:val="00D25E1C"/>
    <w:rsid w:val="00D26310"/>
    <w:rsid w:val="00D26C44"/>
    <w:rsid w:val="00D27FF9"/>
    <w:rsid w:val="00D32047"/>
    <w:rsid w:val="00D33E3C"/>
    <w:rsid w:val="00D35934"/>
    <w:rsid w:val="00D3631F"/>
    <w:rsid w:val="00D365AF"/>
    <w:rsid w:val="00D3782B"/>
    <w:rsid w:val="00D4323A"/>
    <w:rsid w:val="00D44066"/>
    <w:rsid w:val="00D446D8"/>
    <w:rsid w:val="00D45034"/>
    <w:rsid w:val="00D46017"/>
    <w:rsid w:val="00D51246"/>
    <w:rsid w:val="00D51681"/>
    <w:rsid w:val="00D516AD"/>
    <w:rsid w:val="00D5185C"/>
    <w:rsid w:val="00D51F6C"/>
    <w:rsid w:val="00D520FE"/>
    <w:rsid w:val="00D52271"/>
    <w:rsid w:val="00D524B7"/>
    <w:rsid w:val="00D53288"/>
    <w:rsid w:val="00D53ED4"/>
    <w:rsid w:val="00D54064"/>
    <w:rsid w:val="00D60AE7"/>
    <w:rsid w:val="00D6284F"/>
    <w:rsid w:val="00D630C1"/>
    <w:rsid w:val="00D65D14"/>
    <w:rsid w:val="00D708D0"/>
    <w:rsid w:val="00D70D71"/>
    <w:rsid w:val="00D70EF1"/>
    <w:rsid w:val="00D72FA4"/>
    <w:rsid w:val="00D74BBA"/>
    <w:rsid w:val="00D75B2A"/>
    <w:rsid w:val="00D77889"/>
    <w:rsid w:val="00D77D21"/>
    <w:rsid w:val="00D80DA9"/>
    <w:rsid w:val="00D835CE"/>
    <w:rsid w:val="00D8381A"/>
    <w:rsid w:val="00D86A18"/>
    <w:rsid w:val="00D86B7D"/>
    <w:rsid w:val="00D901B0"/>
    <w:rsid w:val="00D92501"/>
    <w:rsid w:val="00D932EB"/>
    <w:rsid w:val="00D9343D"/>
    <w:rsid w:val="00D94592"/>
    <w:rsid w:val="00D95015"/>
    <w:rsid w:val="00D953B3"/>
    <w:rsid w:val="00D96037"/>
    <w:rsid w:val="00D96A9E"/>
    <w:rsid w:val="00DA0294"/>
    <w:rsid w:val="00DA0B1F"/>
    <w:rsid w:val="00DA0D92"/>
    <w:rsid w:val="00DA0FCC"/>
    <w:rsid w:val="00DA1219"/>
    <w:rsid w:val="00DA12A5"/>
    <w:rsid w:val="00DA24F3"/>
    <w:rsid w:val="00DA3930"/>
    <w:rsid w:val="00DA49B6"/>
    <w:rsid w:val="00DA50F3"/>
    <w:rsid w:val="00DA64C4"/>
    <w:rsid w:val="00DA796F"/>
    <w:rsid w:val="00DA7EC4"/>
    <w:rsid w:val="00DB0042"/>
    <w:rsid w:val="00DB1F8D"/>
    <w:rsid w:val="00DB3FB0"/>
    <w:rsid w:val="00DB4008"/>
    <w:rsid w:val="00DB4DFA"/>
    <w:rsid w:val="00DB7FD3"/>
    <w:rsid w:val="00DC0220"/>
    <w:rsid w:val="00DC06AE"/>
    <w:rsid w:val="00DC187C"/>
    <w:rsid w:val="00DC18F8"/>
    <w:rsid w:val="00DC19F9"/>
    <w:rsid w:val="00DC2AD2"/>
    <w:rsid w:val="00DC2AED"/>
    <w:rsid w:val="00DC3367"/>
    <w:rsid w:val="00DC3414"/>
    <w:rsid w:val="00DC355C"/>
    <w:rsid w:val="00DC415E"/>
    <w:rsid w:val="00DC455E"/>
    <w:rsid w:val="00DC5FF9"/>
    <w:rsid w:val="00DC6B77"/>
    <w:rsid w:val="00DD0522"/>
    <w:rsid w:val="00DD0E15"/>
    <w:rsid w:val="00DD30D9"/>
    <w:rsid w:val="00DD333B"/>
    <w:rsid w:val="00DD4A3D"/>
    <w:rsid w:val="00DD5D9D"/>
    <w:rsid w:val="00DD650D"/>
    <w:rsid w:val="00DE0BDE"/>
    <w:rsid w:val="00DE3D58"/>
    <w:rsid w:val="00DE61C8"/>
    <w:rsid w:val="00DE62E7"/>
    <w:rsid w:val="00DF05C4"/>
    <w:rsid w:val="00DF0DCF"/>
    <w:rsid w:val="00DF28D8"/>
    <w:rsid w:val="00DF2FE8"/>
    <w:rsid w:val="00DF3828"/>
    <w:rsid w:val="00DF4FCB"/>
    <w:rsid w:val="00DF6557"/>
    <w:rsid w:val="00DF679F"/>
    <w:rsid w:val="00DF67FD"/>
    <w:rsid w:val="00E001E7"/>
    <w:rsid w:val="00E00A9A"/>
    <w:rsid w:val="00E0183B"/>
    <w:rsid w:val="00E023A1"/>
    <w:rsid w:val="00E024F7"/>
    <w:rsid w:val="00E02917"/>
    <w:rsid w:val="00E04396"/>
    <w:rsid w:val="00E04E08"/>
    <w:rsid w:val="00E06A2B"/>
    <w:rsid w:val="00E06CFB"/>
    <w:rsid w:val="00E07177"/>
    <w:rsid w:val="00E07898"/>
    <w:rsid w:val="00E07A2A"/>
    <w:rsid w:val="00E100FF"/>
    <w:rsid w:val="00E10744"/>
    <w:rsid w:val="00E10A05"/>
    <w:rsid w:val="00E112EB"/>
    <w:rsid w:val="00E12B1E"/>
    <w:rsid w:val="00E159E7"/>
    <w:rsid w:val="00E16607"/>
    <w:rsid w:val="00E16FE4"/>
    <w:rsid w:val="00E176AF"/>
    <w:rsid w:val="00E2268D"/>
    <w:rsid w:val="00E24099"/>
    <w:rsid w:val="00E24101"/>
    <w:rsid w:val="00E24CBA"/>
    <w:rsid w:val="00E25B0E"/>
    <w:rsid w:val="00E25FC8"/>
    <w:rsid w:val="00E26392"/>
    <w:rsid w:val="00E27319"/>
    <w:rsid w:val="00E27A89"/>
    <w:rsid w:val="00E308FD"/>
    <w:rsid w:val="00E31211"/>
    <w:rsid w:val="00E320E4"/>
    <w:rsid w:val="00E34A38"/>
    <w:rsid w:val="00E35BC1"/>
    <w:rsid w:val="00E45203"/>
    <w:rsid w:val="00E46118"/>
    <w:rsid w:val="00E46A37"/>
    <w:rsid w:val="00E47118"/>
    <w:rsid w:val="00E51C3F"/>
    <w:rsid w:val="00E51F70"/>
    <w:rsid w:val="00E5336E"/>
    <w:rsid w:val="00E54409"/>
    <w:rsid w:val="00E54C01"/>
    <w:rsid w:val="00E55C8D"/>
    <w:rsid w:val="00E55D3A"/>
    <w:rsid w:val="00E562D0"/>
    <w:rsid w:val="00E56411"/>
    <w:rsid w:val="00E57424"/>
    <w:rsid w:val="00E57FDD"/>
    <w:rsid w:val="00E6034D"/>
    <w:rsid w:val="00E60422"/>
    <w:rsid w:val="00E607FF"/>
    <w:rsid w:val="00E60DC8"/>
    <w:rsid w:val="00E6128E"/>
    <w:rsid w:val="00E62325"/>
    <w:rsid w:val="00E6304B"/>
    <w:rsid w:val="00E64A81"/>
    <w:rsid w:val="00E656B7"/>
    <w:rsid w:val="00E66194"/>
    <w:rsid w:val="00E67521"/>
    <w:rsid w:val="00E6768F"/>
    <w:rsid w:val="00E73E3B"/>
    <w:rsid w:val="00E76CE8"/>
    <w:rsid w:val="00E77B40"/>
    <w:rsid w:val="00E8070A"/>
    <w:rsid w:val="00E80EE7"/>
    <w:rsid w:val="00E83561"/>
    <w:rsid w:val="00E85BFF"/>
    <w:rsid w:val="00E879AA"/>
    <w:rsid w:val="00E90515"/>
    <w:rsid w:val="00E940AF"/>
    <w:rsid w:val="00E9429E"/>
    <w:rsid w:val="00E9444F"/>
    <w:rsid w:val="00E94786"/>
    <w:rsid w:val="00EA0AE7"/>
    <w:rsid w:val="00EA0B54"/>
    <w:rsid w:val="00EA0E82"/>
    <w:rsid w:val="00EA19C5"/>
    <w:rsid w:val="00EA216F"/>
    <w:rsid w:val="00EA5B30"/>
    <w:rsid w:val="00EA651C"/>
    <w:rsid w:val="00EA66D8"/>
    <w:rsid w:val="00EA6AFB"/>
    <w:rsid w:val="00EA6E16"/>
    <w:rsid w:val="00EA767F"/>
    <w:rsid w:val="00EB070C"/>
    <w:rsid w:val="00EB315F"/>
    <w:rsid w:val="00EB3C0C"/>
    <w:rsid w:val="00EB3F1B"/>
    <w:rsid w:val="00EB472F"/>
    <w:rsid w:val="00EB545B"/>
    <w:rsid w:val="00EB581F"/>
    <w:rsid w:val="00EB6636"/>
    <w:rsid w:val="00EB6E9F"/>
    <w:rsid w:val="00EB74B6"/>
    <w:rsid w:val="00EB7765"/>
    <w:rsid w:val="00EB788F"/>
    <w:rsid w:val="00EC0A69"/>
    <w:rsid w:val="00EC14D6"/>
    <w:rsid w:val="00EC191D"/>
    <w:rsid w:val="00EC48A9"/>
    <w:rsid w:val="00EC4B1C"/>
    <w:rsid w:val="00EC5192"/>
    <w:rsid w:val="00EC5C08"/>
    <w:rsid w:val="00EC6119"/>
    <w:rsid w:val="00EC7F90"/>
    <w:rsid w:val="00ED03A9"/>
    <w:rsid w:val="00ED1095"/>
    <w:rsid w:val="00ED1953"/>
    <w:rsid w:val="00ED3EF4"/>
    <w:rsid w:val="00ED4376"/>
    <w:rsid w:val="00ED4DAE"/>
    <w:rsid w:val="00ED557F"/>
    <w:rsid w:val="00ED5B52"/>
    <w:rsid w:val="00EE092F"/>
    <w:rsid w:val="00EE094C"/>
    <w:rsid w:val="00EE1689"/>
    <w:rsid w:val="00EE18FE"/>
    <w:rsid w:val="00EE30C1"/>
    <w:rsid w:val="00EE625B"/>
    <w:rsid w:val="00EE6E79"/>
    <w:rsid w:val="00EE71C3"/>
    <w:rsid w:val="00EE7E2B"/>
    <w:rsid w:val="00EF074C"/>
    <w:rsid w:val="00EF1369"/>
    <w:rsid w:val="00EF1468"/>
    <w:rsid w:val="00EF23D4"/>
    <w:rsid w:val="00EF26AA"/>
    <w:rsid w:val="00EF3819"/>
    <w:rsid w:val="00EF4692"/>
    <w:rsid w:val="00EF4F78"/>
    <w:rsid w:val="00EF5158"/>
    <w:rsid w:val="00EF5A33"/>
    <w:rsid w:val="00EF5B19"/>
    <w:rsid w:val="00EF64B0"/>
    <w:rsid w:val="00EF67D3"/>
    <w:rsid w:val="00EF6FDB"/>
    <w:rsid w:val="00F0067D"/>
    <w:rsid w:val="00F01514"/>
    <w:rsid w:val="00F01679"/>
    <w:rsid w:val="00F02A3D"/>
    <w:rsid w:val="00F02C24"/>
    <w:rsid w:val="00F04153"/>
    <w:rsid w:val="00F04200"/>
    <w:rsid w:val="00F04DB9"/>
    <w:rsid w:val="00F05484"/>
    <w:rsid w:val="00F0559C"/>
    <w:rsid w:val="00F065C1"/>
    <w:rsid w:val="00F06938"/>
    <w:rsid w:val="00F06CD9"/>
    <w:rsid w:val="00F072F1"/>
    <w:rsid w:val="00F103DB"/>
    <w:rsid w:val="00F111EC"/>
    <w:rsid w:val="00F1210C"/>
    <w:rsid w:val="00F12251"/>
    <w:rsid w:val="00F130A8"/>
    <w:rsid w:val="00F133BE"/>
    <w:rsid w:val="00F140D1"/>
    <w:rsid w:val="00F143FE"/>
    <w:rsid w:val="00F149B2"/>
    <w:rsid w:val="00F15593"/>
    <w:rsid w:val="00F156B4"/>
    <w:rsid w:val="00F16A0D"/>
    <w:rsid w:val="00F16EFE"/>
    <w:rsid w:val="00F17610"/>
    <w:rsid w:val="00F17F50"/>
    <w:rsid w:val="00F21860"/>
    <w:rsid w:val="00F21F34"/>
    <w:rsid w:val="00F22F9F"/>
    <w:rsid w:val="00F2335D"/>
    <w:rsid w:val="00F241F0"/>
    <w:rsid w:val="00F26FB7"/>
    <w:rsid w:val="00F27055"/>
    <w:rsid w:val="00F30B64"/>
    <w:rsid w:val="00F31536"/>
    <w:rsid w:val="00F3276C"/>
    <w:rsid w:val="00F32A85"/>
    <w:rsid w:val="00F34040"/>
    <w:rsid w:val="00F36801"/>
    <w:rsid w:val="00F36DDF"/>
    <w:rsid w:val="00F37C07"/>
    <w:rsid w:val="00F40B4D"/>
    <w:rsid w:val="00F411EC"/>
    <w:rsid w:val="00F42796"/>
    <w:rsid w:val="00F44C3C"/>
    <w:rsid w:val="00F46143"/>
    <w:rsid w:val="00F47501"/>
    <w:rsid w:val="00F50F35"/>
    <w:rsid w:val="00F51271"/>
    <w:rsid w:val="00F51E95"/>
    <w:rsid w:val="00F5242E"/>
    <w:rsid w:val="00F529D5"/>
    <w:rsid w:val="00F53162"/>
    <w:rsid w:val="00F533CF"/>
    <w:rsid w:val="00F54942"/>
    <w:rsid w:val="00F55A90"/>
    <w:rsid w:val="00F56891"/>
    <w:rsid w:val="00F56A65"/>
    <w:rsid w:val="00F57444"/>
    <w:rsid w:val="00F57B7D"/>
    <w:rsid w:val="00F611ED"/>
    <w:rsid w:val="00F61B38"/>
    <w:rsid w:val="00F61C51"/>
    <w:rsid w:val="00F6413B"/>
    <w:rsid w:val="00F64989"/>
    <w:rsid w:val="00F64D8F"/>
    <w:rsid w:val="00F64F93"/>
    <w:rsid w:val="00F652C0"/>
    <w:rsid w:val="00F660BF"/>
    <w:rsid w:val="00F6707A"/>
    <w:rsid w:val="00F67874"/>
    <w:rsid w:val="00F679E2"/>
    <w:rsid w:val="00F67A20"/>
    <w:rsid w:val="00F71F47"/>
    <w:rsid w:val="00F72352"/>
    <w:rsid w:val="00F738D2"/>
    <w:rsid w:val="00F73C56"/>
    <w:rsid w:val="00F73E28"/>
    <w:rsid w:val="00F7455D"/>
    <w:rsid w:val="00F74C5E"/>
    <w:rsid w:val="00F75DCB"/>
    <w:rsid w:val="00F761C6"/>
    <w:rsid w:val="00F763C9"/>
    <w:rsid w:val="00F76E1A"/>
    <w:rsid w:val="00F81CA7"/>
    <w:rsid w:val="00F83A88"/>
    <w:rsid w:val="00F83F59"/>
    <w:rsid w:val="00F8447A"/>
    <w:rsid w:val="00F84C1B"/>
    <w:rsid w:val="00F84FCE"/>
    <w:rsid w:val="00F86872"/>
    <w:rsid w:val="00F868F0"/>
    <w:rsid w:val="00F8730D"/>
    <w:rsid w:val="00F8790E"/>
    <w:rsid w:val="00F87A24"/>
    <w:rsid w:val="00F94EC8"/>
    <w:rsid w:val="00F95A61"/>
    <w:rsid w:val="00F96442"/>
    <w:rsid w:val="00F971C7"/>
    <w:rsid w:val="00F97A68"/>
    <w:rsid w:val="00FA1746"/>
    <w:rsid w:val="00FA1C8F"/>
    <w:rsid w:val="00FA348D"/>
    <w:rsid w:val="00FA3742"/>
    <w:rsid w:val="00FA519E"/>
    <w:rsid w:val="00FA603D"/>
    <w:rsid w:val="00FA6644"/>
    <w:rsid w:val="00FB009C"/>
    <w:rsid w:val="00FB1A8E"/>
    <w:rsid w:val="00FB1EEB"/>
    <w:rsid w:val="00FB2F5B"/>
    <w:rsid w:val="00FB4A56"/>
    <w:rsid w:val="00FB6E6B"/>
    <w:rsid w:val="00FB73A4"/>
    <w:rsid w:val="00FB75F6"/>
    <w:rsid w:val="00FC01BD"/>
    <w:rsid w:val="00FC656B"/>
    <w:rsid w:val="00FC6941"/>
    <w:rsid w:val="00FC69F6"/>
    <w:rsid w:val="00FC7803"/>
    <w:rsid w:val="00FC7921"/>
    <w:rsid w:val="00FD0D99"/>
    <w:rsid w:val="00FD1C09"/>
    <w:rsid w:val="00FD33A0"/>
    <w:rsid w:val="00FD33F7"/>
    <w:rsid w:val="00FD3430"/>
    <w:rsid w:val="00FD3D8B"/>
    <w:rsid w:val="00FD4519"/>
    <w:rsid w:val="00FD4D20"/>
    <w:rsid w:val="00FD54B4"/>
    <w:rsid w:val="00FD5851"/>
    <w:rsid w:val="00FD5D7E"/>
    <w:rsid w:val="00FD62AF"/>
    <w:rsid w:val="00FD7222"/>
    <w:rsid w:val="00FD7B5F"/>
    <w:rsid w:val="00FE098E"/>
    <w:rsid w:val="00FE09EF"/>
    <w:rsid w:val="00FE0C5F"/>
    <w:rsid w:val="00FE1877"/>
    <w:rsid w:val="00FE29A6"/>
    <w:rsid w:val="00FE4105"/>
    <w:rsid w:val="00FE4A56"/>
    <w:rsid w:val="00FE555C"/>
    <w:rsid w:val="00FE627F"/>
    <w:rsid w:val="00FE690F"/>
    <w:rsid w:val="00FE7FEA"/>
    <w:rsid w:val="00FF10B5"/>
    <w:rsid w:val="00FF1C1C"/>
    <w:rsid w:val="00FF36BD"/>
    <w:rsid w:val="00FF407C"/>
    <w:rsid w:val="00FF4A1A"/>
    <w:rsid w:val="00FF6A55"/>
    <w:rsid w:val="00FF79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0551D"/>
    <w:pPr>
      <w:spacing w:after="120"/>
      <w:ind w:left="1008"/>
    </w:pPr>
    <w:rPr>
      <w:rFonts w:ascii="Futura Bk" w:hAnsi="Futura Bk"/>
      <w:kern w:val="22"/>
      <w:sz w:val="22"/>
      <w:szCs w:val="22"/>
    </w:rPr>
  </w:style>
  <w:style w:type="paragraph" w:styleId="Heading1">
    <w:name w:val="heading 1"/>
    <w:next w:val="Normal"/>
    <w:link w:val="Heading1Char"/>
    <w:qFormat/>
    <w:rsid w:val="001D14EB"/>
    <w:pPr>
      <w:keepNext/>
      <w:spacing w:after="120"/>
      <w:outlineLvl w:val="0"/>
    </w:pPr>
    <w:rPr>
      <w:rFonts w:ascii="Futura Bk" w:hAnsi="Futura Bk"/>
      <w:kern w:val="28"/>
      <w:sz w:val="40"/>
      <w:szCs w:val="40"/>
    </w:rPr>
  </w:style>
  <w:style w:type="paragraph" w:styleId="Heading2">
    <w:name w:val="heading 2"/>
    <w:basedOn w:val="Heading1"/>
    <w:next w:val="Normal"/>
    <w:link w:val="Heading2Char"/>
    <w:qFormat/>
    <w:rsid w:val="001D14EB"/>
    <w:pPr>
      <w:outlineLvl w:val="1"/>
    </w:pPr>
    <w:rPr>
      <w:color w:val="003366"/>
      <w:sz w:val="32"/>
      <w:szCs w:val="32"/>
    </w:rPr>
  </w:style>
  <w:style w:type="paragraph" w:styleId="Heading3">
    <w:name w:val="heading 3"/>
    <w:basedOn w:val="Heading1"/>
    <w:next w:val="Normal"/>
    <w:link w:val="Heading3Char"/>
    <w:qFormat/>
    <w:rsid w:val="001D14EB"/>
    <w:pPr>
      <w:outlineLvl w:val="2"/>
    </w:pPr>
    <w:rPr>
      <w:sz w:val="28"/>
      <w:szCs w:val="28"/>
    </w:rPr>
  </w:style>
  <w:style w:type="paragraph" w:styleId="Heading4">
    <w:name w:val="heading 4"/>
    <w:basedOn w:val="Heading1"/>
    <w:next w:val="Normal"/>
    <w:link w:val="Heading4Char"/>
    <w:qFormat/>
    <w:rsid w:val="001D14EB"/>
    <w:pPr>
      <w:ind w:left="1008"/>
      <w:outlineLvl w:val="3"/>
    </w:pPr>
    <w:rPr>
      <w:rFonts w:ascii="Futura Hv" w:hAnsi="Futura Hv"/>
      <w:sz w:val="24"/>
      <w:szCs w:val="24"/>
    </w:rPr>
  </w:style>
  <w:style w:type="paragraph" w:styleId="Heading5">
    <w:name w:val="heading 5"/>
    <w:basedOn w:val="Normal"/>
    <w:next w:val="Normal"/>
    <w:link w:val="Heading5Char"/>
    <w:qFormat/>
    <w:rsid w:val="001D14EB"/>
    <w:pPr>
      <w:spacing w:before="240" w:after="60"/>
      <w:outlineLvl w:val="4"/>
    </w:pPr>
    <w:rPr>
      <w:b/>
      <w:bCs/>
      <w:i/>
      <w:iCs/>
      <w:sz w:val="26"/>
      <w:szCs w:val="26"/>
    </w:rPr>
  </w:style>
  <w:style w:type="paragraph" w:styleId="Heading6">
    <w:name w:val="heading 6"/>
    <w:basedOn w:val="Normal"/>
    <w:next w:val="Normal"/>
    <w:link w:val="Heading6Char"/>
    <w:qFormat/>
    <w:rsid w:val="001D14EB"/>
    <w:pPr>
      <w:spacing w:before="240" w:after="60"/>
      <w:outlineLvl w:val="5"/>
    </w:pPr>
    <w:rPr>
      <w:rFonts w:ascii="Times New Roman" w:hAnsi="Times New Roman"/>
      <w:b/>
      <w:bCs/>
    </w:rPr>
  </w:style>
  <w:style w:type="paragraph" w:styleId="Heading7">
    <w:name w:val="heading 7"/>
    <w:basedOn w:val="Normal"/>
    <w:next w:val="Normal"/>
    <w:link w:val="Heading7Char"/>
    <w:qFormat/>
    <w:rsid w:val="001D14EB"/>
    <w:p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1D14EB"/>
    <w:p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1D14EB"/>
    <w:pPr>
      <w:spacing w:before="240"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rsid w:val="001D14EB"/>
    <w:pPr>
      <w:pBdr>
        <w:bottom w:val="single" w:sz="12" w:space="3" w:color="003366"/>
      </w:pBdr>
      <w:tabs>
        <w:tab w:val="center" w:pos="4320"/>
        <w:tab w:val="right" w:pos="8640"/>
      </w:tabs>
      <w:spacing w:after="360"/>
    </w:pPr>
    <w:rPr>
      <w:rFonts w:ascii="Futura Bk" w:hAnsi="Futura Bk"/>
      <w:kern w:val="18"/>
      <w:sz w:val="18"/>
      <w:szCs w:val="18"/>
    </w:rPr>
  </w:style>
  <w:style w:type="paragraph" w:styleId="Footer">
    <w:name w:val="footer"/>
    <w:basedOn w:val="Normal"/>
    <w:link w:val="FooterChar"/>
    <w:rsid w:val="001D14EB"/>
    <w:pPr>
      <w:tabs>
        <w:tab w:val="center" w:pos="4500"/>
        <w:tab w:val="right" w:pos="9072"/>
      </w:tabs>
      <w:ind w:left="0"/>
    </w:pPr>
    <w:rPr>
      <w:sz w:val="18"/>
      <w:szCs w:val="18"/>
    </w:rPr>
  </w:style>
  <w:style w:type="character" w:styleId="Hyperlink">
    <w:name w:val="Hyperlink"/>
    <w:basedOn w:val="DefaultParagraphFont"/>
    <w:rsid w:val="001D14EB"/>
    <w:rPr>
      <w:color w:val="003366"/>
      <w:u w:val="single"/>
    </w:rPr>
  </w:style>
  <w:style w:type="paragraph" w:customStyle="1" w:styleId="ModuleTitle">
    <w:name w:val="Module Title"/>
    <w:next w:val="ModuleNumber"/>
    <w:rsid w:val="001D14EB"/>
    <w:pPr>
      <w:keepNext/>
      <w:jc w:val="right"/>
    </w:pPr>
    <w:rPr>
      <w:rFonts w:ascii="Futura Bk" w:hAnsi="Futura Bk"/>
      <w:kern w:val="28"/>
      <w:sz w:val="44"/>
      <w:szCs w:val="44"/>
    </w:rPr>
  </w:style>
  <w:style w:type="paragraph" w:customStyle="1" w:styleId="ModuleNumber">
    <w:name w:val="Module Number"/>
    <w:basedOn w:val="ModuleTitle"/>
    <w:next w:val="Heading1"/>
    <w:rsid w:val="001D14EB"/>
    <w:pPr>
      <w:spacing w:after="720"/>
    </w:pPr>
    <w:rPr>
      <w:sz w:val="28"/>
      <w:szCs w:val="28"/>
    </w:rPr>
  </w:style>
  <w:style w:type="paragraph" w:customStyle="1" w:styleId="Bullet1">
    <w:name w:val="Bullet 1"/>
    <w:basedOn w:val="Normal"/>
    <w:rsid w:val="001D14EB"/>
    <w:pPr>
      <w:numPr>
        <w:numId w:val="2"/>
      </w:numPr>
    </w:pPr>
    <w:rPr>
      <w:rFonts w:cs="Arial"/>
    </w:rPr>
  </w:style>
  <w:style w:type="paragraph" w:customStyle="1" w:styleId="Bullet2">
    <w:name w:val="Bullet 2"/>
    <w:basedOn w:val="Normal"/>
    <w:rsid w:val="001D14EB"/>
    <w:pPr>
      <w:numPr>
        <w:numId w:val="1"/>
      </w:numPr>
    </w:pPr>
  </w:style>
  <w:style w:type="paragraph" w:customStyle="1" w:styleId="Bullet3">
    <w:name w:val="Bullet 3"/>
    <w:basedOn w:val="Normal"/>
    <w:rsid w:val="001D14EB"/>
    <w:pPr>
      <w:numPr>
        <w:numId w:val="3"/>
      </w:numPr>
    </w:pPr>
  </w:style>
  <w:style w:type="paragraph" w:customStyle="1" w:styleId="NumberedList1">
    <w:name w:val="Numbered List 1"/>
    <w:rsid w:val="001D14EB"/>
    <w:pPr>
      <w:numPr>
        <w:numId w:val="12"/>
      </w:numPr>
      <w:tabs>
        <w:tab w:val="left" w:pos="900"/>
      </w:tabs>
      <w:spacing w:after="120"/>
    </w:pPr>
    <w:rPr>
      <w:rFonts w:ascii="Futura Bk" w:hAnsi="Futura Bk"/>
      <w:kern w:val="22"/>
      <w:sz w:val="22"/>
      <w:szCs w:val="22"/>
    </w:rPr>
  </w:style>
  <w:style w:type="paragraph" w:customStyle="1" w:styleId="NumberedList3">
    <w:name w:val="Numbered List 3"/>
    <w:rsid w:val="001D14EB"/>
    <w:pPr>
      <w:numPr>
        <w:numId w:val="6"/>
      </w:numPr>
      <w:spacing w:after="120"/>
    </w:pPr>
    <w:rPr>
      <w:rFonts w:ascii="Futura Bk" w:hAnsi="Futura Bk"/>
      <w:kern w:val="22"/>
      <w:sz w:val="22"/>
      <w:szCs w:val="22"/>
    </w:rPr>
  </w:style>
  <w:style w:type="paragraph" w:customStyle="1" w:styleId="NumberedList2">
    <w:name w:val="Numbered List 2"/>
    <w:rsid w:val="001D14EB"/>
    <w:pPr>
      <w:numPr>
        <w:numId w:val="13"/>
      </w:numPr>
      <w:spacing w:after="120"/>
    </w:pPr>
    <w:rPr>
      <w:rFonts w:ascii="Futura Bk" w:hAnsi="Futura Bk"/>
      <w:color w:val="000000"/>
      <w:kern w:val="22"/>
      <w:sz w:val="22"/>
      <w:szCs w:val="22"/>
    </w:rPr>
  </w:style>
  <w:style w:type="paragraph" w:customStyle="1" w:styleId="Command">
    <w:name w:val="Command"/>
    <w:rsid w:val="001D14EB"/>
    <w:pPr>
      <w:spacing w:after="120"/>
      <w:ind w:left="1008"/>
    </w:pPr>
    <w:rPr>
      <w:rFonts w:ascii="Courier New" w:hAnsi="Courier New"/>
      <w:kern w:val="20"/>
    </w:rPr>
  </w:style>
  <w:style w:type="paragraph" w:customStyle="1" w:styleId="Code">
    <w:name w:val="Code"/>
    <w:basedOn w:val="Normal"/>
    <w:link w:val="CodeChar"/>
    <w:rsid w:val="001D14EB"/>
    <w:pPr>
      <w:ind w:left="432" w:hanging="432"/>
    </w:pPr>
    <w:rPr>
      <w:rFonts w:ascii="Courier New" w:hAnsi="Courier New"/>
      <w:spacing w:val="-20"/>
      <w:kern w:val="20"/>
      <w:sz w:val="20"/>
      <w:szCs w:val="20"/>
    </w:rPr>
  </w:style>
  <w:style w:type="paragraph" w:styleId="Caption">
    <w:name w:val="caption"/>
    <w:next w:val="Normal"/>
    <w:qFormat/>
    <w:rsid w:val="001D14EB"/>
    <w:pPr>
      <w:spacing w:before="120" w:after="240"/>
      <w:ind w:left="1008"/>
      <w:jc w:val="center"/>
    </w:pPr>
    <w:rPr>
      <w:rFonts w:ascii="Futura Bk" w:hAnsi="Futura Bk"/>
      <w:sz w:val="18"/>
    </w:rPr>
  </w:style>
  <w:style w:type="paragraph" w:customStyle="1" w:styleId="Table1Title">
    <w:name w:val="Table 1 Title"/>
    <w:basedOn w:val="Heading4"/>
    <w:next w:val="Normal"/>
    <w:rsid w:val="001D14EB"/>
    <w:pPr>
      <w:spacing w:after="0"/>
      <w:ind w:left="0"/>
    </w:pPr>
    <w:rPr>
      <w:rFonts w:ascii="Futura Bk" w:hAnsi="Futura Bk"/>
    </w:rPr>
  </w:style>
  <w:style w:type="paragraph" w:customStyle="1" w:styleId="Table3Title">
    <w:name w:val="Table 3 Title"/>
    <w:basedOn w:val="Table2Title"/>
    <w:next w:val="Normal"/>
    <w:rsid w:val="001D14EB"/>
    <w:pPr>
      <w:ind w:left="1872"/>
    </w:pPr>
  </w:style>
  <w:style w:type="paragraph" w:customStyle="1" w:styleId="Table2Title">
    <w:name w:val="Table 2 Title"/>
    <w:next w:val="Normal"/>
    <w:rsid w:val="001D14EB"/>
    <w:pPr>
      <w:ind w:left="1008"/>
    </w:pPr>
    <w:rPr>
      <w:rFonts w:ascii="Futura Bk" w:hAnsi="Futura Bk"/>
      <w:kern w:val="24"/>
      <w:sz w:val="24"/>
      <w:szCs w:val="24"/>
    </w:rPr>
  </w:style>
  <w:style w:type="paragraph" w:customStyle="1" w:styleId="AnswerLine">
    <w:name w:val="Answer Line"/>
    <w:basedOn w:val="Normal"/>
    <w:next w:val="Normal"/>
    <w:rsid w:val="001D14EB"/>
    <w:pPr>
      <w:tabs>
        <w:tab w:val="right" w:leader="dot" w:pos="9072"/>
      </w:tabs>
      <w:ind w:left="1440"/>
    </w:pPr>
  </w:style>
  <w:style w:type="paragraph" w:customStyle="1" w:styleId="CheckBoxes">
    <w:name w:val="Check Boxes"/>
    <w:rsid w:val="001D14EB"/>
    <w:pPr>
      <w:numPr>
        <w:numId w:val="4"/>
      </w:numPr>
      <w:spacing w:after="120"/>
    </w:pPr>
    <w:rPr>
      <w:rFonts w:ascii="Futura Bk" w:hAnsi="Futura Bk"/>
      <w:kern w:val="22"/>
      <w:sz w:val="22"/>
      <w:szCs w:val="22"/>
    </w:rPr>
  </w:style>
  <w:style w:type="paragraph" w:customStyle="1" w:styleId="MatchingList">
    <w:name w:val="Matching List"/>
    <w:next w:val="Normal"/>
    <w:rsid w:val="001D14EB"/>
    <w:pPr>
      <w:spacing w:after="120"/>
    </w:pPr>
    <w:rPr>
      <w:rFonts w:ascii="Futura Bk" w:hAnsi="Futura Bk"/>
      <w:kern w:val="22"/>
      <w:sz w:val="22"/>
      <w:szCs w:val="22"/>
    </w:rPr>
  </w:style>
  <w:style w:type="paragraph" w:customStyle="1" w:styleId="TableColumnHeading">
    <w:name w:val="Table Column Heading"/>
    <w:rsid w:val="001D14EB"/>
    <w:pPr>
      <w:tabs>
        <w:tab w:val="left" w:pos="216"/>
      </w:tabs>
      <w:spacing w:before="20" w:after="20"/>
    </w:pPr>
    <w:rPr>
      <w:rFonts w:ascii="Futura Hv" w:hAnsi="Futura Hv"/>
      <w:kern w:val="20"/>
    </w:rPr>
  </w:style>
  <w:style w:type="paragraph" w:customStyle="1" w:styleId="TableBodyText">
    <w:name w:val="Table Body Text"/>
    <w:rsid w:val="001D14EB"/>
    <w:rPr>
      <w:rFonts w:ascii="Futura Bk" w:hAnsi="Futura Bk"/>
      <w:kern w:val="18"/>
      <w:sz w:val="18"/>
      <w:szCs w:val="18"/>
    </w:rPr>
  </w:style>
  <w:style w:type="paragraph" w:customStyle="1" w:styleId="Indent1">
    <w:name w:val="Indent 1"/>
    <w:basedOn w:val="Normal"/>
    <w:rsid w:val="001D14EB"/>
    <w:pPr>
      <w:ind w:left="1440"/>
    </w:pPr>
  </w:style>
  <w:style w:type="paragraph" w:customStyle="1" w:styleId="TableBullet">
    <w:name w:val="Table Bullet"/>
    <w:basedOn w:val="TableBodyText"/>
    <w:rsid w:val="001D14EB"/>
    <w:pPr>
      <w:numPr>
        <w:numId w:val="5"/>
      </w:numPr>
    </w:pPr>
  </w:style>
  <w:style w:type="paragraph" w:customStyle="1" w:styleId="ExampleHeading">
    <w:name w:val="Example Heading"/>
    <w:next w:val="ExampleText"/>
    <w:rsid w:val="001D14EB"/>
    <w:pPr>
      <w:keepNext/>
      <w:ind w:left="1440"/>
    </w:pPr>
    <w:rPr>
      <w:rFonts w:ascii="Futura Hv" w:hAnsi="Futura Hv"/>
      <w:kern w:val="22"/>
      <w:sz w:val="22"/>
      <w:szCs w:val="22"/>
    </w:rPr>
  </w:style>
  <w:style w:type="paragraph" w:customStyle="1" w:styleId="ExampleText">
    <w:name w:val="Example Text"/>
    <w:basedOn w:val="Normal"/>
    <w:next w:val="Indent1"/>
    <w:rsid w:val="001D14EB"/>
    <w:pPr>
      <w:ind w:left="1440"/>
    </w:pPr>
  </w:style>
  <w:style w:type="paragraph" w:customStyle="1" w:styleId="FooterNumber">
    <w:name w:val="Footer Number"/>
    <w:basedOn w:val="Footer"/>
    <w:rsid w:val="001D14EB"/>
    <w:rPr>
      <w:rFonts w:ascii="Futura Hv" w:hAnsi="Futura Hv"/>
      <w:sz w:val="20"/>
      <w:szCs w:val="20"/>
    </w:rPr>
  </w:style>
  <w:style w:type="paragraph" w:customStyle="1" w:styleId="AlertBodyTextBold">
    <w:name w:val="Alert Body Text Bold"/>
    <w:basedOn w:val="AlertBodyText"/>
    <w:rsid w:val="001D14EB"/>
    <w:rPr>
      <w:rFonts w:ascii="Futura Hv" w:hAnsi="Futura Hv"/>
    </w:rPr>
  </w:style>
  <w:style w:type="paragraph" w:customStyle="1" w:styleId="AlertBodyText">
    <w:name w:val="Alert Body Text"/>
    <w:rsid w:val="001D14EB"/>
    <w:pPr>
      <w:keepLines/>
      <w:spacing w:after="20"/>
    </w:pPr>
    <w:rPr>
      <w:rFonts w:ascii="Futura Bk" w:hAnsi="Futura Bk" w:cs="Arial"/>
      <w:kern w:val="20"/>
    </w:rPr>
  </w:style>
  <w:style w:type="paragraph" w:customStyle="1" w:styleId="Indent3">
    <w:name w:val="Indent 3"/>
    <w:basedOn w:val="Normal"/>
    <w:link w:val="Indent3Char"/>
    <w:rsid w:val="001D14EB"/>
    <w:pPr>
      <w:ind w:left="2304"/>
    </w:pPr>
  </w:style>
  <w:style w:type="paragraph" w:customStyle="1" w:styleId="TOC">
    <w:name w:val="TOC"/>
    <w:basedOn w:val="Heading3"/>
    <w:next w:val="TOC1"/>
    <w:rsid w:val="001D14EB"/>
    <w:pPr>
      <w:spacing w:before="120"/>
    </w:pPr>
  </w:style>
  <w:style w:type="paragraph" w:customStyle="1" w:styleId="TOC1">
    <w:name w:val="TOC1"/>
    <w:basedOn w:val="Normal"/>
    <w:rsid w:val="001D14EB"/>
    <w:pPr>
      <w:tabs>
        <w:tab w:val="right" w:leader="dot" w:pos="9072"/>
      </w:tabs>
      <w:spacing w:after="0"/>
    </w:pPr>
    <w:rPr>
      <w:color w:val="000000"/>
    </w:rPr>
  </w:style>
  <w:style w:type="paragraph" w:customStyle="1" w:styleId="TOC2">
    <w:name w:val="TOC2"/>
    <w:basedOn w:val="Normal"/>
    <w:rsid w:val="001D14EB"/>
    <w:pPr>
      <w:tabs>
        <w:tab w:val="right" w:leader="dot" w:pos="9072"/>
      </w:tabs>
      <w:spacing w:after="0"/>
      <w:ind w:left="1440"/>
    </w:pPr>
  </w:style>
  <w:style w:type="paragraph" w:customStyle="1" w:styleId="GlossaryHeading">
    <w:name w:val="Glossary Heading"/>
    <w:basedOn w:val="ExampleHeading"/>
    <w:next w:val="GlossaryText"/>
    <w:rsid w:val="001D14EB"/>
    <w:pPr>
      <w:ind w:left="1008"/>
    </w:pPr>
  </w:style>
  <w:style w:type="paragraph" w:customStyle="1" w:styleId="GlossaryText">
    <w:name w:val="Glossary Text"/>
    <w:basedOn w:val="ExampleText"/>
    <w:next w:val="GlossaryHeading"/>
    <w:rsid w:val="001D14EB"/>
    <w:pPr>
      <w:ind w:left="1008"/>
    </w:pPr>
  </w:style>
  <w:style w:type="paragraph" w:customStyle="1" w:styleId="Indent2">
    <w:name w:val="Indent 2"/>
    <w:basedOn w:val="Normal"/>
    <w:link w:val="Indent2Char"/>
    <w:rsid w:val="001D14EB"/>
    <w:pPr>
      <w:ind w:left="1872"/>
    </w:pPr>
  </w:style>
  <w:style w:type="paragraph" w:customStyle="1" w:styleId="AlertTitle">
    <w:name w:val="Alert Title"/>
    <w:basedOn w:val="Normal"/>
    <w:next w:val="Normal"/>
    <w:rsid w:val="001D14EB"/>
    <w:pPr>
      <w:spacing w:after="0"/>
      <w:ind w:left="0"/>
    </w:pPr>
    <w:rPr>
      <w:rFonts w:ascii="Futura Hv" w:hAnsi="Futura Hv" w:cs="Arial"/>
      <w:kern w:val="0"/>
      <w:sz w:val="20"/>
      <w:szCs w:val="20"/>
    </w:rPr>
  </w:style>
  <w:style w:type="paragraph" w:customStyle="1" w:styleId="MatchingListLetter">
    <w:name w:val="Matching List Letter"/>
    <w:next w:val="MatchingList"/>
    <w:rsid w:val="001D14EB"/>
    <w:pPr>
      <w:spacing w:after="120"/>
    </w:pPr>
    <w:rPr>
      <w:rFonts w:ascii="Futura Bk" w:hAnsi="Futura Bk"/>
      <w:kern w:val="22"/>
      <w:sz w:val="22"/>
      <w:szCs w:val="22"/>
    </w:rPr>
  </w:style>
  <w:style w:type="paragraph" w:styleId="FootnoteText">
    <w:name w:val="footnote text"/>
    <w:basedOn w:val="Normal"/>
    <w:link w:val="FootnoteTextChar"/>
    <w:semiHidden/>
    <w:rsid w:val="001D14EB"/>
    <w:rPr>
      <w:sz w:val="20"/>
    </w:rPr>
  </w:style>
  <w:style w:type="character" w:styleId="FootnoteReference">
    <w:name w:val="footnote reference"/>
    <w:basedOn w:val="DefaultParagraphFont"/>
    <w:semiHidden/>
    <w:rsid w:val="001D14EB"/>
    <w:rPr>
      <w:vertAlign w:val="superscript"/>
    </w:rPr>
  </w:style>
  <w:style w:type="paragraph" w:customStyle="1" w:styleId="Graphic">
    <w:name w:val="Graphic"/>
    <w:next w:val="Normal"/>
    <w:rsid w:val="001D14EB"/>
    <w:pPr>
      <w:ind w:left="1008"/>
      <w:jc w:val="center"/>
    </w:pPr>
    <w:rPr>
      <w:rFonts w:ascii="Futura Bk" w:hAnsi="Futura Bk"/>
      <w:kern w:val="22"/>
      <w:sz w:val="22"/>
      <w:szCs w:val="22"/>
    </w:rPr>
  </w:style>
  <w:style w:type="character" w:styleId="PageNumber">
    <w:name w:val="page number"/>
    <w:basedOn w:val="DefaultParagraphFont"/>
    <w:rsid w:val="001D14EB"/>
    <w:rPr>
      <w:rFonts w:ascii="Futura Hv" w:hAnsi="Futura Hv"/>
      <w:sz w:val="20"/>
      <w:szCs w:val="20"/>
    </w:rPr>
  </w:style>
  <w:style w:type="paragraph" w:customStyle="1" w:styleId="HalfLine">
    <w:name w:val="HalfLine"/>
    <w:basedOn w:val="Normal"/>
    <w:next w:val="Normal"/>
    <w:rsid w:val="001D14EB"/>
    <w:pPr>
      <w:spacing w:after="0" w:line="120" w:lineRule="exact"/>
    </w:pPr>
  </w:style>
  <w:style w:type="paragraph" w:customStyle="1" w:styleId="TOC3">
    <w:name w:val="TOC3"/>
    <w:basedOn w:val="Normal"/>
    <w:rsid w:val="001D14EB"/>
    <w:pPr>
      <w:tabs>
        <w:tab w:val="right" w:leader="dot" w:pos="9072"/>
      </w:tabs>
      <w:spacing w:after="0"/>
      <w:ind w:left="1872"/>
    </w:pPr>
    <w:rPr>
      <w:color w:val="000000"/>
    </w:rPr>
  </w:style>
  <w:style w:type="paragraph" w:styleId="TOC10">
    <w:name w:val="toc 1"/>
    <w:basedOn w:val="Normal"/>
    <w:next w:val="Normal"/>
    <w:semiHidden/>
    <w:rsid w:val="001D14EB"/>
    <w:pPr>
      <w:tabs>
        <w:tab w:val="right" w:leader="dot" w:pos="9072"/>
      </w:tabs>
      <w:spacing w:after="0"/>
    </w:pPr>
    <w:rPr>
      <w:noProof/>
      <w:color w:val="000000"/>
    </w:rPr>
  </w:style>
  <w:style w:type="paragraph" w:customStyle="1" w:styleId="TOC-H">
    <w:name w:val="TOC-H"/>
    <w:basedOn w:val="Heading3"/>
    <w:next w:val="Normal"/>
    <w:rsid w:val="001D14EB"/>
    <w:pPr>
      <w:spacing w:before="120"/>
    </w:pPr>
  </w:style>
  <w:style w:type="paragraph" w:styleId="TOC20">
    <w:name w:val="toc 2"/>
    <w:basedOn w:val="Normal"/>
    <w:next w:val="Normal"/>
    <w:semiHidden/>
    <w:rsid w:val="001D14EB"/>
    <w:pPr>
      <w:tabs>
        <w:tab w:val="right" w:leader="dot" w:pos="9072"/>
      </w:tabs>
      <w:spacing w:after="0"/>
      <w:ind w:left="1440"/>
    </w:pPr>
  </w:style>
  <w:style w:type="paragraph" w:styleId="TOC30">
    <w:name w:val="toc 3"/>
    <w:basedOn w:val="Normal"/>
    <w:next w:val="Normal"/>
    <w:semiHidden/>
    <w:rsid w:val="001D14EB"/>
    <w:pPr>
      <w:tabs>
        <w:tab w:val="right" w:leader="dot" w:pos="9072"/>
      </w:tabs>
      <w:spacing w:after="0"/>
      <w:ind w:left="1872"/>
    </w:pPr>
  </w:style>
  <w:style w:type="paragraph" w:styleId="TOC4">
    <w:name w:val="toc 4"/>
    <w:basedOn w:val="Normal"/>
    <w:next w:val="Normal"/>
    <w:semiHidden/>
    <w:rsid w:val="001D14EB"/>
    <w:pPr>
      <w:spacing w:after="0"/>
      <w:ind w:left="2304"/>
    </w:pPr>
  </w:style>
  <w:style w:type="paragraph" w:styleId="TOC5">
    <w:name w:val="toc 5"/>
    <w:basedOn w:val="Normal"/>
    <w:next w:val="Normal"/>
    <w:semiHidden/>
    <w:rsid w:val="001D14EB"/>
    <w:pPr>
      <w:ind w:left="2736"/>
    </w:pPr>
  </w:style>
  <w:style w:type="paragraph" w:styleId="TOC6">
    <w:name w:val="toc 6"/>
    <w:basedOn w:val="Normal"/>
    <w:next w:val="Normal"/>
    <w:semiHidden/>
    <w:rsid w:val="001D14EB"/>
    <w:pPr>
      <w:ind w:left="3168"/>
    </w:pPr>
  </w:style>
  <w:style w:type="paragraph" w:styleId="TOC7">
    <w:name w:val="toc 7"/>
    <w:basedOn w:val="Normal"/>
    <w:next w:val="Normal"/>
    <w:semiHidden/>
    <w:rsid w:val="001D14EB"/>
    <w:pPr>
      <w:ind w:left="3600"/>
    </w:pPr>
  </w:style>
  <w:style w:type="paragraph" w:styleId="TOC8">
    <w:name w:val="toc 8"/>
    <w:basedOn w:val="Normal"/>
    <w:next w:val="Normal"/>
    <w:semiHidden/>
    <w:rsid w:val="001D14EB"/>
    <w:pPr>
      <w:ind w:left="4032"/>
    </w:pPr>
  </w:style>
  <w:style w:type="paragraph" w:styleId="TOC9">
    <w:name w:val="toc 9"/>
    <w:basedOn w:val="Normal"/>
    <w:next w:val="Normal"/>
    <w:semiHidden/>
    <w:rsid w:val="001D14EB"/>
    <w:pPr>
      <w:ind w:left="4464"/>
    </w:pPr>
  </w:style>
  <w:style w:type="paragraph" w:styleId="List">
    <w:name w:val="List"/>
    <w:basedOn w:val="Normal"/>
    <w:rsid w:val="001D14EB"/>
    <w:pPr>
      <w:ind w:left="360" w:hanging="360"/>
    </w:pPr>
  </w:style>
  <w:style w:type="paragraph" w:customStyle="1" w:styleId="HiddenAnswer">
    <w:name w:val="Hidden Answer"/>
    <w:basedOn w:val="NumberedList1"/>
    <w:next w:val="NumberedList1"/>
    <w:rsid w:val="001D14EB"/>
    <w:pPr>
      <w:numPr>
        <w:numId w:val="0"/>
      </w:numPr>
      <w:ind w:left="1008"/>
    </w:pPr>
    <w:rPr>
      <w:rFonts w:ascii="Futura Hv" w:hAnsi="Futura Hv"/>
      <w:bCs/>
      <w:iCs/>
      <w:vanish/>
    </w:rPr>
  </w:style>
  <w:style w:type="paragraph" w:styleId="List2">
    <w:name w:val="List 2"/>
    <w:basedOn w:val="Normal"/>
    <w:rsid w:val="001D14EB"/>
    <w:pPr>
      <w:ind w:left="720" w:hanging="360"/>
    </w:pPr>
  </w:style>
  <w:style w:type="paragraph" w:styleId="List3">
    <w:name w:val="List 3"/>
    <w:basedOn w:val="Normal"/>
    <w:rsid w:val="001D14EB"/>
    <w:pPr>
      <w:ind w:left="1080" w:hanging="360"/>
    </w:pPr>
  </w:style>
  <w:style w:type="paragraph" w:styleId="List4">
    <w:name w:val="List 4"/>
    <w:basedOn w:val="Normal"/>
    <w:rsid w:val="001D14EB"/>
    <w:pPr>
      <w:ind w:left="1440" w:hanging="360"/>
    </w:pPr>
  </w:style>
  <w:style w:type="paragraph" w:customStyle="1" w:styleId="AfterTableAlert">
    <w:name w:val="After Table &amp; Alert"/>
    <w:basedOn w:val="Normal"/>
    <w:next w:val="Normal"/>
    <w:rsid w:val="001D14EB"/>
    <w:pPr>
      <w:spacing w:after="0" w:line="240" w:lineRule="exact"/>
    </w:pPr>
    <w:rPr>
      <w:szCs w:val="20"/>
    </w:rPr>
  </w:style>
  <w:style w:type="paragraph" w:customStyle="1" w:styleId="WarningCautionLeftCell">
    <w:name w:val="Warning &amp; Caution Left Cell"/>
    <w:basedOn w:val="AlertTitle"/>
    <w:rsid w:val="001D14EB"/>
    <w:pPr>
      <w:spacing w:before="80"/>
      <w:jc w:val="center"/>
    </w:pPr>
    <w:rPr>
      <w:rFonts w:cs="Times New Roman"/>
    </w:rPr>
  </w:style>
  <w:style w:type="paragraph" w:customStyle="1" w:styleId="ImportantAlertLeftCell">
    <w:name w:val="Important Alert Left Cell"/>
    <w:basedOn w:val="AlertTitle"/>
    <w:rsid w:val="001D14EB"/>
    <w:pPr>
      <w:jc w:val="center"/>
    </w:pPr>
    <w:rPr>
      <w:rFonts w:ascii="Times New Roman" w:hAnsi="Times New Roman" w:cs="Times New Roman"/>
      <w:b/>
      <w:bCs/>
      <w:sz w:val="36"/>
    </w:rPr>
  </w:style>
  <w:style w:type="paragraph" w:styleId="BalloonText">
    <w:name w:val="Balloon Text"/>
    <w:basedOn w:val="Normal"/>
    <w:link w:val="BalloonTextChar"/>
    <w:semiHidden/>
    <w:rsid w:val="001D14EB"/>
    <w:rPr>
      <w:rFonts w:ascii="Tahoma" w:hAnsi="Tahoma" w:cs="Tahoma"/>
      <w:sz w:val="16"/>
      <w:szCs w:val="16"/>
    </w:rPr>
  </w:style>
  <w:style w:type="paragraph" w:customStyle="1" w:styleId="NetLeftCell">
    <w:name w:val="Net Left Cell"/>
    <w:basedOn w:val="WarningCautionLeftCell"/>
    <w:rsid w:val="001D14EB"/>
  </w:style>
  <w:style w:type="paragraph" w:customStyle="1" w:styleId="CommandIndent">
    <w:name w:val="Command Indent"/>
    <w:basedOn w:val="Normal"/>
    <w:link w:val="CommandIndentChar"/>
    <w:rsid w:val="001D14EB"/>
    <w:pPr>
      <w:ind w:left="1440"/>
    </w:pPr>
    <w:rPr>
      <w:rFonts w:ascii="Courier New" w:hAnsi="Courier New"/>
      <w:kern w:val="20"/>
      <w:sz w:val="20"/>
      <w:szCs w:val="20"/>
    </w:rPr>
  </w:style>
  <w:style w:type="character" w:customStyle="1" w:styleId="Heading1Char">
    <w:name w:val="Heading 1 Char"/>
    <w:basedOn w:val="DefaultParagraphFont"/>
    <w:link w:val="Heading1"/>
    <w:locked/>
    <w:rsid w:val="00BB1657"/>
    <w:rPr>
      <w:rFonts w:ascii="Futura Bk" w:hAnsi="Futura Bk"/>
      <w:kern w:val="28"/>
      <w:sz w:val="40"/>
      <w:szCs w:val="40"/>
      <w:lang w:val="en-US" w:eastAsia="en-US" w:bidi="ar-SA"/>
    </w:rPr>
  </w:style>
  <w:style w:type="character" w:customStyle="1" w:styleId="Heading2Char">
    <w:name w:val="Heading 2 Char"/>
    <w:basedOn w:val="DefaultParagraphFont"/>
    <w:link w:val="Heading2"/>
    <w:semiHidden/>
    <w:locked/>
    <w:rsid w:val="00BB1657"/>
    <w:rPr>
      <w:rFonts w:ascii="Futura Bk" w:hAnsi="Futura Bk"/>
      <w:color w:val="003366"/>
      <w:kern w:val="28"/>
      <w:sz w:val="32"/>
      <w:szCs w:val="32"/>
      <w:lang w:val="en-US" w:eastAsia="en-US" w:bidi="ar-SA"/>
    </w:rPr>
  </w:style>
  <w:style w:type="paragraph" w:styleId="BlockText">
    <w:name w:val="Block Text"/>
    <w:basedOn w:val="Normal"/>
    <w:rsid w:val="001D14EB"/>
    <w:pPr>
      <w:ind w:left="1440" w:right="1440"/>
    </w:pPr>
  </w:style>
  <w:style w:type="paragraph" w:styleId="BodyText">
    <w:name w:val="Body Text"/>
    <w:basedOn w:val="Normal"/>
    <w:link w:val="BodyTextChar"/>
    <w:rsid w:val="001D14EB"/>
  </w:style>
  <w:style w:type="paragraph" w:styleId="BodyText2">
    <w:name w:val="Body Text 2"/>
    <w:basedOn w:val="Normal"/>
    <w:link w:val="BodyText2Char"/>
    <w:rsid w:val="001D14EB"/>
    <w:pPr>
      <w:spacing w:line="480" w:lineRule="auto"/>
    </w:pPr>
  </w:style>
  <w:style w:type="paragraph" w:styleId="BodyText3">
    <w:name w:val="Body Text 3"/>
    <w:basedOn w:val="Normal"/>
    <w:link w:val="BodyText3Char"/>
    <w:rsid w:val="001D14EB"/>
    <w:rPr>
      <w:sz w:val="16"/>
      <w:szCs w:val="16"/>
    </w:rPr>
  </w:style>
  <w:style w:type="paragraph" w:styleId="BodyTextFirstIndent">
    <w:name w:val="Body Text First Indent"/>
    <w:basedOn w:val="BodyText"/>
    <w:link w:val="BodyTextFirstIndentChar"/>
    <w:rsid w:val="001D14EB"/>
    <w:pPr>
      <w:ind w:firstLine="210"/>
    </w:pPr>
  </w:style>
  <w:style w:type="paragraph" w:styleId="BodyTextIndent">
    <w:name w:val="Body Text Indent"/>
    <w:basedOn w:val="Normal"/>
    <w:link w:val="BodyTextIndentChar"/>
    <w:rsid w:val="001D14EB"/>
    <w:pPr>
      <w:ind w:left="360"/>
    </w:pPr>
  </w:style>
  <w:style w:type="paragraph" w:styleId="BodyTextFirstIndent2">
    <w:name w:val="Body Text First Indent 2"/>
    <w:basedOn w:val="BodyTextIndent"/>
    <w:link w:val="BodyTextFirstIndent2Char"/>
    <w:rsid w:val="001D14EB"/>
    <w:pPr>
      <w:ind w:firstLine="210"/>
    </w:pPr>
  </w:style>
  <w:style w:type="paragraph" w:styleId="BodyTextIndent2">
    <w:name w:val="Body Text Indent 2"/>
    <w:basedOn w:val="Normal"/>
    <w:link w:val="BodyTextIndent2Char"/>
    <w:rsid w:val="001D14EB"/>
    <w:pPr>
      <w:spacing w:line="480" w:lineRule="auto"/>
      <w:ind w:left="360"/>
    </w:pPr>
  </w:style>
  <w:style w:type="paragraph" w:styleId="BodyTextIndent3">
    <w:name w:val="Body Text Indent 3"/>
    <w:basedOn w:val="Normal"/>
    <w:link w:val="BodyTextIndent3Char"/>
    <w:rsid w:val="001D14EB"/>
    <w:pPr>
      <w:ind w:left="360"/>
    </w:pPr>
    <w:rPr>
      <w:sz w:val="16"/>
      <w:szCs w:val="16"/>
    </w:rPr>
  </w:style>
  <w:style w:type="paragraph" w:styleId="Closing">
    <w:name w:val="Closing"/>
    <w:basedOn w:val="Normal"/>
    <w:link w:val="ClosingChar"/>
    <w:rsid w:val="001D14EB"/>
    <w:pPr>
      <w:ind w:left="4320"/>
    </w:pPr>
  </w:style>
  <w:style w:type="paragraph" w:styleId="CommentText">
    <w:name w:val="annotation text"/>
    <w:basedOn w:val="Normal"/>
    <w:link w:val="CommentTextChar"/>
    <w:semiHidden/>
    <w:rsid w:val="001D14EB"/>
    <w:rPr>
      <w:sz w:val="20"/>
      <w:szCs w:val="20"/>
    </w:rPr>
  </w:style>
  <w:style w:type="paragraph" w:styleId="CommentSubject">
    <w:name w:val="annotation subject"/>
    <w:basedOn w:val="CommentText"/>
    <w:next w:val="CommentText"/>
    <w:link w:val="CommentSubjectChar"/>
    <w:semiHidden/>
    <w:rsid w:val="001D14EB"/>
    <w:rPr>
      <w:b/>
      <w:bCs/>
    </w:rPr>
  </w:style>
  <w:style w:type="paragraph" w:styleId="Date">
    <w:name w:val="Date"/>
    <w:basedOn w:val="Normal"/>
    <w:next w:val="Normal"/>
    <w:link w:val="DateChar"/>
    <w:rsid w:val="001D14EB"/>
  </w:style>
  <w:style w:type="paragraph" w:styleId="DocumentMap">
    <w:name w:val="Document Map"/>
    <w:basedOn w:val="Normal"/>
    <w:link w:val="DocumentMapChar"/>
    <w:semiHidden/>
    <w:rsid w:val="001D14EB"/>
    <w:pPr>
      <w:shd w:val="clear" w:color="auto" w:fill="000080"/>
    </w:pPr>
    <w:rPr>
      <w:rFonts w:ascii="Tahoma" w:hAnsi="Tahoma" w:cs="Tahoma"/>
      <w:sz w:val="20"/>
      <w:szCs w:val="20"/>
    </w:rPr>
  </w:style>
  <w:style w:type="paragraph" w:styleId="E-mailSignature">
    <w:name w:val="E-mail Signature"/>
    <w:basedOn w:val="Normal"/>
    <w:link w:val="E-mailSignatureChar"/>
    <w:rsid w:val="001D14EB"/>
  </w:style>
  <w:style w:type="paragraph" w:styleId="EndnoteText">
    <w:name w:val="endnote text"/>
    <w:basedOn w:val="Normal"/>
    <w:link w:val="EndnoteTextChar"/>
    <w:semiHidden/>
    <w:rsid w:val="001D14EB"/>
    <w:rPr>
      <w:sz w:val="20"/>
      <w:szCs w:val="20"/>
    </w:rPr>
  </w:style>
  <w:style w:type="paragraph" w:styleId="EnvelopeAddress">
    <w:name w:val="envelope address"/>
    <w:basedOn w:val="Normal"/>
    <w:rsid w:val="001D14EB"/>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1D14EB"/>
    <w:rPr>
      <w:rFonts w:ascii="Arial" w:hAnsi="Arial" w:cs="Arial"/>
      <w:sz w:val="20"/>
      <w:szCs w:val="20"/>
    </w:rPr>
  </w:style>
  <w:style w:type="paragraph" w:styleId="HTMLAddress">
    <w:name w:val="HTML Address"/>
    <w:basedOn w:val="Normal"/>
    <w:link w:val="HTMLAddressChar"/>
    <w:rsid w:val="001D14EB"/>
    <w:rPr>
      <w:i/>
      <w:iCs/>
    </w:rPr>
  </w:style>
  <w:style w:type="paragraph" w:styleId="HTMLPreformatted">
    <w:name w:val="HTML Preformatted"/>
    <w:basedOn w:val="Normal"/>
    <w:link w:val="HTMLPreformattedChar"/>
    <w:rsid w:val="001D14EB"/>
    <w:rPr>
      <w:rFonts w:ascii="Courier New" w:hAnsi="Courier New" w:cs="Courier New"/>
      <w:sz w:val="20"/>
      <w:szCs w:val="20"/>
    </w:rPr>
  </w:style>
  <w:style w:type="paragraph" w:styleId="Index1">
    <w:name w:val="index 1"/>
    <w:basedOn w:val="Normal"/>
    <w:next w:val="Normal"/>
    <w:semiHidden/>
    <w:rsid w:val="001D14EB"/>
    <w:pPr>
      <w:ind w:left="220" w:hanging="220"/>
    </w:pPr>
  </w:style>
  <w:style w:type="paragraph" w:styleId="Index2">
    <w:name w:val="index 2"/>
    <w:basedOn w:val="Normal"/>
    <w:next w:val="Normal"/>
    <w:semiHidden/>
    <w:rsid w:val="001D14EB"/>
    <w:pPr>
      <w:ind w:left="440" w:hanging="220"/>
    </w:pPr>
  </w:style>
  <w:style w:type="paragraph" w:styleId="Index3">
    <w:name w:val="index 3"/>
    <w:basedOn w:val="Normal"/>
    <w:next w:val="Normal"/>
    <w:semiHidden/>
    <w:rsid w:val="001D14EB"/>
    <w:pPr>
      <w:ind w:left="660" w:hanging="220"/>
    </w:pPr>
  </w:style>
  <w:style w:type="paragraph" w:styleId="Index4">
    <w:name w:val="index 4"/>
    <w:basedOn w:val="Normal"/>
    <w:next w:val="Normal"/>
    <w:semiHidden/>
    <w:rsid w:val="001D14EB"/>
    <w:pPr>
      <w:ind w:left="880" w:hanging="220"/>
    </w:pPr>
  </w:style>
  <w:style w:type="paragraph" w:styleId="Index5">
    <w:name w:val="index 5"/>
    <w:basedOn w:val="Normal"/>
    <w:next w:val="Normal"/>
    <w:semiHidden/>
    <w:rsid w:val="001D14EB"/>
    <w:pPr>
      <w:ind w:left="1100" w:hanging="220"/>
    </w:pPr>
  </w:style>
  <w:style w:type="paragraph" w:styleId="Index6">
    <w:name w:val="index 6"/>
    <w:basedOn w:val="Normal"/>
    <w:next w:val="Normal"/>
    <w:semiHidden/>
    <w:rsid w:val="001D14EB"/>
    <w:pPr>
      <w:ind w:left="1320" w:hanging="220"/>
    </w:pPr>
  </w:style>
  <w:style w:type="paragraph" w:styleId="Index7">
    <w:name w:val="index 7"/>
    <w:basedOn w:val="Normal"/>
    <w:next w:val="Normal"/>
    <w:semiHidden/>
    <w:rsid w:val="001D14EB"/>
    <w:pPr>
      <w:ind w:left="1540" w:hanging="220"/>
    </w:pPr>
  </w:style>
  <w:style w:type="paragraph" w:styleId="Index8">
    <w:name w:val="index 8"/>
    <w:basedOn w:val="Normal"/>
    <w:next w:val="Normal"/>
    <w:semiHidden/>
    <w:rsid w:val="001D14EB"/>
    <w:pPr>
      <w:ind w:left="1760" w:hanging="220"/>
    </w:pPr>
  </w:style>
  <w:style w:type="paragraph" w:styleId="Index9">
    <w:name w:val="index 9"/>
    <w:basedOn w:val="Normal"/>
    <w:next w:val="Normal"/>
    <w:semiHidden/>
    <w:rsid w:val="001D14EB"/>
    <w:pPr>
      <w:ind w:left="1980" w:hanging="220"/>
    </w:pPr>
  </w:style>
  <w:style w:type="paragraph" w:styleId="IndexHeading">
    <w:name w:val="index heading"/>
    <w:basedOn w:val="Normal"/>
    <w:next w:val="Index1"/>
    <w:semiHidden/>
    <w:rsid w:val="001D14EB"/>
    <w:rPr>
      <w:rFonts w:ascii="Arial" w:hAnsi="Arial" w:cs="Arial"/>
      <w:b/>
      <w:bCs/>
    </w:rPr>
  </w:style>
  <w:style w:type="paragraph" w:styleId="List5">
    <w:name w:val="List 5"/>
    <w:basedOn w:val="Normal"/>
    <w:rsid w:val="001D14EB"/>
    <w:pPr>
      <w:ind w:left="1800" w:hanging="360"/>
    </w:pPr>
  </w:style>
  <w:style w:type="paragraph" w:styleId="ListBullet">
    <w:name w:val="List Bullet"/>
    <w:basedOn w:val="Normal"/>
    <w:rsid w:val="001D14EB"/>
    <w:pPr>
      <w:numPr>
        <w:numId w:val="7"/>
      </w:numPr>
    </w:pPr>
  </w:style>
  <w:style w:type="paragraph" w:styleId="ListBullet2">
    <w:name w:val="List Bullet 2"/>
    <w:basedOn w:val="Normal"/>
    <w:rsid w:val="001D14EB"/>
    <w:pPr>
      <w:numPr>
        <w:numId w:val="8"/>
      </w:numPr>
    </w:pPr>
  </w:style>
  <w:style w:type="paragraph" w:styleId="ListBullet3">
    <w:name w:val="List Bullet 3"/>
    <w:basedOn w:val="Normal"/>
    <w:rsid w:val="001D14EB"/>
    <w:pPr>
      <w:numPr>
        <w:numId w:val="9"/>
      </w:numPr>
    </w:pPr>
  </w:style>
  <w:style w:type="paragraph" w:styleId="ListBullet4">
    <w:name w:val="List Bullet 4"/>
    <w:basedOn w:val="Normal"/>
    <w:rsid w:val="001D14EB"/>
    <w:pPr>
      <w:numPr>
        <w:numId w:val="10"/>
      </w:numPr>
    </w:pPr>
  </w:style>
  <w:style w:type="paragraph" w:styleId="ListBullet5">
    <w:name w:val="List Bullet 5"/>
    <w:basedOn w:val="Normal"/>
    <w:rsid w:val="001D14EB"/>
    <w:pPr>
      <w:numPr>
        <w:numId w:val="11"/>
      </w:numPr>
    </w:pPr>
  </w:style>
  <w:style w:type="paragraph" w:styleId="ListContinue">
    <w:name w:val="List Continue"/>
    <w:basedOn w:val="Normal"/>
    <w:rsid w:val="001D14EB"/>
    <w:pPr>
      <w:ind w:left="360"/>
    </w:pPr>
  </w:style>
  <w:style w:type="paragraph" w:styleId="ListContinue2">
    <w:name w:val="List Continue 2"/>
    <w:basedOn w:val="Normal"/>
    <w:rsid w:val="001D14EB"/>
    <w:pPr>
      <w:ind w:left="720"/>
    </w:pPr>
  </w:style>
  <w:style w:type="paragraph" w:styleId="ListContinue3">
    <w:name w:val="List Continue 3"/>
    <w:basedOn w:val="Normal"/>
    <w:rsid w:val="001D14EB"/>
    <w:pPr>
      <w:ind w:left="1080"/>
    </w:pPr>
  </w:style>
  <w:style w:type="paragraph" w:styleId="ListContinue4">
    <w:name w:val="List Continue 4"/>
    <w:basedOn w:val="Normal"/>
    <w:rsid w:val="001D14EB"/>
    <w:pPr>
      <w:ind w:left="1440"/>
    </w:pPr>
  </w:style>
  <w:style w:type="paragraph" w:styleId="ListContinue5">
    <w:name w:val="List Continue 5"/>
    <w:basedOn w:val="Normal"/>
    <w:rsid w:val="001D14EB"/>
    <w:pPr>
      <w:ind w:left="1800"/>
    </w:pPr>
  </w:style>
  <w:style w:type="paragraph" w:styleId="ListNumber">
    <w:name w:val="List Number"/>
    <w:basedOn w:val="Normal"/>
    <w:rsid w:val="001D14EB"/>
    <w:pPr>
      <w:numPr>
        <w:ilvl w:val="1"/>
        <w:numId w:val="14"/>
      </w:numPr>
    </w:pPr>
  </w:style>
  <w:style w:type="paragraph" w:styleId="ListNumber2">
    <w:name w:val="List Number 2"/>
    <w:basedOn w:val="ListNumber"/>
    <w:rsid w:val="001D14EB"/>
    <w:pPr>
      <w:numPr>
        <w:ilvl w:val="2"/>
      </w:numPr>
    </w:pPr>
  </w:style>
  <w:style w:type="paragraph" w:styleId="ListNumber3">
    <w:name w:val="List Number 3"/>
    <w:basedOn w:val="ListNumber2"/>
    <w:rsid w:val="001D14EB"/>
    <w:pPr>
      <w:numPr>
        <w:ilvl w:val="3"/>
      </w:numPr>
    </w:pPr>
  </w:style>
  <w:style w:type="paragraph" w:styleId="ListNumber4">
    <w:name w:val="List Number 4"/>
    <w:basedOn w:val="ListNumber3"/>
    <w:rsid w:val="001D14EB"/>
    <w:pPr>
      <w:numPr>
        <w:ilvl w:val="4"/>
      </w:numPr>
    </w:pPr>
  </w:style>
  <w:style w:type="paragraph" w:styleId="ListNumber5">
    <w:name w:val="List Number 5"/>
    <w:basedOn w:val="Normal"/>
    <w:rsid w:val="001D14EB"/>
    <w:pPr>
      <w:numPr>
        <w:ilvl w:val="5"/>
        <w:numId w:val="14"/>
      </w:numPr>
    </w:pPr>
  </w:style>
  <w:style w:type="paragraph" w:styleId="MacroText">
    <w:name w:val="macro"/>
    <w:link w:val="MacroTextChar"/>
    <w:semiHidden/>
    <w:rsid w:val="001D14EB"/>
    <w:pPr>
      <w:tabs>
        <w:tab w:val="left" w:pos="480"/>
        <w:tab w:val="left" w:pos="960"/>
        <w:tab w:val="left" w:pos="1440"/>
        <w:tab w:val="left" w:pos="1920"/>
        <w:tab w:val="left" w:pos="2400"/>
        <w:tab w:val="left" w:pos="2880"/>
        <w:tab w:val="left" w:pos="3360"/>
        <w:tab w:val="left" w:pos="3840"/>
        <w:tab w:val="left" w:pos="4320"/>
      </w:tabs>
      <w:spacing w:after="120"/>
      <w:ind w:left="1008"/>
    </w:pPr>
    <w:rPr>
      <w:rFonts w:ascii="Courier New" w:hAnsi="Courier New" w:cs="Courier New"/>
      <w:kern w:val="22"/>
      <w:lang w:val="pt-BR"/>
    </w:rPr>
  </w:style>
  <w:style w:type="paragraph" w:styleId="MessageHeader">
    <w:name w:val="Message Header"/>
    <w:basedOn w:val="Normal"/>
    <w:link w:val="MessageHeaderChar"/>
    <w:rsid w:val="001D14EB"/>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1D14EB"/>
    <w:rPr>
      <w:rFonts w:ascii="Times New Roman" w:hAnsi="Times New Roman"/>
      <w:sz w:val="24"/>
      <w:szCs w:val="24"/>
    </w:rPr>
  </w:style>
  <w:style w:type="paragraph" w:styleId="NormalIndent">
    <w:name w:val="Normal Indent"/>
    <w:basedOn w:val="Normal"/>
    <w:rsid w:val="001D14EB"/>
    <w:pPr>
      <w:ind w:left="720"/>
    </w:pPr>
  </w:style>
  <w:style w:type="paragraph" w:styleId="NoteHeading">
    <w:name w:val="Note Heading"/>
    <w:basedOn w:val="Normal"/>
    <w:next w:val="Normal"/>
    <w:link w:val="NoteHeadingChar"/>
    <w:rsid w:val="001D14EB"/>
  </w:style>
  <w:style w:type="paragraph" w:styleId="PlainText">
    <w:name w:val="Plain Text"/>
    <w:basedOn w:val="Normal"/>
    <w:link w:val="PlainTextChar"/>
    <w:rsid w:val="001D14EB"/>
    <w:rPr>
      <w:rFonts w:ascii="Courier New" w:hAnsi="Courier New" w:cs="Courier New"/>
      <w:sz w:val="20"/>
      <w:szCs w:val="20"/>
    </w:rPr>
  </w:style>
  <w:style w:type="paragraph" w:styleId="Salutation">
    <w:name w:val="Salutation"/>
    <w:basedOn w:val="Normal"/>
    <w:next w:val="Normal"/>
    <w:link w:val="SalutationChar"/>
    <w:rsid w:val="001D14EB"/>
  </w:style>
  <w:style w:type="paragraph" w:styleId="Signature">
    <w:name w:val="Signature"/>
    <w:basedOn w:val="Normal"/>
    <w:link w:val="SignatureChar"/>
    <w:rsid w:val="001D14EB"/>
    <w:pPr>
      <w:ind w:left="4320"/>
    </w:pPr>
  </w:style>
  <w:style w:type="paragraph" w:styleId="Subtitle">
    <w:name w:val="Subtitle"/>
    <w:basedOn w:val="Normal"/>
    <w:link w:val="SubtitleChar"/>
    <w:qFormat/>
    <w:rsid w:val="001D14EB"/>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1D14EB"/>
    <w:pPr>
      <w:ind w:left="220" w:hanging="220"/>
    </w:pPr>
  </w:style>
  <w:style w:type="paragraph" w:styleId="TableofFigures">
    <w:name w:val="table of figures"/>
    <w:basedOn w:val="Normal"/>
    <w:next w:val="Normal"/>
    <w:semiHidden/>
    <w:rsid w:val="001D14EB"/>
    <w:pPr>
      <w:ind w:left="0"/>
    </w:pPr>
  </w:style>
  <w:style w:type="paragraph" w:styleId="Title">
    <w:name w:val="Title"/>
    <w:basedOn w:val="Normal"/>
    <w:link w:val="TitleChar"/>
    <w:qFormat/>
    <w:rsid w:val="001D14EB"/>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1D14EB"/>
    <w:pPr>
      <w:spacing w:before="120"/>
    </w:pPr>
    <w:rPr>
      <w:rFonts w:ascii="Arial" w:hAnsi="Arial" w:cs="Arial"/>
      <w:b/>
      <w:bCs/>
      <w:sz w:val="24"/>
      <w:szCs w:val="24"/>
    </w:rPr>
  </w:style>
  <w:style w:type="paragraph" w:customStyle="1" w:styleId="ListNumber0">
    <w:name w:val="List Number 0"/>
    <w:next w:val="ListNumber"/>
    <w:rsid w:val="001D14EB"/>
    <w:pPr>
      <w:keepNext/>
    </w:pPr>
    <w:rPr>
      <w:rFonts w:ascii="Futura Bk" w:hAnsi="Futura Bk"/>
      <w:kern w:val="28"/>
      <w:sz w:val="2"/>
      <w:szCs w:val="44"/>
    </w:rPr>
  </w:style>
  <w:style w:type="character" w:customStyle="1" w:styleId="Heading3Char">
    <w:name w:val="Heading 3 Char"/>
    <w:basedOn w:val="DefaultParagraphFont"/>
    <w:link w:val="Heading3"/>
    <w:locked/>
    <w:rsid w:val="00BB1657"/>
    <w:rPr>
      <w:rFonts w:ascii="Futura Bk" w:hAnsi="Futura Bk"/>
      <w:kern w:val="28"/>
      <w:sz w:val="28"/>
      <w:szCs w:val="28"/>
      <w:lang w:val="en-US" w:eastAsia="en-US" w:bidi="ar-SA"/>
    </w:rPr>
  </w:style>
  <w:style w:type="character" w:customStyle="1" w:styleId="Heading4Char">
    <w:name w:val="Heading 4 Char"/>
    <w:basedOn w:val="DefaultParagraphFont"/>
    <w:link w:val="Heading4"/>
    <w:semiHidden/>
    <w:locked/>
    <w:rsid w:val="00BB1657"/>
    <w:rPr>
      <w:rFonts w:ascii="Futura Hv" w:hAnsi="Futura Hv"/>
      <w:kern w:val="28"/>
      <w:sz w:val="24"/>
      <w:szCs w:val="24"/>
      <w:lang w:val="en-US" w:eastAsia="en-US" w:bidi="ar-SA"/>
    </w:rPr>
  </w:style>
  <w:style w:type="character" w:customStyle="1" w:styleId="Heading5Char">
    <w:name w:val="Heading 5 Char"/>
    <w:basedOn w:val="DefaultParagraphFont"/>
    <w:link w:val="Heading5"/>
    <w:semiHidden/>
    <w:locked/>
    <w:rsid w:val="00BB1657"/>
    <w:rPr>
      <w:rFonts w:ascii="Futura Bk" w:hAnsi="Futura Bk"/>
      <w:b/>
      <w:bCs/>
      <w:i/>
      <w:iCs/>
      <w:kern w:val="22"/>
      <w:sz w:val="26"/>
      <w:szCs w:val="26"/>
      <w:lang w:val="en-US" w:eastAsia="en-US" w:bidi="ar-SA"/>
    </w:rPr>
  </w:style>
  <w:style w:type="character" w:customStyle="1" w:styleId="Heading6Char">
    <w:name w:val="Heading 6 Char"/>
    <w:basedOn w:val="DefaultParagraphFont"/>
    <w:link w:val="Heading6"/>
    <w:semiHidden/>
    <w:locked/>
    <w:rsid w:val="00BB1657"/>
    <w:rPr>
      <w:b/>
      <w:bCs/>
      <w:kern w:val="22"/>
      <w:sz w:val="22"/>
      <w:szCs w:val="22"/>
      <w:lang w:val="en-US" w:eastAsia="en-US" w:bidi="ar-SA"/>
    </w:rPr>
  </w:style>
  <w:style w:type="character" w:customStyle="1" w:styleId="Heading7Char">
    <w:name w:val="Heading 7 Char"/>
    <w:basedOn w:val="DefaultParagraphFont"/>
    <w:link w:val="Heading7"/>
    <w:semiHidden/>
    <w:locked/>
    <w:rsid w:val="00BB1657"/>
    <w:rPr>
      <w:kern w:val="22"/>
      <w:sz w:val="24"/>
      <w:szCs w:val="24"/>
      <w:lang w:val="en-US" w:eastAsia="en-US" w:bidi="ar-SA"/>
    </w:rPr>
  </w:style>
  <w:style w:type="character" w:customStyle="1" w:styleId="Heading8Char">
    <w:name w:val="Heading 8 Char"/>
    <w:basedOn w:val="DefaultParagraphFont"/>
    <w:link w:val="Heading8"/>
    <w:semiHidden/>
    <w:locked/>
    <w:rsid w:val="00BB1657"/>
    <w:rPr>
      <w:i/>
      <w:iCs/>
      <w:kern w:val="22"/>
      <w:sz w:val="24"/>
      <w:szCs w:val="24"/>
      <w:lang w:val="en-US" w:eastAsia="en-US" w:bidi="ar-SA"/>
    </w:rPr>
  </w:style>
  <w:style w:type="character" w:customStyle="1" w:styleId="Heading9Char">
    <w:name w:val="Heading 9 Char"/>
    <w:basedOn w:val="DefaultParagraphFont"/>
    <w:link w:val="Heading9"/>
    <w:semiHidden/>
    <w:locked/>
    <w:rsid w:val="00BB1657"/>
    <w:rPr>
      <w:rFonts w:ascii="Arial" w:hAnsi="Arial" w:cs="Arial"/>
      <w:kern w:val="22"/>
      <w:sz w:val="22"/>
      <w:szCs w:val="22"/>
      <w:lang w:val="en-US" w:eastAsia="en-US" w:bidi="ar-SA"/>
    </w:rPr>
  </w:style>
  <w:style w:type="character" w:customStyle="1" w:styleId="HeaderChar">
    <w:name w:val="Header Char"/>
    <w:basedOn w:val="DefaultParagraphFont"/>
    <w:link w:val="Header"/>
    <w:semiHidden/>
    <w:locked/>
    <w:rsid w:val="00BB1657"/>
    <w:rPr>
      <w:rFonts w:ascii="Futura Bk" w:hAnsi="Futura Bk"/>
      <w:kern w:val="18"/>
      <w:sz w:val="18"/>
      <w:szCs w:val="18"/>
      <w:lang w:val="en-US" w:eastAsia="en-US" w:bidi="ar-SA"/>
    </w:rPr>
  </w:style>
  <w:style w:type="character" w:customStyle="1" w:styleId="FooterChar">
    <w:name w:val="Footer Char"/>
    <w:basedOn w:val="DefaultParagraphFont"/>
    <w:link w:val="Footer"/>
    <w:semiHidden/>
    <w:locked/>
    <w:rsid w:val="00BB1657"/>
    <w:rPr>
      <w:rFonts w:ascii="Futura Bk" w:hAnsi="Futura Bk"/>
      <w:kern w:val="22"/>
      <w:sz w:val="18"/>
      <w:szCs w:val="18"/>
      <w:lang w:val="en-US" w:eastAsia="en-US" w:bidi="ar-SA"/>
    </w:rPr>
  </w:style>
  <w:style w:type="character" w:customStyle="1" w:styleId="FootnoteTextChar">
    <w:name w:val="Footnote Text Char"/>
    <w:basedOn w:val="DefaultParagraphFont"/>
    <w:link w:val="FootnoteText"/>
    <w:semiHidden/>
    <w:locked/>
    <w:rsid w:val="00BB1657"/>
    <w:rPr>
      <w:rFonts w:ascii="Futura Bk" w:hAnsi="Futura Bk"/>
      <w:kern w:val="22"/>
      <w:szCs w:val="22"/>
      <w:lang w:val="en-US" w:eastAsia="en-US" w:bidi="ar-SA"/>
    </w:rPr>
  </w:style>
  <w:style w:type="character" w:customStyle="1" w:styleId="BalloonTextChar">
    <w:name w:val="Balloon Text Char"/>
    <w:basedOn w:val="DefaultParagraphFont"/>
    <w:link w:val="BalloonText"/>
    <w:semiHidden/>
    <w:locked/>
    <w:rsid w:val="00BB1657"/>
    <w:rPr>
      <w:rFonts w:ascii="Tahoma" w:hAnsi="Tahoma" w:cs="Tahoma"/>
      <w:kern w:val="22"/>
      <w:sz w:val="16"/>
      <w:szCs w:val="16"/>
      <w:lang w:val="en-US" w:eastAsia="en-US" w:bidi="ar-SA"/>
    </w:rPr>
  </w:style>
  <w:style w:type="character" w:customStyle="1" w:styleId="BodyTextChar">
    <w:name w:val="Body Text Char"/>
    <w:basedOn w:val="DefaultParagraphFont"/>
    <w:link w:val="BodyText"/>
    <w:semiHidden/>
    <w:locked/>
    <w:rsid w:val="00BB1657"/>
    <w:rPr>
      <w:rFonts w:ascii="Futura Bk" w:hAnsi="Futura Bk"/>
      <w:kern w:val="22"/>
      <w:sz w:val="22"/>
      <w:szCs w:val="22"/>
      <w:lang w:val="en-US" w:eastAsia="en-US" w:bidi="ar-SA"/>
    </w:rPr>
  </w:style>
  <w:style w:type="character" w:customStyle="1" w:styleId="BodyText2Char">
    <w:name w:val="Body Text 2 Char"/>
    <w:basedOn w:val="DefaultParagraphFont"/>
    <w:link w:val="BodyText2"/>
    <w:semiHidden/>
    <w:locked/>
    <w:rsid w:val="00BB1657"/>
    <w:rPr>
      <w:rFonts w:ascii="Futura Bk" w:hAnsi="Futura Bk"/>
      <w:kern w:val="22"/>
      <w:sz w:val="22"/>
      <w:szCs w:val="22"/>
      <w:lang w:val="en-US" w:eastAsia="en-US" w:bidi="ar-SA"/>
    </w:rPr>
  </w:style>
  <w:style w:type="character" w:customStyle="1" w:styleId="BodyText3Char">
    <w:name w:val="Body Text 3 Char"/>
    <w:basedOn w:val="DefaultParagraphFont"/>
    <w:link w:val="BodyText3"/>
    <w:semiHidden/>
    <w:locked/>
    <w:rsid w:val="00BB1657"/>
    <w:rPr>
      <w:rFonts w:ascii="Futura Bk" w:hAnsi="Futura Bk"/>
      <w:kern w:val="22"/>
      <w:sz w:val="16"/>
      <w:szCs w:val="16"/>
      <w:lang w:val="en-US" w:eastAsia="en-US" w:bidi="ar-SA"/>
    </w:rPr>
  </w:style>
  <w:style w:type="character" w:customStyle="1" w:styleId="BodyTextFirstIndentChar">
    <w:name w:val="Body Text First Indent Char"/>
    <w:basedOn w:val="BodyTextChar"/>
    <w:link w:val="BodyTextFirstIndent"/>
    <w:semiHidden/>
    <w:locked/>
    <w:rsid w:val="00BB1657"/>
  </w:style>
  <w:style w:type="character" w:customStyle="1" w:styleId="BodyTextIndentChar">
    <w:name w:val="Body Text Indent Char"/>
    <w:basedOn w:val="DefaultParagraphFont"/>
    <w:link w:val="BodyTextIndent"/>
    <w:semiHidden/>
    <w:locked/>
    <w:rsid w:val="00BB1657"/>
    <w:rPr>
      <w:rFonts w:ascii="Futura Bk" w:hAnsi="Futura Bk"/>
      <w:kern w:val="22"/>
      <w:sz w:val="22"/>
      <w:szCs w:val="22"/>
      <w:lang w:val="en-US" w:eastAsia="en-US" w:bidi="ar-SA"/>
    </w:rPr>
  </w:style>
  <w:style w:type="character" w:customStyle="1" w:styleId="BodyTextFirstIndent2Char">
    <w:name w:val="Body Text First Indent 2 Char"/>
    <w:basedOn w:val="BodyTextIndentChar"/>
    <w:link w:val="BodyTextFirstIndent2"/>
    <w:semiHidden/>
    <w:locked/>
    <w:rsid w:val="00BB1657"/>
  </w:style>
  <w:style w:type="character" w:customStyle="1" w:styleId="BodyTextIndent2Char">
    <w:name w:val="Body Text Indent 2 Char"/>
    <w:basedOn w:val="DefaultParagraphFont"/>
    <w:link w:val="BodyTextIndent2"/>
    <w:semiHidden/>
    <w:locked/>
    <w:rsid w:val="00BB1657"/>
    <w:rPr>
      <w:rFonts w:ascii="Futura Bk" w:hAnsi="Futura Bk"/>
      <w:kern w:val="22"/>
      <w:sz w:val="22"/>
      <w:szCs w:val="22"/>
      <w:lang w:val="en-US" w:eastAsia="en-US" w:bidi="ar-SA"/>
    </w:rPr>
  </w:style>
  <w:style w:type="character" w:customStyle="1" w:styleId="BodyTextIndent3Char">
    <w:name w:val="Body Text Indent 3 Char"/>
    <w:basedOn w:val="DefaultParagraphFont"/>
    <w:link w:val="BodyTextIndent3"/>
    <w:semiHidden/>
    <w:locked/>
    <w:rsid w:val="00BB1657"/>
    <w:rPr>
      <w:rFonts w:ascii="Futura Bk" w:hAnsi="Futura Bk"/>
      <w:kern w:val="22"/>
      <w:sz w:val="16"/>
      <w:szCs w:val="16"/>
      <w:lang w:val="en-US" w:eastAsia="en-US" w:bidi="ar-SA"/>
    </w:rPr>
  </w:style>
  <w:style w:type="character" w:customStyle="1" w:styleId="ClosingChar">
    <w:name w:val="Closing Char"/>
    <w:basedOn w:val="DefaultParagraphFont"/>
    <w:link w:val="Closing"/>
    <w:semiHidden/>
    <w:locked/>
    <w:rsid w:val="00BB1657"/>
    <w:rPr>
      <w:rFonts w:ascii="Futura Bk" w:hAnsi="Futura Bk"/>
      <w:kern w:val="22"/>
      <w:sz w:val="22"/>
      <w:szCs w:val="22"/>
      <w:lang w:val="en-US" w:eastAsia="en-US" w:bidi="ar-SA"/>
    </w:rPr>
  </w:style>
  <w:style w:type="character" w:customStyle="1" w:styleId="CommentTextChar">
    <w:name w:val="Comment Text Char"/>
    <w:basedOn w:val="DefaultParagraphFont"/>
    <w:link w:val="CommentText"/>
    <w:semiHidden/>
    <w:locked/>
    <w:rsid w:val="00BB1657"/>
    <w:rPr>
      <w:rFonts w:ascii="Futura Bk" w:hAnsi="Futura Bk"/>
      <w:kern w:val="22"/>
      <w:lang w:val="en-US" w:eastAsia="en-US" w:bidi="ar-SA"/>
    </w:rPr>
  </w:style>
  <w:style w:type="character" w:customStyle="1" w:styleId="CommentSubjectChar">
    <w:name w:val="Comment Subject Char"/>
    <w:basedOn w:val="CommentTextChar"/>
    <w:link w:val="CommentSubject"/>
    <w:semiHidden/>
    <w:locked/>
    <w:rsid w:val="00BB1657"/>
    <w:rPr>
      <w:b/>
      <w:bCs/>
    </w:rPr>
  </w:style>
  <w:style w:type="character" w:customStyle="1" w:styleId="DateChar">
    <w:name w:val="Date Char"/>
    <w:basedOn w:val="DefaultParagraphFont"/>
    <w:link w:val="Date"/>
    <w:semiHidden/>
    <w:locked/>
    <w:rsid w:val="00BB1657"/>
    <w:rPr>
      <w:rFonts w:ascii="Futura Bk" w:hAnsi="Futura Bk"/>
      <w:kern w:val="22"/>
      <w:sz w:val="22"/>
      <w:szCs w:val="22"/>
      <w:lang w:val="en-US" w:eastAsia="en-US" w:bidi="ar-SA"/>
    </w:rPr>
  </w:style>
  <w:style w:type="character" w:customStyle="1" w:styleId="DocumentMapChar">
    <w:name w:val="Document Map Char"/>
    <w:basedOn w:val="DefaultParagraphFont"/>
    <w:link w:val="DocumentMap"/>
    <w:semiHidden/>
    <w:locked/>
    <w:rsid w:val="00BB1657"/>
    <w:rPr>
      <w:rFonts w:ascii="Tahoma" w:hAnsi="Tahoma" w:cs="Tahoma"/>
      <w:kern w:val="22"/>
      <w:lang w:val="en-US" w:eastAsia="en-US" w:bidi="ar-SA"/>
    </w:rPr>
  </w:style>
  <w:style w:type="character" w:customStyle="1" w:styleId="E-mailSignatureChar">
    <w:name w:val="E-mail Signature Char"/>
    <w:basedOn w:val="DefaultParagraphFont"/>
    <w:link w:val="E-mailSignature"/>
    <w:semiHidden/>
    <w:locked/>
    <w:rsid w:val="00BB1657"/>
    <w:rPr>
      <w:rFonts w:ascii="Futura Bk" w:hAnsi="Futura Bk"/>
      <w:kern w:val="22"/>
      <w:sz w:val="22"/>
      <w:szCs w:val="22"/>
      <w:lang w:val="en-US" w:eastAsia="en-US" w:bidi="ar-SA"/>
    </w:rPr>
  </w:style>
  <w:style w:type="character" w:customStyle="1" w:styleId="EndnoteTextChar">
    <w:name w:val="Endnote Text Char"/>
    <w:basedOn w:val="DefaultParagraphFont"/>
    <w:link w:val="EndnoteText"/>
    <w:semiHidden/>
    <w:locked/>
    <w:rsid w:val="00BB1657"/>
    <w:rPr>
      <w:rFonts w:ascii="Futura Bk" w:hAnsi="Futura Bk"/>
      <w:kern w:val="22"/>
      <w:lang w:val="en-US" w:eastAsia="en-US" w:bidi="ar-SA"/>
    </w:rPr>
  </w:style>
  <w:style w:type="character" w:customStyle="1" w:styleId="HTMLAddressChar">
    <w:name w:val="HTML Address Char"/>
    <w:basedOn w:val="DefaultParagraphFont"/>
    <w:link w:val="HTMLAddress"/>
    <w:semiHidden/>
    <w:locked/>
    <w:rsid w:val="00BB1657"/>
    <w:rPr>
      <w:rFonts w:ascii="Futura Bk" w:hAnsi="Futura Bk"/>
      <w:i/>
      <w:iCs/>
      <w:kern w:val="22"/>
      <w:sz w:val="22"/>
      <w:szCs w:val="22"/>
      <w:lang w:val="en-US" w:eastAsia="en-US" w:bidi="ar-SA"/>
    </w:rPr>
  </w:style>
  <w:style w:type="character" w:customStyle="1" w:styleId="HTMLPreformattedChar">
    <w:name w:val="HTML Preformatted Char"/>
    <w:basedOn w:val="DefaultParagraphFont"/>
    <w:link w:val="HTMLPreformatted"/>
    <w:semiHidden/>
    <w:locked/>
    <w:rsid w:val="00BB1657"/>
    <w:rPr>
      <w:rFonts w:ascii="Courier New" w:hAnsi="Courier New" w:cs="Courier New"/>
      <w:kern w:val="22"/>
      <w:lang w:val="en-US" w:eastAsia="en-US" w:bidi="ar-SA"/>
    </w:rPr>
  </w:style>
  <w:style w:type="character" w:customStyle="1" w:styleId="MacroTextChar">
    <w:name w:val="Macro Text Char"/>
    <w:basedOn w:val="DefaultParagraphFont"/>
    <w:link w:val="MacroText"/>
    <w:semiHidden/>
    <w:locked/>
    <w:rsid w:val="00BB1657"/>
    <w:rPr>
      <w:rFonts w:ascii="Courier New" w:hAnsi="Courier New" w:cs="Courier New"/>
      <w:kern w:val="22"/>
      <w:lang w:val="pt-BR" w:eastAsia="en-US" w:bidi="ar-SA"/>
    </w:rPr>
  </w:style>
  <w:style w:type="character" w:customStyle="1" w:styleId="MessageHeaderChar">
    <w:name w:val="Message Header Char"/>
    <w:basedOn w:val="DefaultParagraphFont"/>
    <w:link w:val="MessageHeader"/>
    <w:semiHidden/>
    <w:locked/>
    <w:rsid w:val="00BB1657"/>
    <w:rPr>
      <w:rFonts w:ascii="Arial" w:hAnsi="Arial" w:cs="Arial"/>
      <w:kern w:val="22"/>
      <w:sz w:val="24"/>
      <w:szCs w:val="24"/>
      <w:lang w:val="en-US" w:eastAsia="en-US" w:bidi="ar-SA"/>
    </w:rPr>
  </w:style>
  <w:style w:type="character" w:customStyle="1" w:styleId="NoteHeadingChar">
    <w:name w:val="Note Heading Char"/>
    <w:basedOn w:val="DefaultParagraphFont"/>
    <w:link w:val="NoteHeading"/>
    <w:semiHidden/>
    <w:locked/>
    <w:rsid w:val="00BB1657"/>
    <w:rPr>
      <w:rFonts w:ascii="Futura Bk" w:hAnsi="Futura Bk"/>
      <w:kern w:val="22"/>
      <w:sz w:val="22"/>
      <w:szCs w:val="22"/>
      <w:lang w:val="en-US" w:eastAsia="en-US" w:bidi="ar-SA"/>
    </w:rPr>
  </w:style>
  <w:style w:type="character" w:customStyle="1" w:styleId="PlainTextChar">
    <w:name w:val="Plain Text Char"/>
    <w:basedOn w:val="DefaultParagraphFont"/>
    <w:link w:val="PlainText"/>
    <w:semiHidden/>
    <w:locked/>
    <w:rsid w:val="00BB1657"/>
    <w:rPr>
      <w:rFonts w:ascii="Courier New" w:hAnsi="Courier New" w:cs="Courier New"/>
      <w:kern w:val="22"/>
      <w:lang w:val="en-US" w:eastAsia="en-US" w:bidi="ar-SA"/>
    </w:rPr>
  </w:style>
  <w:style w:type="character" w:customStyle="1" w:styleId="SalutationChar">
    <w:name w:val="Salutation Char"/>
    <w:basedOn w:val="DefaultParagraphFont"/>
    <w:link w:val="Salutation"/>
    <w:semiHidden/>
    <w:locked/>
    <w:rsid w:val="00BB1657"/>
    <w:rPr>
      <w:rFonts w:ascii="Futura Bk" w:hAnsi="Futura Bk"/>
      <w:kern w:val="22"/>
      <w:sz w:val="22"/>
      <w:szCs w:val="22"/>
      <w:lang w:val="en-US" w:eastAsia="en-US" w:bidi="ar-SA"/>
    </w:rPr>
  </w:style>
  <w:style w:type="character" w:customStyle="1" w:styleId="SignatureChar">
    <w:name w:val="Signature Char"/>
    <w:basedOn w:val="DefaultParagraphFont"/>
    <w:link w:val="Signature"/>
    <w:semiHidden/>
    <w:locked/>
    <w:rsid w:val="00BB1657"/>
    <w:rPr>
      <w:rFonts w:ascii="Futura Bk" w:hAnsi="Futura Bk"/>
      <w:kern w:val="22"/>
      <w:sz w:val="22"/>
      <w:szCs w:val="22"/>
      <w:lang w:val="en-US" w:eastAsia="en-US" w:bidi="ar-SA"/>
    </w:rPr>
  </w:style>
  <w:style w:type="character" w:customStyle="1" w:styleId="SubtitleChar">
    <w:name w:val="Subtitle Char"/>
    <w:basedOn w:val="DefaultParagraphFont"/>
    <w:link w:val="Subtitle"/>
    <w:locked/>
    <w:rsid w:val="00BB1657"/>
    <w:rPr>
      <w:rFonts w:ascii="Arial" w:hAnsi="Arial" w:cs="Arial"/>
      <w:kern w:val="22"/>
      <w:sz w:val="24"/>
      <w:szCs w:val="24"/>
      <w:lang w:val="en-US" w:eastAsia="en-US" w:bidi="ar-SA"/>
    </w:rPr>
  </w:style>
  <w:style w:type="character" w:customStyle="1" w:styleId="TitleChar">
    <w:name w:val="Title Char"/>
    <w:basedOn w:val="DefaultParagraphFont"/>
    <w:link w:val="Title"/>
    <w:locked/>
    <w:rsid w:val="00BB1657"/>
    <w:rPr>
      <w:rFonts w:ascii="Arial" w:hAnsi="Arial" w:cs="Arial"/>
      <w:b/>
      <w:bCs/>
      <w:kern w:val="28"/>
      <w:sz w:val="32"/>
      <w:szCs w:val="32"/>
      <w:lang w:val="en-US" w:eastAsia="en-US" w:bidi="ar-SA"/>
    </w:rPr>
  </w:style>
  <w:style w:type="paragraph" w:styleId="ListParagraph">
    <w:name w:val="List Paragraph"/>
    <w:basedOn w:val="Normal"/>
    <w:qFormat/>
    <w:rsid w:val="00BB1657"/>
    <w:pPr>
      <w:ind w:left="720"/>
      <w:contextualSpacing/>
    </w:pPr>
  </w:style>
  <w:style w:type="character" w:customStyle="1" w:styleId="CodeChar">
    <w:name w:val="Code Char"/>
    <w:basedOn w:val="DefaultParagraphFont"/>
    <w:link w:val="Code"/>
    <w:locked/>
    <w:rsid w:val="00BB1657"/>
    <w:rPr>
      <w:rFonts w:ascii="Courier New" w:hAnsi="Courier New"/>
      <w:spacing w:val="-20"/>
      <w:kern w:val="20"/>
      <w:lang w:val="en-US" w:eastAsia="en-US" w:bidi="ar-SA"/>
    </w:rPr>
  </w:style>
  <w:style w:type="character" w:customStyle="1" w:styleId="CommandIndentChar">
    <w:name w:val="Command Indent Char"/>
    <w:basedOn w:val="DefaultParagraphFont"/>
    <w:link w:val="CommandIndent"/>
    <w:locked/>
    <w:rsid w:val="00BB1657"/>
    <w:rPr>
      <w:rFonts w:ascii="Courier New" w:hAnsi="Courier New"/>
      <w:kern w:val="20"/>
      <w:lang w:val="en-US" w:eastAsia="en-US" w:bidi="ar-SA"/>
    </w:rPr>
  </w:style>
  <w:style w:type="table" w:styleId="TableGrid">
    <w:name w:val="Table Grid"/>
    <w:basedOn w:val="TableNormal"/>
    <w:rsid w:val="00BB1657"/>
    <w:pPr>
      <w:spacing w:after="120"/>
      <w:ind w:left="1008"/>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ndent2Char">
    <w:name w:val="Indent 2 Char"/>
    <w:basedOn w:val="DefaultParagraphFont"/>
    <w:link w:val="Indent2"/>
    <w:rsid w:val="008D6773"/>
    <w:rPr>
      <w:rFonts w:ascii="Futura Bk" w:hAnsi="Futura Bk"/>
      <w:kern w:val="22"/>
      <w:sz w:val="22"/>
      <w:szCs w:val="22"/>
      <w:lang w:val="en-US" w:eastAsia="en-US" w:bidi="ar-SA"/>
    </w:rPr>
  </w:style>
  <w:style w:type="character" w:customStyle="1" w:styleId="Indent3Char">
    <w:name w:val="Indent 3 Char"/>
    <w:basedOn w:val="DefaultParagraphFont"/>
    <w:link w:val="Indent3"/>
    <w:rsid w:val="008D6773"/>
    <w:rPr>
      <w:rFonts w:ascii="Futura Bk" w:hAnsi="Futura Bk"/>
      <w:kern w:val="22"/>
      <w:sz w:val="22"/>
      <w:szCs w:val="22"/>
      <w:lang w:val="en-US" w:eastAsia="en-US" w:bidi="ar-S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Office_PowerPoint_Slide22.sldx"/><Relationship Id="rId21" Type="http://schemas.openxmlformats.org/officeDocument/2006/relationships/image" Target="media/image8.emf"/><Relationship Id="rId42" Type="http://schemas.openxmlformats.org/officeDocument/2006/relationships/package" Target="embeddings/Microsoft_Office_PowerPoint_Slide18.sldx"/><Relationship Id="rId63" Type="http://schemas.openxmlformats.org/officeDocument/2006/relationships/image" Target="media/image37.emf"/><Relationship Id="rId84" Type="http://schemas.openxmlformats.org/officeDocument/2006/relationships/image" Target="media/image58.emf"/><Relationship Id="rId138" Type="http://schemas.openxmlformats.org/officeDocument/2006/relationships/package" Target="embeddings/Microsoft_Office_PowerPoint_Slide32.sldx"/><Relationship Id="rId159" Type="http://schemas.openxmlformats.org/officeDocument/2006/relationships/image" Target="media/image110.emf"/><Relationship Id="rId170" Type="http://schemas.openxmlformats.org/officeDocument/2006/relationships/image" Target="media/image119.emf"/><Relationship Id="rId191" Type="http://schemas.openxmlformats.org/officeDocument/2006/relationships/image" Target="media/image140.emf"/><Relationship Id="rId205" Type="http://schemas.openxmlformats.org/officeDocument/2006/relationships/image" Target="media/image154.emf"/><Relationship Id="rId226" Type="http://schemas.openxmlformats.org/officeDocument/2006/relationships/image" Target="media/image175.emf"/><Relationship Id="rId107" Type="http://schemas.openxmlformats.org/officeDocument/2006/relationships/image" Target="media/image81.emf"/><Relationship Id="rId11" Type="http://schemas.openxmlformats.org/officeDocument/2006/relationships/image" Target="media/image3.emf"/><Relationship Id="rId32" Type="http://schemas.openxmlformats.org/officeDocument/2006/relationships/package" Target="embeddings/Microsoft_Office_PowerPoint_Slide13.sldx"/><Relationship Id="rId53" Type="http://schemas.openxmlformats.org/officeDocument/2006/relationships/image" Target="media/image27.emf"/><Relationship Id="rId74" Type="http://schemas.openxmlformats.org/officeDocument/2006/relationships/image" Target="media/image48.emf"/><Relationship Id="rId128" Type="http://schemas.openxmlformats.org/officeDocument/2006/relationships/package" Target="embeddings/Microsoft_Office_PowerPoint_Slide27.sldx"/><Relationship Id="rId149" Type="http://schemas.openxmlformats.org/officeDocument/2006/relationships/image" Target="media/image105.emf"/><Relationship Id="rId5" Type="http://schemas.openxmlformats.org/officeDocument/2006/relationships/footnotes" Target="footnotes.xml"/><Relationship Id="rId95" Type="http://schemas.openxmlformats.org/officeDocument/2006/relationships/image" Target="media/image69.emf"/><Relationship Id="rId160" Type="http://schemas.openxmlformats.org/officeDocument/2006/relationships/package" Target="embeddings/Microsoft_Office_PowerPoint_Slide43.sldx"/><Relationship Id="rId181" Type="http://schemas.openxmlformats.org/officeDocument/2006/relationships/image" Target="media/image130.emf"/><Relationship Id="rId216" Type="http://schemas.openxmlformats.org/officeDocument/2006/relationships/image" Target="media/image165.emf"/><Relationship Id="rId22" Type="http://schemas.openxmlformats.org/officeDocument/2006/relationships/package" Target="embeddings/Microsoft_Office_PowerPoint_Slide8.sldx"/><Relationship Id="rId43" Type="http://schemas.openxmlformats.org/officeDocument/2006/relationships/image" Target="media/image19.emf"/><Relationship Id="rId64" Type="http://schemas.openxmlformats.org/officeDocument/2006/relationships/image" Target="media/image38.emf"/><Relationship Id="rId118" Type="http://schemas.openxmlformats.org/officeDocument/2006/relationships/image" Target="media/image90.emf"/><Relationship Id="rId139" Type="http://schemas.openxmlformats.org/officeDocument/2006/relationships/image" Target="media/image100.emf"/><Relationship Id="rId80" Type="http://schemas.openxmlformats.org/officeDocument/2006/relationships/image" Target="media/image54.emf"/><Relationship Id="rId85" Type="http://schemas.openxmlformats.org/officeDocument/2006/relationships/image" Target="media/image59.emf"/><Relationship Id="rId150" Type="http://schemas.openxmlformats.org/officeDocument/2006/relationships/package" Target="embeddings/Microsoft_Office_PowerPoint_Slide38.sldx"/><Relationship Id="rId155" Type="http://schemas.openxmlformats.org/officeDocument/2006/relationships/image" Target="media/image108.emf"/><Relationship Id="rId171" Type="http://schemas.openxmlformats.org/officeDocument/2006/relationships/image" Target="media/image120.emf"/><Relationship Id="rId176" Type="http://schemas.openxmlformats.org/officeDocument/2006/relationships/image" Target="media/image125.emf"/><Relationship Id="rId192" Type="http://schemas.openxmlformats.org/officeDocument/2006/relationships/image" Target="media/image141.emf"/><Relationship Id="rId197" Type="http://schemas.openxmlformats.org/officeDocument/2006/relationships/image" Target="media/image146.emf"/><Relationship Id="rId206" Type="http://schemas.openxmlformats.org/officeDocument/2006/relationships/image" Target="media/image155.emf"/><Relationship Id="rId227" Type="http://schemas.openxmlformats.org/officeDocument/2006/relationships/image" Target="media/image176.emf"/><Relationship Id="rId201" Type="http://schemas.openxmlformats.org/officeDocument/2006/relationships/image" Target="media/image150.emf"/><Relationship Id="rId222" Type="http://schemas.openxmlformats.org/officeDocument/2006/relationships/image" Target="media/image171.emf"/><Relationship Id="rId12" Type="http://schemas.openxmlformats.org/officeDocument/2006/relationships/package" Target="embeddings/Microsoft_Office_PowerPoint_Slide3.sldx"/><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package" Target="embeddings/Microsoft_Office_PowerPoint_Slide16.sldx"/><Relationship Id="rId59" Type="http://schemas.openxmlformats.org/officeDocument/2006/relationships/image" Target="media/image33.emf"/><Relationship Id="rId103" Type="http://schemas.openxmlformats.org/officeDocument/2006/relationships/image" Target="media/image77.emf"/><Relationship Id="rId108" Type="http://schemas.openxmlformats.org/officeDocument/2006/relationships/image" Target="media/image82.emf"/><Relationship Id="rId124" Type="http://schemas.openxmlformats.org/officeDocument/2006/relationships/image" Target="media/image93.emf"/><Relationship Id="rId129" Type="http://schemas.openxmlformats.org/officeDocument/2006/relationships/image" Target="media/image95.emf"/><Relationship Id="rId54" Type="http://schemas.openxmlformats.org/officeDocument/2006/relationships/image" Target="media/image28.emf"/><Relationship Id="rId70" Type="http://schemas.openxmlformats.org/officeDocument/2006/relationships/image" Target="media/image44.emf"/><Relationship Id="rId75" Type="http://schemas.openxmlformats.org/officeDocument/2006/relationships/image" Target="media/image49.emf"/><Relationship Id="rId91" Type="http://schemas.openxmlformats.org/officeDocument/2006/relationships/image" Target="media/image65.emf"/><Relationship Id="rId96" Type="http://schemas.openxmlformats.org/officeDocument/2006/relationships/image" Target="media/image70.emf"/><Relationship Id="rId140" Type="http://schemas.openxmlformats.org/officeDocument/2006/relationships/package" Target="embeddings/Microsoft_Office_PowerPoint_Slide33.sldx"/><Relationship Id="rId145" Type="http://schemas.openxmlformats.org/officeDocument/2006/relationships/image" Target="media/image103.emf"/><Relationship Id="rId161" Type="http://schemas.openxmlformats.org/officeDocument/2006/relationships/image" Target="media/image111.emf"/><Relationship Id="rId166" Type="http://schemas.openxmlformats.org/officeDocument/2006/relationships/image" Target="media/image115.emf"/><Relationship Id="rId182" Type="http://schemas.openxmlformats.org/officeDocument/2006/relationships/image" Target="media/image131.emf"/><Relationship Id="rId187" Type="http://schemas.openxmlformats.org/officeDocument/2006/relationships/image" Target="media/image136.emf"/><Relationship Id="rId217" Type="http://schemas.openxmlformats.org/officeDocument/2006/relationships/image" Target="media/image166.emf"/><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61.emf"/><Relationship Id="rId233" Type="http://schemas.openxmlformats.org/officeDocument/2006/relationships/footer" Target="footer3.xml"/><Relationship Id="rId23" Type="http://schemas.openxmlformats.org/officeDocument/2006/relationships/image" Target="media/image9.emf"/><Relationship Id="rId28" Type="http://schemas.openxmlformats.org/officeDocument/2006/relationships/package" Target="embeddings/Microsoft_Office_PowerPoint_Slide11.sldx"/><Relationship Id="rId49" Type="http://schemas.openxmlformats.org/officeDocument/2006/relationships/image" Target="media/image23.emf"/><Relationship Id="rId114" Type="http://schemas.openxmlformats.org/officeDocument/2006/relationships/image" Target="media/image88.emf"/><Relationship Id="rId119" Type="http://schemas.openxmlformats.org/officeDocument/2006/relationships/package" Target="embeddings/Microsoft_Office_PowerPoint_Slide23.sldx"/><Relationship Id="rId44" Type="http://schemas.openxmlformats.org/officeDocument/2006/relationships/package" Target="embeddings/Microsoft_Office_PowerPoint_Slide19.sldx"/><Relationship Id="rId60" Type="http://schemas.openxmlformats.org/officeDocument/2006/relationships/image" Target="media/image34.emf"/><Relationship Id="rId65" Type="http://schemas.openxmlformats.org/officeDocument/2006/relationships/image" Target="media/image39.emf"/><Relationship Id="rId81" Type="http://schemas.openxmlformats.org/officeDocument/2006/relationships/image" Target="media/image55.emf"/><Relationship Id="rId86" Type="http://schemas.openxmlformats.org/officeDocument/2006/relationships/image" Target="media/image60.emf"/><Relationship Id="rId130" Type="http://schemas.openxmlformats.org/officeDocument/2006/relationships/package" Target="embeddings/Microsoft_Office_PowerPoint_Slide28.sldx"/><Relationship Id="rId135" Type="http://schemas.openxmlformats.org/officeDocument/2006/relationships/image" Target="media/image98.emf"/><Relationship Id="rId151" Type="http://schemas.openxmlformats.org/officeDocument/2006/relationships/image" Target="media/image106.emf"/><Relationship Id="rId156" Type="http://schemas.openxmlformats.org/officeDocument/2006/relationships/package" Target="embeddings/Microsoft_Office_PowerPoint_Slide41.sldx"/><Relationship Id="rId177" Type="http://schemas.openxmlformats.org/officeDocument/2006/relationships/image" Target="media/image126.emf"/><Relationship Id="rId198" Type="http://schemas.openxmlformats.org/officeDocument/2006/relationships/image" Target="media/image147.emf"/><Relationship Id="rId172" Type="http://schemas.openxmlformats.org/officeDocument/2006/relationships/image" Target="media/image121.emf"/><Relationship Id="rId193" Type="http://schemas.openxmlformats.org/officeDocument/2006/relationships/image" Target="media/image142.emf"/><Relationship Id="rId202" Type="http://schemas.openxmlformats.org/officeDocument/2006/relationships/image" Target="media/image151.emf"/><Relationship Id="rId207" Type="http://schemas.openxmlformats.org/officeDocument/2006/relationships/image" Target="media/image156.emf"/><Relationship Id="rId223" Type="http://schemas.openxmlformats.org/officeDocument/2006/relationships/image" Target="media/image172.emf"/><Relationship Id="rId228"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package" Target="embeddings/Microsoft_Office_PowerPoint_Slide6.sldx"/><Relationship Id="rId39" Type="http://schemas.openxmlformats.org/officeDocument/2006/relationships/image" Target="media/image17.emf"/><Relationship Id="rId109" Type="http://schemas.openxmlformats.org/officeDocument/2006/relationships/image" Target="media/image83.emf"/><Relationship Id="rId34" Type="http://schemas.openxmlformats.org/officeDocument/2006/relationships/package" Target="embeddings/Microsoft_Office_PowerPoint_Slide14.sldx"/><Relationship Id="rId50" Type="http://schemas.openxmlformats.org/officeDocument/2006/relationships/image" Target="media/image24.emf"/><Relationship Id="rId55" Type="http://schemas.openxmlformats.org/officeDocument/2006/relationships/image" Target="media/image29.emf"/><Relationship Id="rId76" Type="http://schemas.openxmlformats.org/officeDocument/2006/relationships/image" Target="media/image50.emf"/><Relationship Id="rId97" Type="http://schemas.openxmlformats.org/officeDocument/2006/relationships/image" Target="media/image71.emf"/><Relationship Id="rId104" Type="http://schemas.openxmlformats.org/officeDocument/2006/relationships/image" Target="media/image78.emf"/><Relationship Id="rId120" Type="http://schemas.openxmlformats.org/officeDocument/2006/relationships/image" Target="media/image91.emf"/><Relationship Id="rId125" Type="http://schemas.openxmlformats.org/officeDocument/2006/relationships/package" Target="embeddings/Microsoft_Office_PowerPoint_Slide26.sldx"/><Relationship Id="rId141" Type="http://schemas.openxmlformats.org/officeDocument/2006/relationships/image" Target="media/image101.emf"/><Relationship Id="rId146" Type="http://schemas.openxmlformats.org/officeDocument/2006/relationships/package" Target="embeddings/Microsoft_Office_PowerPoint_Slide36.sldx"/><Relationship Id="rId167" Type="http://schemas.openxmlformats.org/officeDocument/2006/relationships/image" Target="media/image116.emf"/><Relationship Id="rId188" Type="http://schemas.openxmlformats.org/officeDocument/2006/relationships/image" Target="media/image137.emf"/><Relationship Id="rId7" Type="http://schemas.openxmlformats.org/officeDocument/2006/relationships/image" Target="media/image1.emf"/><Relationship Id="rId71" Type="http://schemas.openxmlformats.org/officeDocument/2006/relationships/image" Target="media/image45.emf"/><Relationship Id="rId92" Type="http://schemas.openxmlformats.org/officeDocument/2006/relationships/image" Target="media/image66.emf"/><Relationship Id="rId162" Type="http://schemas.openxmlformats.org/officeDocument/2006/relationships/package" Target="embeddings/Microsoft_Office_PowerPoint_Slide44.sldx"/><Relationship Id="rId183" Type="http://schemas.openxmlformats.org/officeDocument/2006/relationships/image" Target="media/image132.emf"/><Relationship Id="rId213" Type="http://schemas.openxmlformats.org/officeDocument/2006/relationships/image" Target="media/image162.emf"/><Relationship Id="rId218" Type="http://schemas.openxmlformats.org/officeDocument/2006/relationships/image" Target="media/image167.emf"/><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package" Target="embeddings/Microsoft_Office_PowerPoint_Slide9.sldx"/><Relationship Id="rId40" Type="http://schemas.openxmlformats.org/officeDocument/2006/relationships/package" Target="embeddings/Microsoft_Office_PowerPoint_Slide17.sldx"/><Relationship Id="rId45" Type="http://schemas.openxmlformats.org/officeDocument/2006/relationships/image" Target="media/image20.emf"/><Relationship Id="rId66" Type="http://schemas.openxmlformats.org/officeDocument/2006/relationships/image" Target="media/image40.emf"/><Relationship Id="rId87" Type="http://schemas.openxmlformats.org/officeDocument/2006/relationships/image" Target="media/image61.emf"/><Relationship Id="rId110" Type="http://schemas.openxmlformats.org/officeDocument/2006/relationships/image" Target="media/image84.emf"/><Relationship Id="rId115" Type="http://schemas.openxmlformats.org/officeDocument/2006/relationships/package" Target="embeddings/Microsoft_Office_PowerPoint_Slide21.sldx"/><Relationship Id="rId131" Type="http://schemas.openxmlformats.org/officeDocument/2006/relationships/image" Target="media/image96.emf"/><Relationship Id="rId136" Type="http://schemas.openxmlformats.org/officeDocument/2006/relationships/package" Target="embeddings/Microsoft_Office_PowerPoint_Slide31.sldx"/><Relationship Id="rId157" Type="http://schemas.openxmlformats.org/officeDocument/2006/relationships/image" Target="media/image109.emf"/><Relationship Id="rId178" Type="http://schemas.openxmlformats.org/officeDocument/2006/relationships/image" Target="media/image127.emf"/><Relationship Id="rId61" Type="http://schemas.openxmlformats.org/officeDocument/2006/relationships/image" Target="media/image35.emf"/><Relationship Id="rId82" Type="http://schemas.openxmlformats.org/officeDocument/2006/relationships/image" Target="media/image56.emf"/><Relationship Id="rId152" Type="http://schemas.openxmlformats.org/officeDocument/2006/relationships/package" Target="embeddings/Microsoft_Office_PowerPoint_Slide39.sldx"/><Relationship Id="rId173" Type="http://schemas.openxmlformats.org/officeDocument/2006/relationships/image" Target="media/image122.emf"/><Relationship Id="rId194" Type="http://schemas.openxmlformats.org/officeDocument/2006/relationships/image" Target="media/image143.emf"/><Relationship Id="rId199" Type="http://schemas.openxmlformats.org/officeDocument/2006/relationships/image" Target="media/image148.emf"/><Relationship Id="rId203" Type="http://schemas.openxmlformats.org/officeDocument/2006/relationships/image" Target="media/image152.emf"/><Relationship Id="rId208" Type="http://schemas.openxmlformats.org/officeDocument/2006/relationships/image" Target="media/image157.emf"/><Relationship Id="rId229" Type="http://schemas.openxmlformats.org/officeDocument/2006/relationships/header" Target="header2.xml"/><Relationship Id="rId19" Type="http://schemas.openxmlformats.org/officeDocument/2006/relationships/image" Target="media/image7.emf"/><Relationship Id="rId224" Type="http://schemas.openxmlformats.org/officeDocument/2006/relationships/image" Target="media/image173.emf"/><Relationship Id="rId14" Type="http://schemas.openxmlformats.org/officeDocument/2006/relationships/package" Target="embeddings/Microsoft_Office_PowerPoint_Slide4.sldx"/><Relationship Id="rId30" Type="http://schemas.openxmlformats.org/officeDocument/2006/relationships/package" Target="embeddings/Microsoft_Office_PowerPoint_Slide12.sldx"/><Relationship Id="rId35" Type="http://schemas.openxmlformats.org/officeDocument/2006/relationships/image" Target="media/image15.emf"/><Relationship Id="rId56" Type="http://schemas.openxmlformats.org/officeDocument/2006/relationships/image" Target="media/image30.emf"/><Relationship Id="rId77" Type="http://schemas.openxmlformats.org/officeDocument/2006/relationships/image" Target="media/image51.emf"/><Relationship Id="rId100" Type="http://schemas.openxmlformats.org/officeDocument/2006/relationships/image" Target="media/image74.emf"/><Relationship Id="rId105" Type="http://schemas.openxmlformats.org/officeDocument/2006/relationships/image" Target="media/image79.emf"/><Relationship Id="rId126" Type="http://schemas.openxmlformats.org/officeDocument/2006/relationships/hyperlink" Target="https://RAShost:9004/RAS/services/RCAgentService" TargetMode="External"/><Relationship Id="rId147" Type="http://schemas.openxmlformats.org/officeDocument/2006/relationships/image" Target="media/image104.emf"/><Relationship Id="rId168" Type="http://schemas.openxmlformats.org/officeDocument/2006/relationships/image" Target="media/image117.emf"/><Relationship Id="rId8" Type="http://schemas.openxmlformats.org/officeDocument/2006/relationships/package" Target="embeddings/Microsoft_Office_PowerPoint_Slide1.sldx"/><Relationship Id="rId51" Type="http://schemas.openxmlformats.org/officeDocument/2006/relationships/image" Target="media/image25.emf"/><Relationship Id="rId72" Type="http://schemas.openxmlformats.org/officeDocument/2006/relationships/image" Target="media/image46.emf"/><Relationship Id="rId93" Type="http://schemas.openxmlformats.org/officeDocument/2006/relationships/image" Target="media/image67.emf"/><Relationship Id="rId98" Type="http://schemas.openxmlformats.org/officeDocument/2006/relationships/image" Target="media/image72.emf"/><Relationship Id="rId121" Type="http://schemas.openxmlformats.org/officeDocument/2006/relationships/package" Target="embeddings/Microsoft_Office_PowerPoint_Slide24.sldx"/><Relationship Id="rId142" Type="http://schemas.openxmlformats.org/officeDocument/2006/relationships/package" Target="embeddings/Microsoft_Office_PowerPoint_Slide34.sldx"/><Relationship Id="rId163" Type="http://schemas.openxmlformats.org/officeDocument/2006/relationships/image" Target="media/image112.emf"/><Relationship Id="rId184" Type="http://schemas.openxmlformats.org/officeDocument/2006/relationships/image" Target="media/image133.emf"/><Relationship Id="rId189" Type="http://schemas.openxmlformats.org/officeDocument/2006/relationships/image" Target="media/image138.emf"/><Relationship Id="rId219" Type="http://schemas.openxmlformats.org/officeDocument/2006/relationships/image" Target="media/image168.emf"/><Relationship Id="rId3" Type="http://schemas.openxmlformats.org/officeDocument/2006/relationships/settings" Target="settings.xml"/><Relationship Id="rId214" Type="http://schemas.openxmlformats.org/officeDocument/2006/relationships/image" Target="media/image163.emf"/><Relationship Id="rId230" Type="http://schemas.openxmlformats.org/officeDocument/2006/relationships/footer" Target="footer1.xml"/><Relationship Id="rId235" Type="http://schemas.openxmlformats.org/officeDocument/2006/relationships/theme" Target="theme/theme1.xml"/><Relationship Id="rId25" Type="http://schemas.openxmlformats.org/officeDocument/2006/relationships/image" Target="media/image10.emf"/><Relationship Id="rId46" Type="http://schemas.openxmlformats.org/officeDocument/2006/relationships/package" Target="embeddings/Microsoft_Office_PowerPoint_Slide20.sldx"/><Relationship Id="rId67" Type="http://schemas.openxmlformats.org/officeDocument/2006/relationships/image" Target="media/image41.emf"/><Relationship Id="rId116" Type="http://schemas.openxmlformats.org/officeDocument/2006/relationships/image" Target="media/image89.emf"/><Relationship Id="rId137" Type="http://schemas.openxmlformats.org/officeDocument/2006/relationships/image" Target="media/image99.emf"/><Relationship Id="rId158" Type="http://schemas.openxmlformats.org/officeDocument/2006/relationships/package" Target="embeddings/Microsoft_Office_PowerPoint_Slide42.sldx"/><Relationship Id="rId20" Type="http://schemas.openxmlformats.org/officeDocument/2006/relationships/package" Target="embeddings/Microsoft_Office_PowerPoint_Slide7.sldx"/><Relationship Id="rId41" Type="http://schemas.openxmlformats.org/officeDocument/2006/relationships/image" Target="media/image18.emf"/><Relationship Id="rId62" Type="http://schemas.openxmlformats.org/officeDocument/2006/relationships/image" Target="media/image36.emf"/><Relationship Id="rId83" Type="http://schemas.openxmlformats.org/officeDocument/2006/relationships/image" Target="media/image57.emf"/><Relationship Id="rId88" Type="http://schemas.openxmlformats.org/officeDocument/2006/relationships/image" Target="media/image62.emf"/><Relationship Id="rId111" Type="http://schemas.openxmlformats.org/officeDocument/2006/relationships/image" Target="media/image85.emf"/><Relationship Id="rId132" Type="http://schemas.openxmlformats.org/officeDocument/2006/relationships/package" Target="embeddings/Microsoft_Office_PowerPoint_Slide29.sldx"/><Relationship Id="rId153" Type="http://schemas.openxmlformats.org/officeDocument/2006/relationships/image" Target="media/image107.emf"/><Relationship Id="rId174" Type="http://schemas.openxmlformats.org/officeDocument/2006/relationships/image" Target="media/image123.emf"/><Relationship Id="rId179" Type="http://schemas.openxmlformats.org/officeDocument/2006/relationships/image" Target="media/image128.emf"/><Relationship Id="rId195" Type="http://schemas.openxmlformats.org/officeDocument/2006/relationships/image" Target="media/image144.emf"/><Relationship Id="rId209" Type="http://schemas.openxmlformats.org/officeDocument/2006/relationships/image" Target="media/image158.emf"/><Relationship Id="rId190" Type="http://schemas.openxmlformats.org/officeDocument/2006/relationships/image" Target="media/image139.emf"/><Relationship Id="rId204" Type="http://schemas.openxmlformats.org/officeDocument/2006/relationships/image" Target="media/image153.emf"/><Relationship Id="rId220" Type="http://schemas.openxmlformats.org/officeDocument/2006/relationships/image" Target="media/image169.emf"/><Relationship Id="rId225" Type="http://schemas.openxmlformats.org/officeDocument/2006/relationships/image" Target="media/image174.emf"/><Relationship Id="rId15" Type="http://schemas.openxmlformats.org/officeDocument/2006/relationships/image" Target="media/image5.emf"/><Relationship Id="rId36" Type="http://schemas.openxmlformats.org/officeDocument/2006/relationships/package" Target="embeddings/Microsoft_Office_PowerPoint_Slide15.sldx"/><Relationship Id="rId57" Type="http://schemas.openxmlformats.org/officeDocument/2006/relationships/image" Target="media/image31.emf"/><Relationship Id="rId106" Type="http://schemas.openxmlformats.org/officeDocument/2006/relationships/image" Target="media/image80.emf"/><Relationship Id="rId127" Type="http://schemas.openxmlformats.org/officeDocument/2006/relationships/image" Target="media/image94.emf"/><Relationship Id="rId10" Type="http://schemas.openxmlformats.org/officeDocument/2006/relationships/package" Target="embeddings/Microsoft_Office_PowerPoint_Slide2.sldx"/><Relationship Id="rId31" Type="http://schemas.openxmlformats.org/officeDocument/2006/relationships/image" Target="media/image13.emf"/><Relationship Id="rId52" Type="http://schemas.openxmlformats.org/officeDocument/2006/relationships/image" Target="media/image26.emf"/><Relationship Id="rId73" Type="http://schemas.openxmlformats.org/officeDocument/2006/relationships/image" Target="media/image47.emf"/><Relationship Id="rId78" Type="http://schemas.openxmlformats.org/officeDocument/2006/relationships/image" Target="media/image52.emf"/><Relationship Id="rId94" Type="http://schemas.openxmlformats.org/officeDocument/2006/relationships/image" Target="media/image68.emf"/><Relationship Id="rId99" Type="http://schemas.openxmlformats.org/officeDocument/2006/relationships/image" Target="media/image73.emf"/><Relationship Id="rId101" Type="http://schemas.openxmlformats.org/officeDocument/2006/relationships/image" Target="media/image75.emf"/><Relationship Id="rId122" Type="http://schemas.openxmlformats.org/officeDocument/2006/relationships/image" Target="media/image92.emf"/><Relationship Id="rId143" Type="http://schemas.openxmlformats.org/officeDocument/2006/relationships/image" Target="media/image102.emf"/><Relationship Id="rId148" Type="http://schemas.openxmlformats.org/officeDocument/2006/relationships/package" Target="embeddings/Microsoft_Office_PowerPoint_Slide37.sldx"/><Relationship Id="rId164" Type="http://schemas.openxmlformats.org/officeDocument/2006/relationships/image" Target="media/image113.emf"/><Relationship Id="rId169" Type="http://schemas.openxmlformats.org/officeDocument/2006/relationships/image" Target="media/image118.emf"/><Relationship Id="rId185" Type="http://schemas.openxmlformats.org/officeDocument/2006/relationships/image" Target="media/image134.emf"/><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image" Target="media/image129.emf"/><Relationship Id="rId210" Type="http://schemas.openxmlformats.org/officeDocument/2006/relationships/image" Target="media/image159.emf"/><Relationship Id="rId215" Type="http://schemas.openxmlformats.org/officeDocument/2006/relationships/image" Target="media/image164.emf"/><Relationship Id="rId26" Type="http://schemas.openxmlformats.org/officeDocument/2006/relationships/package" Target="embeddings/Microsoft_Office_PowerPoint_Slide10.sldx"/><Relationship Id="rId231" Type="http://schemas.openxmlformats.org/officeDocument/2006/relationships/footer" Target="footer2.xml"/><Relationship Id="rId47" Type="http://schemas.openxmlformats.org/officeDocument/2006/relationships/image" Target="media/image21.emf"/><Relationship Id="rId68" Type="http://schemas.openxmlformats.org/officeDocument/2006/relationships/image" Target="media/image42.emf"/><Relationship Id="rId89" Type="http://schemas.openxmlformats.org/officeDocument/2006/relationships/image" Target="media/image63.emf"/><Relationship Id="rId112" Type="http://schemas.openxmlformats.org/officeDocument/2006/relationships/image" Target="media/image86.emf"/><Relationship Id="rId133" Type="http://schemas.openxmlformats.org/officeDocument/2006/relationships/image" Target="media/image97.emf"/><Relationship Id="rId154" Type="http://schemas.openxmlformats.org/officeDocument/2006/relationships/package" Target="embeddings/Microsoft_Office_PowerPoint_Slide40.sldx"/><Relationship Id="rId175" Type="http://schemas.openxmlformats.org/officeDocument/2006/relationships/image" Target="media/image124.emf"/><Relationship Id="rId196" Type="http://schemas.openxmlformats.org/officeDocument/2006/relationships/image" Target="media/image145.emf"/><Relationship Id="rId200" Type="http://schemas.openxmlformats.org/officeDocument/2006/relationships/image" Target="media/image149.emf"/><Relationship Id="rId16" Type="http://schemas.openxmlformats.org/officeDocument/2006/relationships/package" Target="embeddings/Microsoft_Office_PowerPoint_Slide5.sldx"/><Relationship Id="rId221" Type="http://schemas.openxmlformats.org/officeDocument/2006/relationships/image" Target="media/image170.emf"/><Relationship Id="rId37" Type="http://schemas.openxmlformats.org/officeDocument/2006/relationships/image" Target="media/image16.emf"/><Relationship Id="rId58" Type="http://schemas.openxmlformats.org/officeDocument/2006/relationships/image" Target="media/image32.emf"/><Relationship Id="rId79" Type="http://schemas.openxmlformats.org/officeDocument/2006/relationships/image" Target="media/image53.emf"/><Relationship Id="rId102" Type="http://schemas.openxmlformats.org/officeDocument/2006/relationships/image" Target="media/image76.emf"/><Relationship Id="rId123" Type="http://schemas.openxmlformats.org/officeDocument/2006/relationships/package" Target="embeddings/Microsoft_Office_PowerPoint_Slide25.sldx"/><Relationship Id="rId144" Type="http://schemas.openxmlformats.org/officeDocument/2006/relationships/package" Target="embeddings/Microsoft_Office_PowerPoint_Slide35.sldx"/><Relationship Id="rId90" Type="http://schemas.openxmlformats.org/officeDocument/2006/relationships/image" Target="media/image64.emf"/><Relationship Id="rId165" Type="http://schemas.openxmlformats.org/officeDocument/2006/relationships/image" Target="media/image114.emf"/><Relationship Id="rId186" Type="http://schemas.openxmlformats.org/officeDocument/2006/relationships/image" Target="media/image135.emf"/><Relationship Id="rId211" Type="http://schemas.openxmlformats.org/officeDocument/2006/relationships/image" Target="media/image160.emf"/><Relationship Id="rId232" Type="http://schemas.openxmlformats.org/officeDocument/2006/relationships/header" Target="header3.xml"/><Relationship Id="rId27" Type="http://schemas.openxmlformats.org/officeDocument/2006/relationships/image" Target="media/image11.emf"/><Relationship Id="rId48" Type="http://schemas.openxmlformats.org/officeDocument/2006/relationships/image" Target="media/image22.emf"/><Relationship Id="rId69" Type="http://schemas.openxmlformats.org/officeDocument/2006/relationships/image" Target="media/image43.emf"/><Relationship Id="rId113" Type="http://schemas.openxmlformats.org/officeDocument/2006/relationships/image" Target="media/image87.emf"/><Relationship Id="rId134" Type="http://schemas.openxmlformats.org/officeDocument/2006/relationships/package" Target="embeddings/Microsoft_Office_PowerPoint_Slide30.sl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wagnejam\Application%20Data\Microsoft\Templates\Training_06b.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Training_06b.dot</Template>
  <TotalTime>227</TotalTime>
  <Pages>178</Pages>
  <Words>10603</Words>
  <Characters>60443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Hp Operations Orchestration Studio: Advanced Authoring</vt:lpstr>
    </vt:vector>
  </TitlesOfParts>
  <Company>HP</Company>
  <LinksUpToDate>false</LinksUpToDate>
  <CharactersWithSpaces>70905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 Operations Orchestration Studio: Advanced Authoring</dc:title>
  <dc:subject>Student Guide</dc:subject>
  <dc:creator>James P. Wagner</dc:creator>
  <dc:description>9.00</dc:description>
  <cp:lastModifiedBy>James Wagner</cp:lastModifiedBy>
  <cp:revision>105</cp:revision>
  <cp:lastPrinted>2009-12-16T21:28:00Z</cp:lastPrinted>
  <dcterms:created xsi:type="dcterms:W3CDTF">2011-05-24T02:52:00Z</dcterms:created>
  <dcterms:modified xsi:type="dcterms:W3CDTF">2011-05-24T21:34:00Z</dcterms:modified>
  <cp:category>© 2010 Hewlett-Packard Development Company, LP</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LO_Check">
    <vt:i4>1</vt:i4>
  </property>
  <property fmtid="{D5CDD505-2E9C-101B-9397-08002B2CF9AE}" pid="3" name="FLO_Fix">
    <vt:i4>1</vt:i4>
  </property>
  <property fmtid="{D5CDD505-2E9C-101B-9397-08002B2CF9AE}" pid="4" name="FLO_H1">
    <vt:bool>true</vt:bool>
  </property>
  <property fmtid="{D5CDD505-2E9C-101B-9397-08002B2CF9AE}" pid="5" name="FLO_H2">
    <vt:bool>true</vt:bool>
  </property>
  <property fmtid="{D5CDD505-2E9C-101B-9397-08002B2CF9AE}" pid="6" name="FLO_H3">
    <vt:bool>true</vt:bool>
  </property>
  <property fmtid="{D5CDD505-2E9C-101B-9397-08002B2CF9AE}" pid="7" name="FLO_H4">
    <vt:bool>true</vt:bool>
  </property>
</Properties>
</file>